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A9200C">
      <w:pPr>
        <w:pStyle w:val="BodyText-denser"/>
        <w:jc w:val="cent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35402D" w:rsidRDefault="00306F3C" w:rsidP="00786309">
      <w:pPr>
        <w:pStyle w:val="DocumentTitle"/>
      </w:pPr>
      <w:r>
        <w:rPr>
          <w:b/>
          <w:sz w:val="44"/>
          <w:szCs w:val="44"/>
        </w:rPr>
        <w:t>Solaris Synchrotron Control Program</w:t>
      </w:r>
      <w:r w:rsidR="004D17AB">
        <w:rPr>
          <w:b/>
          <w:sz w:val="44"/>
          <w:szCs w:val="44"/>
        </w:rPr>
        <w:t xml:space="preserve"> Extensions: </w:t>
      </w:r>
      <w:r w:rsidR="005E07DB">
        <w:rPr>
          <w:b/>
          <w:sz w:val="44"/>
          <w:szCs w:val="44"/>
        </w:rPr>
        <w:t>Device Group Panel</w:t>
      </w:r>
    </w:p>
    <w:p w:rsidR="00600E96" w:rsidRDefault="00A74F4A" w:rsidP="00600E96">
      <w:pPr>
        <w:pStyle w:val="DocumentSubject"/>
      </w:pPr>
      <w:r>
        <w:fldChar w:fldCharType="begin"/>
      </w:r>
      <w:r w:rsidR="00C63CF7">
        <w:instrText xml:space="preserve"> \subject </w:instrText>
      </w:r>
      <w:r>
        <w:fldChar w:fldCharType="separate"/>
      </w:r>
      <w:r w:rsidR="00306F3C">
        <w:t>User Manual</w:t>
      </w:r>
      <w:r>
        <w:fldChar w:fldCharType="end"/>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E23E1D">
        <w:trPr>
          <w:trHeight w:val="35"/>
          <w:jc w:val="center"/>
        </w:trPr>
        <w:tc>
          <w:tcPr>
            <w:tcW w:w="2231" w:type="dxa"/>
          </w:tcPr>
          <w:p w:rsidR="0020206C" w:rsidRPr="00493984" w:rsidRDefault="00A74F4A"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223881">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9B6B55" w:rsidRPr="00493984">
              <w:rPr>
                <w:noProof/>
              </w:rPr>
              <w:t>Revision</w:t>
            </w:r>
            <w:r>
              <w:fldChar w:fldCharType="end"/>
            </w:r>
            <w:r w:rsidR="0020206C" w:rsidRPr="00493984">
              <w:t>:</w:t>
            </w:r>
          </w:p>
        </w:tc>
        <w:tc>
          <w:tcPr>
            <w:tcW w:w="5067" w:type="dxa"/>
          </w:tcPr>
          <w:p w:rsidR="0020206C" w:rsidRPr="00D23526" w:rsidRDefault="00834AC6" w:rsidP="00D23526">
            <w:pPr>
              <w:pStyle w:val="BodyText-denser"/>
            </w:pPr>
            <w:fldSimple w:instr=" DOCPROPERTY  Revision  \* MERGEFORMAT ">
              <w:r w:rsidR="002E74C3">
                <w:t>1.0</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9B6B55" w:rsidRPr="004A2A34">
              <w:rPr>
                <w:noProof/>
              </w:rPr>
              <w:t>Status</w:t>
            </w:r>
            <w:r>
              <w:fldChar w:fldCharType="end"/>
            </w:r>
            <w:r w:rsidR="0020206C" w:rsidRPr="00493984">
              <w:t>:</w:t>
            </w:r>
          </w:p>
        </w:tc>
        <w:tc>
          <w:tcPr>
            <w:tcW w:w="5067" w:type="dxa"/>
          </w:tcPr>
          <w:p w:rsidR="0020206C" w:rsidRPr="00D23526" w:rsidRDefault="00A74F4A"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B2541A">
              <w:t>Released</w:t>
            </w:r>
            <w: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Repository</w:instrText>
            </w:r>
            <w:r w:rsidR="004A2A34">
              <w:instrText xml:space="preserve">" "Repozitorij" </w:instrText>
            </w:r>
            <w:r>
              <w:fldChar w:fldCharType="separate"/>
            </w:r>
            <w:r w:rsidR="009B6B55" w:rsidRPr="00493984">
              <w:rPr>
                <w:noProof/>
              </w:rPr>
              <w:t>Repository</w:t>
            </w:r>
            <w:r>
              <w:fldChar w:fldCharType="end"/>
            </w:r>
            <w:r w:rsidR="0020206C" w:rsidRPr="00493984">
              <w:t>:</w:t>
            </w:r>
          </w:p>
        </w:tc>
        <w:tc>
          <w:tcPr>
            <w:tcW w:w="5067" w:type="dxa"/>
          </w:tcPr>
          <w:p w:rsidR="0020206C" w:rsidRPr="00D23526" w:rsidRDefault="0003772F" w:rsidP="00D23526">
            <w:pPr>
              <w:pStyle w:val="BodyText-denser"/>
              <w:rPr>
                <w:rStyle w:val="Filename"/>
                <w:rFonts w:asciiTheme="minorHAnsi" w:hAnsiTheme="minorHAnsi" w:cs="Times New Roman"/>
                <w:noProof w:val="0"/>
                <w:u w:val="none"/>
              </w:rPr>
            </w:pPr>
            <w:r>
              <w:fldChar w:fldCharType="begin"/>
            </w:r>
            <w:r>
              <w:instrText xml:space="preserve"> DOCPROPERTY  Repository  \* MERGEFORMAT </w:instrText>
            </w:r>
            <w:r>
              <w:fldChar w:fldCharType="separate"/>
            </w:r>
            <w:r w:rsidR="00223881" w:rsidRPr="00223881">
              <w:rPr>
                <w:rStyle w:val="Filename"/>
                <w:rFonts w:asciiTheme="minorHAnsi" w:hAnsiTheme="minorHAnsi" w:cs="Times New Roman"/>
                <w:noProof w:val="0"/>
                <w:u w:val="none"/>
              </w:rPr>
              <w:t>acc</w:t>
            </w:r>
            <w:r>
              <w:rPr>
                <w:rStyle w:val="Filename"/>
                <w:rFonts w:asciiTheme="minorHAnsi" w:hAnsiTheme="minorHAnsi" w:cs="Times New Roman"/>
                <w:noProof w:val="0"/>
                <w:u w:val="none"/>
              </w:rPr>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Project</w:instrText>
            </w:r>
            <w:r w:rsidR="004A2A34">
              <w:instrText xml:space="preserve">" "Projekt" </w:instrText>
            </w:r>
            <w:r>
              <w:fldChar w:fldCharType="separate"/>
            </w:r>
            <w:r w:rsidR="009B6B55" w:rsidRPr="00493984">
              <w:rPr>
                <w:noProof/>
              </w:rPr>
              <w:t>Project</w:t>
            </w:r>
            <w:r>
              <w:fldChar w:fldCharType="end"/>
            </w:r>
            <w:r w:rsidR="0020206C" w:rsidRPr="00493984">
              <w:t>:</w:t>
            </w:r>
          </w:p>
        </w:tc>
        <w:tc>
          <w:tcPr>
            <w:tcW w:w="5067" w:type="dxa"/>
          </w:tcPr>
          <w:p w:rsidR="0020206C" w:rsidRPr="00D23526" w:rsidRDefault="00834AC6" w:rsidP="00D23526">
            <w:pPr>
              <w:pStyle w:val="BodyText-denser"/>
              <w:rPr>
                <w:rStyle w:val="Filename"/>
                <w:rFonts w:asciiTheme="minorHAnsi" w:hAnsiTheme="minorHAnsi" w:cs="Times New Roman"/>
                <w:noProof w:val="0"/>
                <w:u w:val="none"/>
              </w:rPr>
            </w:pPr>
            <w:fldSimple w:instr=" DOCPROPERTY  Project  \* MERGEFORMAT ">
              <w:r w:rsidR="0022060E" w:rsidRPr="0022060E">
                <w:rPr>
                  <w:rStyle w:val="Filename"/>
                  <w:rFonts w:asciiTheme="minorHAnsi" w:hAnsiTheme="minorHAnsi" w:cs="Times New Roman"/>
                  <w:noProof w:val="0"/>
                  <w:u w:val="none"/>
                </w:rPr>
                <w:t>N/A</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"Folder" "Mapa" </w:instrText>
            </w:r>
            <w:r>
              <w:fldChar w:fldCharType="separate"/>
            </w:r>
            <w:r w:rsidR="009B6B55">
              <w:rPr>
                <w:noProof/>
              </w:rPr>
              <w:t>Folder</w:t>
            </w:r>
            <w:r>
              <w:fldChar w:fldCharType="end"/>
            </w:r>
            <w:r w:rsidR="0020206C" w:rsidRPr="00493984">
              <w:t>:</w:t>
            </w:r>
          </w:p>
        </w:tc>
        <w:tc>
          <w:tcPr>
            <w:tcW w:w="5067" w:type="dxa"/>
          </w:tcPr>
          <w:p w:rsidR="0020206C" w:rsidRPr="00D23526" w:rsidRDefault="00834AC6" w:rsidP="00D23526">
            <w:pPr>
              <w:pStyle w:val="BodyText-denser"/>
              <w:rPr>
                <w:rStyle w:val="Filename"/>
                <w:rFonts w:asciiTheme="minorHAnsi" w:hAnsiTheme="minorHAnsi" w:cs="Times New Roman"/>
                <w:noProof w:val="0"/>
                <w:u w:val="none"/>
              </w:rPr>
            </w:pPr>
            <w:fldSimple w:instr=" DOCPROPERTY  Folder \* MERGEFORMAT ">
              <w:r w:rsidR="00E81855">
                <w:t>//</w:t>
              </w:r>
            </w:fldSimple>
          </w:p>
        </w:tc>
      </w:tr>
      <w:tr w:rsidR="005B54F2" w:rsidRPr="00E23E1D">
        <w:trPr>
          <w:trHeight w:val="35"/>
          <w:jc w:val="center"/>
        </w:trPr>
        <w:tc>
          <w:tcPr>
            <w:tcW w:w="2231" w:type="dxa"/>
          </w:tcPr>
          <w:p w:rsidR="005B54F2"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"Document ID" "Oznaka dokumenta" </w:instrText>
            </w:r>
            <w:r>
              <w:fldChar w:fldCharType="separate"/>
            </w:r>
            <w:r w:rsidR="009B6B55">
              <w:rPr>
                <w:noProof/>
              </w:rPr>
              <w:t>Document ID</w:t>
            </w:r>
            <w:r>
              <w:fldChar w:fldCharType="end"/>
            </w:r>
            <w:r w:rsidR="00C33DE2">
              <w:t>:</w:t>
            </w:r>
          </w:p>
        </w:tc>
        <w:tc>
          <w:tcPr>
            <w:tcW w:w="5067" w:type="dxa"/>
          </w:tcPr>
          <w:p w:rsidR="005B54F2" w:rsidRPr="00D23526" w:rsidRDefault="00834AC6" w:rsidP="00D23526">
            <w:pPr>
              <w:pStyle w:val="BodyText-denser"/>
              <w:rPr>
                <w:rStyle w:val="Filename"/>
                <w:rFonts w:asciiTheme="minorHAnsi" w:hAnsiTheme="minorHAnsi" w:cs="Times New Roman"/>
                <w:noProof w:val="0"/>
                <w:u w:val="none"/>
              </w:rPr>
            </w:pPr>
            <w:fldSimple w:instr=" DOCPROPERTY  DocID  \* MERGEFORMAT \* MERGEFORMAT ">
              <w:r w:rsidR="00E81855" w:rsidRPr="00E81855">
                <w:rPr>
                  <w:rStyle w:val="Filename"/>
                  <w:rFonts w:asciiTheme="minorHAnsi" w:hAnsiTheme="minorHAnsi" w:cs="Times New Roman"/>
                  <w:noProof w:val="0"/>
                  <w:u w:val="none"/>
                </w:rPr>
                <w:t>/</w:t>
              </w:r>
              <w:r w:rsidR="00E81855">
                <w:t>/</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"File" "Datoteka" </w:instrText>
            </w:r>
            <w:r>
              <w:fldChar w:fldCharType="separate"/>
            </w:r>
            <w:r w:rsidR="009B6B55">
              <w:rPr>
                <w:noProof/>
              </w:rPr>
              <w:t>File</w:t>
            </w:r>
            <w:r>
              <w:fldChar w:fldCharType="end"/>
            </w:r>
            <w:r w:rsidR="0020206C" w:rsidRPr="00493984">
              <w:t>:</w:t>
            </w:r>
          </w:p>
        </w:tc>
        <w:tc>
          <w:tcPr>
            <w:tcW w:w="5067" w:type="dxa"/>
          </w:tcPr>
          <w:p w:rsidR="0020206C" w:rsidRPr="00D23526" w:rsidRDefault="00834AC6" w:rsidP="00D23526">
            <w:pPr>
              <w:pStyle w:val="BodyText-denser"/>
              <w:rPr>
                <w:rStyle w:val="Filename"/>
                <w:rFonts w:asciiTheme="minorHAnsi" w:hAnsiTheme="minorHAnsi" w:cs="Times New Roman"/>
                <w:noProof w:val="0"/>
                <w:u w:val="none"/>
              </w:rPr>
            </w:pPr>
            <w:fldSimple w:instr=" FILENAME   \* MERGEFORMAT ">
              <w:r w:rsidR="004506F3" w:rsidRPr="004506F3">
                <w:rPr>
                  <w:rStyle w:val="Filename"/>
                  <w:rFonts w:asciiTheme="minorHAnsi" w:hAnsiTheme="minorHAnsi" w:cs="Times New Roman"/>
                  <w:u w:val="none"/>
                </w:rPr>
                <w:t>SSCP</w:t>
              </w:r>
              <w:r w:rsidR="004506F3">
                <w:rPr>
                  <w:noProof/>
                </w:rPr>
                <w:t>_UserManual.docx</w:t>
              </w:r>
            </w:fldSimple>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"Owner" "Lastnik" </w:instrText>
            </w:r>
            <w:r>
              <w:fldChar w:fldCharType="separate"/>
            </w:r>
            <w:r w:rsidR="009B6B55">
              <w:rPr>
                <w:noProof/>
              </w:rPr>
              <w:t>Owner</w:t>
            </w:r>
            <w:r>
              <w:fldChar w:fldCharType="end"/>
            </w:r>
            <w:r w:rsidR="0020206C" w:rsidRPr="00493984">
              <w:t>:</w:t>
            </w:r>
          </w:p>
        </w:tc>
        <w:tc>
          <w:tcPr>
            <w:tcW w:w="5067" w:type="dxa"/>
          </w:tcPr>
          <w:p w:rsidR="0020206C" w:rsidRPr="00D23526" w:rsidRDefault="00956871" w:rsidP="00D23526">
            <w:pPr>
              <w:pStyle w:val="BodyText-denser"/>
            </w:pPr>
            <w:r>
              <w:t>Vid Juvan</w:t>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9B6B55" w:rsidRPr="00493984">
              <w:rPr>
                <w:noProof/>
              </w:rPr>
              <w:t>Last modification</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20206C" w:rsidRPr="00D23526">
              <w:instrText xml:space="preserve"> SAVEDATE  \@ "MMMM d, yyyy"  \* MERGEFORMAT </w:instrText>
            </w:r>
            <w:r w:rsidRPr="00D23526">
              <w:fldChar w:fldCharType="separate"/>
            </w:r>
            <w:r w:rsidR="009B6B55" w:rsidRPr="009B6B55">
              <w:rPr>
                <w:noProof/>
                <w:szCs w:val="22"/>
              </w:rPr>
              <w:t>June 17, 2015</w:t>
            </w:r>
            <w:r w:rsidRPr="00D23526">
              <w:fldChar w:fldCharType="end"/>
            </w:r>
          </w:p>
        </w:tc>
      </w:tr>
      <w:tr w:rsidR="0020206C" w:rsidRPr="00E23E1D">
        <w:trPr>
          <w:trHeight w:val="35"/>
          <w:jc w:val="center"/>
        </w:trPr>
        <w:tc>
          <w:tcPr>
            <w:tcW w:w="2231" w:type="dxa"/>
          </w:tcPr>
          <w:p w:rsidR="0020206C" w:rsidRPr="00493984" w:rsidRDefault="00A74F4A"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"Created" "Ustvarjen" </w:instrText>
            </w:r>
            <w:r>
              <w:fldChar w:fldCharType="separate"/>
            </w:r>
            <w:r w:rsidR="009B6B55">
              <w:rPr>
                <w:noProof/>
              </w:rPr>
              <w:t>Created</w:t>
            </w:r>
            <w:r>
              <w:fldChar w:fldCharType="end"/>
            </w:r>
            <w:r w:rsidR="0020206C" w:rsidRPr="00493984">
              <w:t>:</w:t>
            </w:r>
          </w:p>
        </w:tc>
        <w:tc>
          <w:tcPr>
            <w:tcW w:w="5067" w:type="dxa"/>
          </w:tcPr>
          <w:p w:rsidR="0020206C" w:rsidRPr="00D23526" w:rsidRDefault="00A74F4A" w:rsidP="00D23526">
            <w:pPr>
              <w:pStyle w:val="BodyText-denser"/>
            </w:pPr>
            <w:r w:rsidRPr="00D23526">
              <w:fldChar w:fldCharType="begin"/>
            </w:r>
            <w:r w:rsidR="00EE3047" w:rsidRPr="00D23526">
              <w:instrText>CREATEDATE</w:instrText>
            </w:r>
            <w:r w:rsidR="00BD08DE" w:rsidRPr="00D23526">
              <w:instrText xml:space="preserve"> \@"MMMM d, yyyy" \* MERGEFORMAT </w:instrText>
            </w:r>
            <w:r w:rsidRPr="00D23526">
              <w:fldChar w:fldCharType="separate"/>
            </w:r>
            <w:r w:rsidR="00085CD2">
              <w:rPr>
                <w:noProof/>
              </w:rPr>
              <w:t>April 28, 2014</w:t>
            </w:r>
            <w:r w:rsidRPr="00D23526">
              <w:fldChar w:fldCharType="end"/>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6"/>
      </w:tblGrid>
      <w:tr w:rsidR="00142C3E" w:rsidRPr="00E23E1D">
        <w:trPr>
          <w:trHeight w:val="46"/>
          <w:jc w:val="center"/>
        </w:trPr>
        <w:tc>
          <w:tcPr>
            <w:tcW w:w="2236" w:type="dxa"/>
          </w:tcPr>
          <w:p w:rsidR="00142C3E" w:rsidRPr="00653F67" w:rsidRDefault="00142C3E" w:rsidP="00FA79C9">
            <w:pPr>
              <w:pStyle w:val="BodyText-denser"/>
              <w:jc w:val="center"/>
              <w:rPr>
                <w:b/>
              </w:rPr>
            </w:pPr>
            <w:r w:rsidRPr="00653F67">
              <w:rPr>
                <w:b/>
              </w:rPr>
              <w:fldChar w:fldCharType="begin"/>
            </w:r>
            <w:r w:rsidRPr="00653F67">
              <w:rPr>
                <w:b/>
              </w:rPr>
              <w:instrText xml:space="preserve"> IF </w:instrText>
            </w:r>
            <w:r>
              <w:instrText>"</w:instrText>
            </w:r>
            <w:r>
              <w:fldChar w:fldCharType="begin"/>
            </w:r>
            <w:r>
              <w:instrText xml:space="preserve"> DOCPROPERTY Language</w:instrText>
            </w:r>
            <w:r>
              <w:fldChar w:fldCharType="separate"/>
            </w:r>
            <w:r>
              <w:instrText>English</w:instrText>
            </w:r>
            <w:r>
              <w:fldChar w:fldCharType="end"/>
            </w:r>
            <w:r>
              <w:instrText>"="English"</w:instrText>
            </w:r>
            <w:r w:rsidRPr="00653F67">
              <w:rPr>
                <w:b/>
              </w:rPr>
              <w:instrText xml:space="preserve"> "Prepared by" "Pripravil" </w:instrText>
            </w:r>
            <w:r w:rsidRPr="00653F67">
              <w:rPr>
                <w:b/>
              </w:rPr>
              <w:fldChar w:fldCharType="separate"/>
            </w:r>
            <w:r w:rsidR="009B6B55" w:rsidRPr="00653F67">
              <w:rPr>
                <w:b/>
                <w:noProof/>
              </w:rPr>
              <w:t>Prepared by</w:t>
            </w:r>
            <w:r w:rsidRPr="00653F67">
              <w:rPr>
                <w:b/>
              </w:rPr>
              <w:fldChar w:fldCharType="end"/>
            </w:r>
          </w:p>
        </w:tc>
      </w:tr>
      <w:tr w:rsidR="00142C3E" w:rsidRPr="00E23E1D">
        <w:trPr>
          <w:trHeight w:val="46"/>
          <w:jc w:val="center"/>
        </w:trPr>
        <w:tc>
          <w:tcPr>
            <w:tcW w:w="2236" w:type="dxa"/>
          </w:tcPr>
          <w:p w:rsidR="00142C3E" w:rsidRDefault="00142C3E" w:rsidP="00FA79C9">
            <w:pPr>
              <w:pStyle w:val="BodyText-denser"/>
              <w:jc w:val="center"/>
            </w:pPr>
            <w:r>
              <w:t>Vid Juvan</w:t>
            </w:r>
          </w:p>
          <w:p w:rsidR="00142C3E" w:rsidRPr="001B5980" w:rsidRDefault="00142C3E" w:rsidP="00956871">
            <w:pPr>
              <w:pStyle w:val="BodyText-denser"/>
              <w:jc w:val="center"/>
            </w:pPr>
          </w:p>
        </w:tc>
      </w:tr>
      <w:tr w:rsidR="00142C3E" w:rsidRPr="00E23E1D">
        <w:trPr>
          <w:trHeight w:val="46"/>
          <w:jc w:val="center"/>
        </w:trPr>
        <w:tc>
          <w:tcPr>
            <w:tcW w:w="2236" w:type="dxa"/>
          </w:tcPr>
          <w:p w:rsidR="00142C3E" w:rsidRDefault="00142C3E" w:rsidP="00826D28">
            <w:pPr>
              <w:pStyle w:val="BodyText-denser"/>
              <w:jc w:val="left"/>
            </w:pPr>
          </w:p>
        </w:tc>
      </w:tr>
    </w:tbl>
    <w:p w:rsidR="00F41DA2" w:rsidRPr="0035402D" w:rsidRDefault="00FB0528" w:rsidP="00C51A7A">
      <w:pPr>
        <w:pStyle w:val="Heading0"/>
      </w:pPr>
      <w:r>
        <w:rPr>
          <w:noProof/>
          <w:lang w:val="sl-SI" w:eastAsia="sl-SI"/>
        </w:rPr>
        <mc:AlternateContent>
          <mc:Choice Requires="wps">
            <w:drawing>
              <wp:anchor distT="0" distB="0" distL="114300" distR="114300" simplePos="0" relativeHeight="251657728" behindDoc="0" locked="0" layoutInCell="1" allowOverlap="1">
                <wp:simplePos x="0" y="0"/>
                <wp:positionH relativeFrom="column">
                  <wp:posOffset>-277495</wp:posOffset>
                </wp:positionH>
                <wp:positionV relativeFrom="paragraph">
                  <wp:posOffset>7214235</wp:posOffset>
                </wp:positionV>
                <wp:extent cx="6515100" cy="914400"/>
                <wp:effectExtent l="0" t="3810" r="1270" b="0"/>
                <wp:wrapNone/>
                <wp:docPr id="928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A16" w:rsidRPr="00F56D6D" w:rsidRDefault="00564A16"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UEtQIAAL0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" filled="f" stroked="f">
                <v:textbox>
                  <w:txbxContent>
                    <w:p w:rsidR="00564A16" w:rsidRPr="00F56D6D" w:rsidRDefault="00564A16" w:rsidP="00F1116C">
                      <w:r>
                        <w:rPr>
                          <w:noProof/>
                          <w:lang w:val="sl-SI" w:eastAsia="sl-SI"/>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35402D">
        <w:br w:type="page"/>
      </w:r>
      <w:bookmarkStart w:id="1" w:name="DocHistory"/>
      <w:bookmarkStart w:id="2" w:name="_Toc535405979"/>
      <w:bookmarkEnd w:id="1"/>
      <w:r w:rsidR="00A74F4A">
        <w:lastRenderedPageBreak/>
        <w:fldChar w:fldCharType="begin"/>
      </w:r>
      <w:r w:rsidR="00F41DA2">
        <w:instrText xml:space="preserve"> IF </w:instrText>
      </w:r>
      <w:r w:rsidR="0023122A">
        <w:instrText>"</w:instrText>
      </w:r>
      <w:r w:rsidR="00A74F4A">
        <w:fldChar w:fldCharType="begin"/>
      </w:r>
      <w:r w:rsidR="00F358E6">
        <w:instrText xml:space="preserve"> DOCPROPERTY Language</w:instrText>
      </w:r>
      <w:r w:rsidR="00A74F4A">
        <w:fldChar w:fldCharType="separate"/>
      </w:r>
      <w:r w:rsidR="00223881">
        <w:instrText>English</w:instrText>
      </w:r>
      <w:r w:rsidR="00A74F4A">
        <w:fldChar w:fldCharType="end"/>
      </w:r>
      <w:r w:rsidR="0023122A">
        <w:instrText>"="English"</w:instrText>
      </w:r>
      <w:r w:rsidR="00F41DA2">
        <w:instrText xml:space="preserve"> "Document History" "Zgodovina dokumenta" </w:instrText>
      </w:r>
      <w:r w:rsidR="00A74F4A">
        <w:fldChar w:fldCharType="separate"/>
      </w:r>
      <w:r w:rsidR="009B6B55">
        <w:rPr>
          <w:noProof/>
        </w:rPr>
        <w:t>Document History</w:t>
      </w:r>
      <w:r w:rsidR="00A74F4A">
        <w:fldChar w:fldCharType="end"/>
      </w:r>
    </w:p>
    <w:tbl>
      <w:tblPr>
        <w:tblStyle w:val="TableGrid"/>
        <w:tblW w:w="4967" w:type="pct"/>
        <w:shd w:val="clear" w:color="auto" w:fill="FFFF66"/>
        <w:tblLook w:val="01E0" w:firstRow="1" w:lastRow="1" w:firstColumn="1" w:lastColumn="1" w:noHBand="0" w:noVBand="0"/>
      </w:tblPr>
      <w:tblGrid>
        <w:gridCol w:w="1004"/>
        <w:gridCol w:w="1259"/>
        <w:gridCol w:w="1938"/>
        <w:gridCol w:w="1268"/>
        <w:gridCol w:w="3151"/>
      </w:tblGrid>
      <w:tr w:rsidR="00F41DA2" w:rsidRPr="00E23E1D" w:rsidTr="009C233E">
        <w:trPr>
          <w:cnfStyle w:val="100000000000" w:firstRow="1" w:lastRow="0" w:firstColumn="0" w:lastColumn="0" w:oddVBand="0" w:evenVBand="0" w:oddHBand="0" w:evenHBand="0" w:firstRowFirstColumn="0" w:firstRowLastColumn="0" w:lastRowFirstColumn="0" w:lastRowLastColumn="0"/>
        </w:trPr>
        <w:tc>
          <w:tcPr>
            <w:tcW w:w="1004"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9B6B55">
              <w:rPr>
                <w:noProof/>
              </w:rPr>
              <w:t>Revision</w:t>
            </w:r>
            <w:r w:rsidRPr="00653F67">
              <w:fldChar w:fldCharType="end"/>
            </w:r>
          </w:p>
        </w:tc>
        <w:tc>
          <w:tcPr>
            <w:tcW w:w="1259"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9B6B55">
              <w:rPr>
                <w:noProof/>
              </w:rPr>
              <w:t>Date</w:t>
            </w:r>
            <w:r w:rsidRPr="00653F67">
              <w:fldChar w:fldCharType="end"/>
            </w:r>
          </w:p>
        </w:tc>
        <w:tc>
          <w:tcPr>
            <w:tcW w:w="193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9B6B55">
              <w:rPr>
                <w:noProof/>
              </w:rPr>
              <w:t>Changed/reviewed</w:t>
            </w:r>
            <w:r w:rsidRPr="00653F67">
              <w:fldChar w:fldCharType="end"/>
            </w:r>
          </w:p>
        </w:tc>
        <w:tc>
          <w:tcPr>
            <w:tcW w:w="1268"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9B6B55">
              <w:rPr>
                <w:noProof/>
              </w:rPr>
              <w:t>Section(s)</w:t>
            </w:r>
            <w:r w:rsidRPr="00653F67">
              <w:fldChar w:fldCharType="end"/>
            </w:r>
          </w:p>
        </w:tc>
        <w:tc>
          <w:tcPr>
            <w:tcW w:w="3151" w:type="dxa"/>
            <w:shd w:val="clear" w:color="auto" w:fill="FFFF66"/>
          </w:tcPr>
          <w:p w:rsidR="00F41DA2" w:rsidRPr="00B15075" w:rsidRDefault="00A74F4A" w:rsidP="0046394A">
            <w:pPr>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9B6B55">
              <w:rPr>
                <w:noProof/>
              </w:rPr>
              <w:t>Modification</w:t>
            </w:r>
            <w:r w:rsidRPr="00653F67">
              <w:fldChar w:fldCharType="end"/>
            </w:r>
          </w:p>
        </w:tc>
      </w:tr>
      <w:tr w:rsidR="00BF0F3C" w:rsidRPr="00E23E1D" w:rsidTr="009C233E">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shd w:val="clear" w:color="auto" w:fill="FFFF66"/>
          </w:tcPr>
          <w:p w:rsidR="00BF0F3C" w:rsidRPr="00FE065C" w:rsidRDefault="0022060E" w:rsidP="00B15075">
            <w:pPr>
              <w:rPr>
                <w:rStyle w:val="2check"/>
              </w:rPr>
            </w:pPr>
            <w:r>
              <w:rPr>
                <w:rStyle w:val="2check"/>
              </w:rPr>
              <w:t>1.0</w:t>
            </w:r>
          </w:p>
        </w:tc>
        <w:tc>
          <w:tcPr>
            <w:tcW w:w="1259" w:type="dxa"/>
            <w:shd w:val="clear" w:color="auto" w:fill="FFFF66"/>
          </w:tcPr>
          <w:p w:rsidR="00BF0F3C" w:rsidRPr="00FE065C" w:rsidRDefault="0043420A" w:rsidP="00B15075">
            <w:pPr>
              <w:rPr>
                <w:rStyle w:val="2check"/>
              </w:rPr>
            </w:pPr>
            <w:r>
              <w:rPr>
                <w:rStyle w:val="2check"/>
              </w:rPr>
              <w:t>19-6</w:t>
            </w:r>
            <w:r w:rsidR="0022060E">
              <w:rPr>
                <w:rStyle w:val="2check"/>
              </w:rPr>
              <w:t>-2014</w:t>
            </w:r>
          </w:p>
        </w:tc>
        <w:tc>
          <w:tcPr>
            <w:tcW w:w="1938" w:type="dxa"/>
            <w:shd w:val="clear" w:color="auto" w:fill="FFFF66"/>
          </w:tcPr>
          <w:p w:rsidR="00BF0F3C" w:rsidRPr="00FE065C" w:rsidRDefault="0022060E" w:rsidP="009F6FF9">
            <w:pPr>
              <w:rPr>
                <w:rStyle w:val="2check"/>
              </w:rPr>
            </w:pPr>
            <w:r>
              <w:rPr>
                <w:rStyle w:val="2check"/>
              </w:rPr>
              <w:t>Vid Juvan</w:t>
            </w:r>
          </w:p>
        </w:tc>
        <w:tc>
          <w:tcPr>
            <w:tcW w:w="1268" w:type="dxa"/>
            <w:shd w:val="clear" w:color="auto" w:fill="FFFF66"/>
          </w:tcPr>
          <w:p w:rsidR="00BF0F3C" w:rsidRPr="00FE065C" w:rsidRDefault="00BF0F3C" w:rsidP="00B15075">
            <w:pPr>
              <w:rPr>
                <w:rStyle w:val="2check"/>
              </w:rPr>
            </w:pPr>
          </w:p>
        </w:tc>
        <w:tc>
          <w:tcPr>
            <w:tcW w:w="3151" w:type="dxa"/>
            <w:shd w:val="clear" w:color="auto" w:fill="FFFF66"/>
          </w:tcPr>
          <w:p w:rsidR="00BF0F3C" w:rsidRDefault="0022060E" w:rsidP="00286F47">
            <w:pPr>
              <w:rPr>
                <w:rStyle w:val="2check"/>
              </w:rPr>
            </w:pPr>
            <w:r>
              <w:rPr>
                <w:rStyle w:val="2check"/>
              </w:rPr>
              <w:t>Initial version</w:t>
            </w:r>
          </w:p>
          <w:p w:rsidR="0022060E" w:rsidRPr="00FE065C" w:rsidRDefault="0022060E" w:rsidP="00286F47">
            <w:pPr>
              <w:rPr>
                <w:rStyle w:val="2check"/>
              </w:rPr>
            </w:pPr>
          </w:p>
        </w:tc>
      </w:tr>
    </w:tbl>
    <w:p w:rsidR="00F1116C" w:rsidRPr="008031C4" w:rsidRDefault="00A74F4A" w:rsidP="00F1116C">
      <w:pPr>
        <w:pStyle w:val="Heading0"/>
      </w:pPr>
      <w:r>
        <w:fldChar w:fldCharType="begin"/>
      </w:r>
      <w:r w:rsidR="00AC1CF9">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AC1CF9">
        <w:instrText xml:space="preserve"> "</w:instrText>
      </w:r>
      <w:r w:rsidR="00AC1CF9" w:rsidRPr="00AC1CF9">
        <w:instrText>Confidentiality</w:instrText>
      </w:r>
      <w:r w:rsidR="00AC1CF9">
        <w:instrText xml:space="preserve">" "Zaupnost" </w:instrText>
      </w:r>
      <w:r>
        <w:fldChar w:fldCharType="separate"/>
      </w:r>
      <w:r w:rsidR="009B6B55" w:rsidRPr="00AC1CF9">
        <w:rPr>
          <w:noProof/>
        </w:rPr>
        <w:t>Confidentiality</w:t>
      </w:r>
      <w:r>
        <w:fldChar w:fldCharType="end"/>
      </w:r>
      <w:bookmarkEnd w:id="0"/>
      <w:bookmarkEnd w:id="2"/>
    </w:p>
    <w:p w:rsidR="00E21A0C" w:rsidRDefault="00A74F4A" w:rsidP="008B023F">
      <w:pPr>
        <w:pStyle w:val="BodyText"/>
      </w:pPr>
      <w:r>
        <w:fldChar w:fldCharType="begin"/>
      </w:r>
      <w:r w:rsidR="00E21A0C">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E21A0C">
        <w:instrText xml:space="preserve">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223881">
        <w:instrText>N</w:instrText>
      </w:r>
      <w:r>
        <w:fldChar w:fldCharType="end"/>
      </w:r>
      <w:r w:rsidR="00E21A0C" w:rsidRPr="008B023F">
        <w:instrText xml:space="preserve"> = "Y" "</w:instrText>
      </w:r>
      <w:r w:rsidR="00E21A0C" w:rsidRPr="00E23E1D">
        <w:instrText xml:space="preserve">This document is classified as a </w:instrText>
      </w:r>
      <w:r w:rsidR="00E21A0C" w:rsidRPr="002F68C2">
        <w:instrText>confidential document</w:instrText>
      </w:r>
      <w:r w:rsidR="00E21A0C" w:rsidRPr="00E23E1D">
        <w:instrText>. As such, it or parts thereof must not be made accessible to anyone not listed in the Audience section, neither in electronic nor in any other form.</w:instrText>
      </w:r>
      <w:r w:rsidR="00E21A0C" w:rsidRPr="008B023F">
        <w:instrText>" "</w:instrText>
      </w:r>
      <w:r w:rsidR="00E21A0C" w:rsidRPr="00E23E1D">
        <w:instrText xml:space="preserve">This document is classified as a </w:instrText>
      </w:r>
      <w:r w:rsidR="00E21A0C" w:rsidRPr="000F544C">
        <w:instrText>public document</w:instrText>
      </w:r>
      <w:r w:rsidR="00E21A0C" w:rsidRPr="00E23E1D">
        <w:instrText>. As such, it or parts thereof are openly accessible to anyone listed in the Audience section, either in electronic or in any other form.</w:instrText>
      </w:r>
      <w:r w:rsidR="00E21A0C" w:rsidRPr="008B023F">
        <w:instrText>"</w:instrText>
      </w:r>
      <w:r w:rsidRPr="008B023F">
        <w:fldChar w:fldCharType="separate"/>
      </w:r>
      <w:r w:rsidR="009B6B55" w:rsidRPr="00E23E1D">
        <w:rPr>
          <w:noProof/>
        </w:rPr>
        <w:instrText xml:space="preserve">This document is classified as a </w:instrText>
      </w:r>
      <w:r w:rsidR="009B6B55" w:rsidRPr="000F544C">
        <w:rPr>
          <w:noProof/>
        </w:rPr>
        <w:instrText>public document</w:instrText>
      </w:r>
      <w:r w:rsidR="009B6B55" w:rsidRPr="00E23E1D">
        <w:rPr>
          <w:noProof/>
        </w:rPr>
        <w:instrText>. As such, it or parts thereof are openly accessible to anyone listed in the Audience section, either in electronic or in any other form.</w:instrText>
      </w:r>
      <w:r w:rsidRPr="008B023F">
        <w:fldChar w:fldCharType="end"/>
      </w:r>
      <w:r w:rsidR="00E21A0C">
        <w:instrText>" "</w:instrText>
      </w:r>
      <w:r w:rsidRPr="008B023F">
        <w:fldChar w:fldCharType="begin"/>
      </w:r>
      <w:r w:rsidR="00E21A0C" w:rsidRPr="008B023F">
        <w:instrText xml:space="preserve"> IF </w:instrText>
      </w:r>
      <w:r>
        <w:fldChar w:fldCharType="begin"/>
      </w:r>
      <w:r w:rsidR="00C63CF7">
        <w:instrText xml:space="preserve"> DOCPROPERTY  Confidentiality </w:instrText>
      </w:r>
      <w:r>
        <w:fldChar w:fldCharType="separate"/>
      </w:r>
      <w:r w:rsidR="00374F30">
        <w:instrText>Y</w:instrText>
      </w:r>
      <w:r>
        <w:fldChar w:fldCharType="end"/>
      </w:r>
      <w:r w:rsidR="00E21A0C" w:rsidRPr="008B023F">
        <w:instrText xml:space="preserve"> = "Y" "</w:instrText>
      </w:r>
      <w:r w:rsidR="000155BB">
        <w:rPr>
          <w:lang w:val="sl-SI"/>
        </w:rPr>
        <w:instrText xml:space="preserve">Dokument je </w:instrText>
      </w:r>
      <w:r w:rsidR="000155BB" w:rsidRPr="00CD4C55">
        <w:rPr>
          <w:b/>
          <w:lang w:val="sl-SI"/>
        </w:rPr>
        <w:instrText>zaupne narave</w:instrText>
      </w:r>
      <w:r w:rsidR="000155BB">
        <w:rPr>
          <w:lang w:val="sl-SI"/>
        </w:rPr>
        <w:instrText xml:space="preserve">. Kot tak ne sme biti ne v elektronski ne v katerikoli drugi obliki </w:instrText>
      </w:r>
      <w:r w:rsidR="00CD4C55">
        <w:rPr>
          <w:lang w:val="sl-SI"/>
        </w:rPr>
        <w:instrText xml:space="preserve">niti v celoti </w:instrText>
      </w:r>
      <w:r w:rsidR="000155BB">
        <w:rPr>
          <w:lang w:val="sl-SI"/>
        </w:rPr>
        <w:instrText>niti delno dostopen nikomur, ki ni imenovan v poglavju Uporabniki</w:instrText>
      </w:r>
      <w:r w:rsidR="000155BB" w:rsidRPr="00FD58B4">
        <w:rPr>
          <w:lang w:val="sl-SI"/>
        </w:rPr>
        <w:instrText>.</w:instrText>
      </w:r>
      <w:r w:rsidR="00E21A0C" w:rsidRPr="008B023F">
        <w:instrText>" "</w:instrText>
      </w:r>
      <w:r w:rsidR="00CD4C55">
        <w:instrText xml:space="preserve">Dokument je </w:instrText>
      </w:r>
      <w:r w:rsidR="00CD4C55" w:rsidRPr="00CD4C55">
        <w:rPr>
          <w:b/>
        </w:rPr>
        <w:instrText>javne narave</w:instrText>
      </w:r>
      <w:r w:rsidR="00E21A0C" w:rsidRPr="00E23E1D">
        <w:instrText xml:space="preserve">. </w:instrText>
      </w:r>
      <w:r w:rsidR="00CD4C55">
        <w:rPr>
          <w:lang w:val="sl-SI"/>
        </w:rPr>
        <w:instrText>Kot tak je lahko v elektronski ali v katerikoli drugi obliki v celoti ali delno dostopen vsakomur, ki je imenovan v poglavju Uporabniki</w:instrText>
      </w:r>
      <w:r w:rsidR="00CD4C55" w:rsidRPr="00FD58B4">
        <w:rPr>
          <w:lang w:val="sl-SI"/>
        </w:rPr>
        <w:instrText>.</w:instrText>
      </w:r>
      <w:r w:rsidR="00E21A0C" w:rsidRPr="008B023F">
        <w:instrText>"</w:instrText>
      </w:r>
      <w:r w:rsidRPr="008B023F">
        <w:fldChar w:fldCharType="separate"/>
      </w:r>
      <w:r w:rsidR="00374F30">
        <w:rPr>
          <w:noProof/>
          <w:lang w:val="sl-SI"/>
        </w:rPr>
        <w:instrText xml:space="preserve">Dokument je </w:instrText>
      </w:r>
      <w:r w:rsidR="00374F30" w:rsidRPr="00CD4C55">
        <w:rPr>
          <w:b/>
          <w:noProof/>
          <w:lang w:val="sl-SI"/>
        </w:rPr>
        <w:instrText>zaupne narave</w:instrText>
      </w:r>
      <w:r w:rsidR="00374F30">
        <w:rPr>
          <w:noProof/>
          <w:lang w:val="sl-SI"/>
        </w:rPr>
        <w:instrText>. Kot tak ne sme biti ne v elektronski ne v katerikoli drugi obliki niti v celoti niti delno dostopen nikomur, ki ni imenovan v poglavju Uporabniki</w:instrText>
      </w:r>
      <w:r w:rsidR="00374F30" w:rsidRPr="00FD58B4">
        <w:rPr>
          <w:noProof/>
          <w:lang w:val="sl-SI"/>
        </w:rPr>
        <w:instrText>.</w:instrText>
      </w:r>
      <w:r w:rsidRPr="008B023F">
        <w:fldChar w:fldCharType="end"/>
      </w:r>
      <w:r w:rsidR="00E21A0C">
        <w:instrText xml:space="preserve">" </w:instrText>
      </w:r>
      <w:r>
        <w:fldChar w:fldCharType="separate"/>
      </w:r>
      <w:r w:rsidR="009B6B55" w:rsidRPr="00E23E1D">
        <w:rPr>
          <w:noProof/>
        </w:rPr>
        <w:t xml:space="preserve">This document is classified as a </w:t>
      </w:r>
      <w:r w:rsidR="009B6B55" w:rsidRPr="000F544C">
        <w:rPr>
          <w:noProof/>
        </w:rPr>
        <w:t>public document</w:t>
      </w:r>
      <w:r w:rsidR="009B6B55" w:rsidRPr="00E23E1D">
        <w:rPr>
          <w:noProof/>
        </w:rPr>
        <w:t>. As such, it or parts thereof are openly accessible to anyone listed in the Audience section, either in electronic or in any other form.</w:t>
      </w:r>
      <w:r>
        <w:fldChar w:fldCharType="end"/>
      </w:r>
    </w:p>
    <w:bookmarkStart w:id="3" w:name="_Toc532637492"/>
    <w:bookmarkStart w:id="4" w:name="_Toc535405980"/>
    <w:p w:rsidR="00F1116C" w:rsidRPr="00E23E1D" w:rsidRDefault="00A74F4A"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9B6B55" w:rsidRPr="00FA01D4">
        <w:rPr>
          <w:noProof/>
        </w:rPr>
        <w:t>Scope</w:t>
      </w:r>
      <w:r>
        <w:fldChar w:fldCharType="end"/>
      </w:r>
      <w:bookmarkEnd w:id="3"/>
      <w:bookmarkEnd w:id="4"/>
    </w:p>
    <w:p w:rsidR="00F1116C" w:rsidRPr="00E23E1D" w:rsidRDefault="00F1116C" w:rsidP="00CE2861">
      <w:pPr>
        <w:pStyle w:val="BodyText"/>
      </w:pPr>
      <w:r w:rsidRPr="00E23E1D">
        <w:t xml:space="preserve">This </w:t>
      </w:r>
      <w:r w:rsidR="000307B3">
        <w:t xml:space="preserve">document </w:t>
      </w:r>
      <w:r w:rsidR="002B0FA5">
        <w:t xml:space="preserve">provides </w:t>
      </w:r>
      <w:r w:rsidR="0022060E">
        <w:t>a description and ins</w:t>
      </w:r>
      <w:r w:rsidR="00990828">
        <w:t>tructions how to use the</w:t>
      </w:r>
      <w:r w:rsidR="00543B78">
        <w:t xml:space="preserve"> Solaris Synchrotron Control Program</w:t>
      </w:r>
      <w:r w:rsidR="0022060E">
        <w:t>.</w:t>
      </w:r>
    </w:p>
    <w:bookmarkStart w:id="5" w:name="ToC"/>
    <w:p w:rsidR="00F1116C" w:rsidRPr="00E23E1D" w:rsidRDefault="00A74F4A"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006229">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9B6B55" w:rsidRPr="00FA01D4">
        <w:rPr>
          <w:noProof/>
        </w:rPr>
        <w:t>Table of Contents</w:t>
      </w:r>
      <w:r>
        <w:fldChar w:fldCharType="end"/>
      </w:r>
      <w:bookmarkEnd w:id="5"/>
    </w:p>
    <w:p w:rsidR="000A3524" w:rsidRDefault="00A74F4A">
      <w:pPr>
        <w:pStyle w:val="TOC1"/>
        <w:rPr>
          <w:rFonts w:asciiTheme="minorHAnsi" w:eastAsiaTheme="minorEastAsia" w:hAnsiTheme="minorHAnsi" w:cstheme="minorBidi"/>
          <w:b w:val="0"/>
          <w:noProof/>
          <w:color w:val="auto"/>
          <w:sz w:val="22"/>
          <w:szCs w:val="22"/>
          <w:lang w:val="sl-SI" w:eastAsia="sl-SI"/>
        </w:rPr>
      </w:pPr>
      <w:r>
        <w:rPr>
          <w:b w:val="0"/>
        </w:rPr>
        <w:fldChar w:fldCharType="begin"/>
      </w:r>
      <w:r w:rsidR="00461F6A">
        <w:rPr>
          <w:b w:val="0"/>
        </w:rPr>
        <w:instrText xml:space="preserve"> TOC \o "1-3" \h \z \u </w:instrText>
      </w:r>
      <w:r>
        <w:rPr>
          <w:b w:val="0"/>
        </w:rPr>
        <w:fldChar w:fldCharType="separate"/>
      </w:r>
      <w:hyperlink w:anchor="_Toc422489099" w:history="1">
        <w:r w:rsidR="000A3524" w:rsidRPr="00DD456E">
          <w:rPr>
            <w:rStyle w:val="Hyperlink"/>
            <w:noProof/>
          </w:rPr>
          <w:t>1. Introduction</w:t>
        </w:r>
        <w:r w:rsidR="000A3524">
          <w:rPr>
            <w:noProof/>
            <w:webHidden/>
          </w:rPr>
          <w:tab/>
        </w:r>
        <w:r w:rsidR="000A3524">
          <w:rPr>
            <w:noProof/>
            <w:webHidden/>
          </w:rPr>
          <w:fldChar w:fldCharType="begin"/>
        </w:r>
        <w:r w:rsidR="000A3524">
          <w:rPr>
            <w:noProof/>
            <w:webHidden/>
          </w:rPr>
          <w:instrText xml:space="preserve"> PAGEREF _Toc422489099 \h </w:instrText>
        </w:r>
        <w:r w:rsidR="000A3524">
          <w:rPr>
            <w:noProof/>
            <w:webHidden/>
          </w:rPr>
        </w:r>
        <w:r w:rsidR="000A3524">
          <w:rPr>
            <w:noProof/>
            <w:webHidden/>
          </w:rPr>
          <w:fldChar w:fldCharType="separate"/>
        </w:r>
        <w:r w:rsidR="000A3524">
          <w:rPr>
            <w:noProof/>
            <w:webHidden/>
          </w:rPr>
          <w:t>4</w:t>
        </w:r>
        <w:r w:rsidR="000A3524">
          <w:rPr>
            <w:noProof/>
            <w:webHidden/>
          </w:rPr>
          <w:fldChar w:fldCharType="end"/>
        </w:r>
      </w:hyperlink>
    </w:p>
    <w:p w:rsidR="000A3524" w:rsidRDefault="000A3524">
      <w:pPr>
        <w:pStyle w:val="TOC1"/>
        <w:rPr>
          <w:rFonts w:asciiTheme="minorHAnsi" w:eastAsiaTheme="minorEastAsia" w:hAnsiTheme="minorHAnsi" w:cstheme="minorBidi"/>
          <w:b w:val="0"/>
          <w:noProof/>
          <w:color w:val="auto"/>
          <w:sz w:val="22"/>
          <w:szCs w:val="22"/>
          <w:lang w:val="sl-SI" w:eastAsia="sl-SI"/>
        </w:rPr>
      </w:pPr>
      <w:hyperlink w:anchor="_Toc422489100" w:history="1">
        <w:r w:rsidRPr="00DD456E">
          <w:rPr>
            <w:rStyle w:val="Hyperlink"/>
            <w:noProof/>
          </w:rPr>
          <w:t>2. Device Group Panel</w:t>
        </w:r>
        <w:r>
          <w:rPr>
            <w:noProof/>
            <w:webHidden/>
          </w:rPr>
          <w:tab/>
        </w:r>
        <w:r>
          <w:rPr>
            <w:noProof/>
            <w:webHidden/>
          </w:rPr>
          <w:fldChar w:fldCharType="begin"/>
        </w:r>
        <w:r>
          <w:rPr>
            <w:noProof/>
            <w:webHidden/>
          </w:rPr>
          <w:instrText xml:space="preserve"> PAGEREF _Toc422489100 \h </w:instrText>
        </w:r>
        <w:r>
          <w:rPr>
            <w:noProof/>
            <w:webHidden/>
          </w:rPr>
        </w:r>
        <w:r>
          <w:rPr>
            <w:noProof/>
            <w:webHidden/>
          </w:rPr>
          <w:fldChar w:fldCharType="separate"/>
        </w:r>
        <w:r>
          <w:rPr>
            <w:noProof/>
            <w:webHidden/>
          </w:rPr>
          <w:t>5</w:t>
        </w:r>
        <w:r>
          <w:rPr>
            <w:noProof/>
            <w:webHidden/>
          </w:rPr>
          <w:fldChar w:fldCharType="end"/>
        </w:r>
      </w:hyperlink>
    </w:p>
    <w:p w:rsidR="000A3524" w:rsidRDefault="000A3524">
      <w:pPr>
        <w:pStyle w:val="TOC2"/>
        <w:rPr>
          <w:rFonts w:asciiTheme="minorHAnsi" w:eastAsiaTheme="minorEastAsia" w:hAnsiTheme="minorHAnsi" w:cstheme="minorBidi"/>
          <w:color w:val="auto"/>
          <w:szCs w:val="22"/>
          <w:lang w:val="sl-SI" w:eastAsia="sl-SI"/>
        </w:rPr>
      </w:pPr>
      <w:hyperlink w:anchor="_Toc422489101" w:history="1">
        <w:r w:rsidRPr="00DD456E">
          <w:rPr>
            <w:rStyle w:val="Hyperlink"/>
          </w:rPr>
          <w:t>2.1. Device Group Panel configuration</w:t>
        </w:r>
        <w:r>
          <w:rPr>
            <w:webHidden/>
          </w:rPr>
          <w:tab/>
        </w:r>
        <w:r>
          <w:rPr>
            <w:webHidden/>
          </w:rPr>
          <w:fldChar w:fldCharType="begin"/>
        </w:r>
        <w:r>
          <w:rPr>
            <w:webHidden/>
          </w:rPr>
          <w:instrText xml:space="preserve"> PAGEREF _Toc422489101 \h </w:instrText>
        </w:r>
        <w:r>
          <w:rPr>
            <w:webHidden/>
          </w:rPr>
        </w:r>
        <w:r>
          <w:rPr>
            <w:webHidden/>
          </w:rPr>
          <w:fldChar w:fldCharType="separate"/>
        </w:r>
        <w:r>
          <w:rPr>
            <w:webHidden/>
          </w:rPr>
          <w:t>5</w:t>
        </w:r>
        <w:r>
          <w:rPr>
            <w:webHidden/>
          </w:rPr>
          <w:fldChar w:fldCharType="end"/>
        </w:r>
      </w:hyperlink>
    </w:p>
    <w:p w:rsidR="000A3524" w:rsidRDefault="000A3524">
      <w:pPr>
        <w:pStyle w:val="TOC3"/>
        <w:rPr>
          <w:rFonts w:asciiTheme="minorHAnsi" w:eastAsiaTheme="minorEastAsia" w:hAnsiTheme="minorHAnsi" w:cstheme="minorBidi"/>
          <w:color w:val="auto"/>
          <w:szCs w:val="22"/>
          <w:lang w:val="sl-SI" w:eastAsia="sl-SI"/>
        </w:rPr>
      </w:pPr>
      <w:hyperlink w:anchor="_Toc422489102" w:history="1">
        <w:r w:rsidRPr="00DD456E">
          <w:rPr>
            <w:rStyle w:val="Hyperlink"/>
          </w:rPr>
          <w:t>2.1.1. Device configuration</w:t>
        </w:r>
        <w:r>
          <w:rPr>
            <w:webHidden/>
          </w:rPr>
          <w:tab/>
        </w:r>
        <w:r>
          <w:rPr>
            <w:webHidden/>
          </w:rPr>
          <w:fldChar w:fldCharType="begin"/>
        </w:r>
        <w:r>
          <w:rPr>
            <w:webHidden/>
          </w:rPr>
          <w:instrText xml:space="preserve"> PAGEREF _Toc422489102 \h </w:instrText>
        </w:r>
        <w:r>
          <w:rPr>
            <w:webHidden/>
          </w:rPr>
        </w:r>
        <w:r>
          <w:rPr>
            <w:webHidden/>
          </w:rPr>
          <w:fldChar w:fldCharType="separate"/>
        </w:r>
        <w:r>
          <w:rPr>
            <w:webHidden/>
          </w:rPr>
          <w:t>5</w:t>
        </w:r>
        <w:r>
          <w:rPr>
            <w:webHidden/>
          </w:rPr>
          <w:fldChar w:fldCharType="end"/>
        </w:r>
      </w:hyperlink>
    </w:p>
    <w:p w:rsidR="000A3524" w:rsidRDefault="000A3524">
      <w:pPr>
        <w:pStyle w:val="TOC3"/>
        <w:rPr>
          <w:rFonts w:asciiTheme="minorHAnsi" w:eastAsiaTheme="minorEastAsia" w:hAnsiTheme="minorHAnsi" w:cstheme="minorBidi"/>
          <w:color w:val="auto"/>
          <w:szCs w:val="22"/>
          <w:lang w:val="sl-SI" w:eastAsia="sl-SI"/>
        </w:rPr>
      </w:pPr>
      <w:hyperlink w:anchor="_Toc422489103" w:history="1">
        <w:r w:rsidRPr="00DD456E">
          <w:rPr>
            <w:rStyle w:val="Hyperlink"/>
          </w:rPr>
          <w:t>2.1.2. Group configuration</w:t>
        </w:r>
        <w:r>
          <w:rPr>
            <w:webHidden/>
          </w:rPr>
          <w:tab/>
        </w:r>
        <w:r>
          <w:rPr>
            <w:webHidden/>
          </w:rPr>
          <w:fldChar w:fldCharType="begin"/>
        </w:r>
        <w:r>
          <w:rPr>
            <w:webHidden/>
          </w:rPr>
          <w:instrText xml:space="preserve"> PAGEREF _Toc422489103 \h </w:instrText>
        </w:r>
        <w:r>
          <w:rPr>
            <w:webHidden/>
          </w:rPr>
        </w:r>
        <w:r>
          <w:rPr>
            <w:webHidden/>
          </w:rPr>
          <w:fldChar w:fldCharType="separate"/>
        </w:r>
        <w:r>
          <w:rPr>
            <w:webHidden/>
          </w:rPr>
          <w:t>7</w:t>
        </w:r>
        <w:r>
          <w:rPr>
            <w:webHidden/>
          </w:rPr>
          <w:fldChar w:fldCharType="end"/>
        </w:r>
      </w:hyperlink>
    </w:p>
    <w:p w:rsidR="000A3524" w:rsidRDefault="000A3524">
      <w:pPr>
        <w:pStyle w:val="TOC2"/>
        <w:rPr>
          <w:rFonts w:asciiTheme="minorHAnsi" w:eastAsiaTheme="minorEastAsia" w:hAnsiTheme="minorHAnsi" w:cstheme="minorBidi"/>
          <w:color w:val="auto"/>
          <w:szCs w:val="22"/>
          <w:lang w:val="sl-SI" w:eastAsia="sl-SI"/>
        </w:rPr>
      </w:pPr>
      <w:hyperlink w:anchor="_Toc422489104" w:history="1">
        <w:r w:rsidRPr="00DD456E">
          <w:rPr>
            <w:rStyle w:val="Hyperlink"/>
          </w:rPr>
          <w:t>2.2. Device Group Panel start procedure</w:t>
        </w:r>
        <w:r>
          <w:rPr>
            <w:webHidden/>
          </w:rPr>
          <w:tab/>
        </w:r>
        <w:r>
          <w:rPr>
            <w:webHidden/>
          </w:rPr>
          <w:fldChar w:fldCharType="begin"/>
        </w:r>
        <w:r>
          <w:rPr>
            <w:webHidden/>
          </w:rPr>
          <w:instrText xml:space="preserve"> PAGEREF _Toc422489104 \h </w:instrText>
        </w:r>
        <w:r>
          <w:rPr>
            <w:webHidden/>
          </w:rPr>
        </w:r>
        <w:r>
          <w:rPr>
            <w:webHidden/>
          </w:rPr>
          <w:fldChar w:fldCharType="separate"/>
        </w:r>
        <w:r>
          <w:rPr>
            <w:webHidden/>
          </w:rPr>
          <w:t>8</w:t>
        </w:r>
        <w:r>
          <w:rPr>
            <w:webHidden/>
          </w:rPr>
          <w:fldChar w:fldCharType="end"/>
        </w:r>
      </w:hyperlink>
    </w:p>
    <w:p w:rsidR="000A3524" w:rsidRDefault="000A3524">
      <w:pPr>
        <w:pStyle w:val="TOC2"/>
        <w:rPr>
          <w:rFonts w:asciiTheme="minorHAnsi" w:eastAsiaTheme="minorEastAsia" w:hAnsiTheme="minorHAnsi" w:cstheme="minorBidi"/>
          <w:color w:val="auto"/>
          <w:szCs w:val="22"/>
          <w:lang w:val="sl-SI" w:eastAsia="sl-SI"/>
        </w:rPr>
      </w:pPr>
      <w:hyperlink w:anchor="_Toc422489105" w:history="1">
        <w:r w:rsidRPr="00DD456E">
          <w:rPr>
            <w:rStyle w:val="Hyperlink"/>
          </w:rPr>
          <w:t>2.3. Directory and file structure</w:t>
        </w:r>
        <w:r>
          <w:rPr>
            <w:webHidden/>
          </w:rPr>
          <w:tab/>
        </w:r>
        <w:r>
          <w:rPr>
            <w:webHidden/>
          </w:rPr>
          <w:fldChar w:fldCharType="begin"/>
        </w:r>
        <w:r>
          <w:rPr>
            <w:webHidden/>
          </w:rPr>
          <w:instrText xml:space="preserve"> PAGEREF _Toc422489105 \h </w:instrText>
        </w:r>
        <w:r>
          <w:rPr>
            <w:webHidden/>
          </w:rPr>
        </w:r>
        <w:r>
          <w:rPr>
            <w:webHidden/>
          </w:rPr>
          <w:fldChar w:fldCharType="separate"/>
        </w:r>
        <w:r>
          <w:rPr>
            <w:webHidden/>
          </w:rPr>
          <w:t>9</w:t>
        </w:r>
        <w:r>
          <w:rPr>
            <w:webHidden/>
          </w:rPr>
          <w:fldChar w:fldCharType="end"/>
        </w:r>
      </w:hyperlink>
    </w:p>
    <w:p w:rsidR="000A3524" w:rsidRDefault="000A3524">
      <w:pPr>
        <w:pStyle w:val="TOC2"/>
        <w:rPr>
          <w:rFonts w:asciiTheme="minorHAnsi" w:eastAsiaTheme="minorEastAsia" w:hAnsiTheme="minorHAnsi" w:cstheme="minorBidi"/>
          <w:color w:val="auto"/>
          <w:szCs w:val="22"/>
          <w:lang w:val="sl-SI" w:eastAsia="sl-SI"/>
        </w:rPr>
      </w:pPr>
      <w:hyperlink w:anchor="_Toc422489106" w:history="1">
        <w:r w:rsidRPr="00DD456E">
          <w:rPr>
            <w:rStyle w:val="Hyperlink"/>
          </w:rPr>
          <w:t>2.4. Device Group Panel structure</w:t>
        </w:r>
        <w:r>
          <w:rPr>
            <w:webHidden/>
          </w:rPr>
          <w:tab/>
        </w:r>
        <w:r>
          <w:rPr>
            <w:webHidden/>
          </w:rPr>
          <w:fldChar w:fldCharType="begin"/>
        </w:r>
        <w:r>
          <w:rPr>
            <w:webHidden/>
          </w:rPr>
          <w:instrText xml:space="preserve"> PAGEREF _Toc422489106 \h </w:instrText>
        </w:r>
        <w:r>
          <w:rPr>
            <w:webHidden/>
          </w:rPr>
        </w:r>
        <w:r>
          <w:rPr>
            <w:webHidden/>
          </w:rPr>
          <w:fldChar w:fldCharType="separate"/>
        </w:r>
        <w:r>
          <w:rPr>
            <w:webHidden/>
          </w:rPr>
          <w:t>10</w:t>
        </w:r>
        <w:r>
          <w:rPr>
            <w:webHidden/>
          </w:rPr>
          <w:fldChar w:fldCharType="end"/>
        </w:r>
      </w:hyperlink>
    </w:p>
    <w:p w:rsidR="000A3524" w:rsidRDefault="000A3524">
      <w:pPr>
        <w:pStyle w:val="TOC3"/>
        <w:rPr>
          <w:rFonts w:asciiTheme="minorHAnsi" w:eastAsiaTheme="minorEastAsia" w:hAnsiTheme="minorHAnsi" w:cstheme="minorBidi"/>
          <w:color w:val="auto"/>
          <w:szCs w:val="22"/>
          <w:lang w:val="sl-SI" w:eastAsia="sl-SI"/>
        </w:rPr>
      </w:pPr>
      <w:hyperlink w:anchor="_Toc422489107" w:history="1">
        <w:r w:rsidRPr="00DD456E">
          <w:rPr>
            <w:rStyle w:val="Hyperlink"/>
          </w:rPr>
          <w:t>2.4.1. Runner script</w:t>
        </w:r>
        <w:r>
          <w:rPr>
            <w:webHidden/>
          </w:rPr>
          <w:tab/>
        </w:r>
        <w:r>
          <w:rPr>
            <w:webHidden/>
          </w:rPr>
          <w:fldChar w:fldCharType="begin"/>
        </w:r>
        <w:r>
          <w:rPr>
            <w:webHidden/>
          </w:rPr>
          <w:instrText xml:space="preserve"> PAGEREF _Toc422489107 \h </w:instrText>
        </w:r>
        <w:r>
          <w:rPr>
            <w:webHidden/>
          </w:rPr>
        </w:r>
        <w:r>
          <w:rPr>
            <w:webHidden/>
          </w:rPr>
          <w:fldChar w:fldCharType="separate"/>
        </w:r>
        <w:r>
          <w:rPr>
            <w:webHidden/>
          </w:rPr>
          <w:t>10</w:t>
        </w:r>
        <w:r>
          <w:rPr>
            <w:webHidden/>
          </w:rPr>
          <w:fldChar w:fldCharType="end"/>
        </w:r>
      </w:hyperlink>
    </w:p>
    <w:p w:rsidR="000A3524" w:rsidRDefault="000A3524">
      <w:pPr>
        <w:pStyle w:val="TOC3"/>
        <w:rPr>
          <w:rFonts w:asciiTheme="minorHAnsi" w:eastAsiaTheme="minorEastAsia" w:hAnsiTheme="minorHAnsi" w:cstheme="minorBidi"/>
          <w:color w:val="auto"/>
          <w:szCs w:val="22"/>
          <w:lang w:val="sl-SI" w:eastAsia="sl-SI"/>
        </w:rPr>
      </w:pPr>
      <w:hyperlink w:anchor="_Toc422489108" w:history="1">
        <w:r w:rsidRPr="00DD456E">
          <w:rPr>
            <w:rStyle w:val="Hyperlink"/>
          </w:rPr>
          <w:t>2.4.2. Main Device Group Panel file</w:t>
        </w:r>
        <w:r>
          <w:rPr>
            <w:webHidden/>
          </w:rPr>
          <w:tab/>
        </w:r>
        <w:r>
          <w:rPr>
            <w:webHidden/>
          </w:rPr>
          <w:fldChar w:fldCharType="begin"/>
        </w:r>
        <w:r>
          <w:rPr>
            <w:webHidden/>
          </w:rPr>
          <w:instrText xml:space="preserve"> PAGEREF _Toc422489108 \h </w:instrText>
        </w:r>
        <w:r>
          <w:rPr>
            <w:webHidden/>
          </w:rPr>
        </w:r>
        <w:r>
          <w:rPr>
            <w:webHidden/>
          </w:rPr>
          <w:fldChar w:fldCharType="separate"/>
        </w:r>
        <w:r>
          <w:rPr>
            <w:webHidden/>
          </w:rPr>
          <w:t>11</w:t>
        </w:r>
        <w:r>
          <w:rPr>
            <w:webHidden/>
          </w:rPr>
          <w:fldChar w:fldCharType="end"/>
        </w:r>
      </w:hyperlink>
    </w:p>
    <w:p w:rsidR="000A3524" w:rsidRDefault="000A3524">
      <w:pPr>
        <w:pStyle w:val="TOC3"/>
        <w:rPr>
          <w:rFonts w:asciiTheme="minorHAnsi" w:eastAsiaTheme="minorEastAsia" w:hAnsiTheme="minorHAnsi" w:cstheme="minorBidi"/>
          <w:color w:val="auto"/>
          <w:szCs w:val="22"/>
          <w:lang w:val="sl-SI" w:eastAsia="sl-SI"/>
        </w:rPr>
      </w:pPr>
      <w:hyperlink w:anchor="_Toc422489109" w:history="1">
        <w:r w:rsidRPr="00DD456E">
          <w:rPr>
            <w:rStyle w:val="Hyperlink"/>
          </w:rPr>
          <w:t>2.4.3. Main QDialog UI file</w:t>
        </w:r>
        <w:r>
          <w:rPr>
            <w:webHidden/>
          </w:rPr>
          <w:tab/>
        </w:r>
        <w:r>
          <w:rPr>
            <w:webHidden/>
          </w:rPr>
          <w:fldChar w:fldCharType="begin"/>
        </w:r>
        <w:r>
          <w:rPr>
            <w:webHidden/>
          </w:rPr>
          <w:instrText xml:space="preserve"> PAGEREF _Toc422489109 \h </w:instrText>
        </w:r>
        <w:r>
          <w:rPr>
            <w:webHidden/>
          </w:rPr>
        </w:r>
        <w:r>
          <w:rPr>
            <w:webHidden/>
          </w:rPr>
          <w:fldChar w:fldCharType="separate"/>
        </w:r>
        <w:r>
          <w:rPr>
            <w:webHidden/>
          </w:rPr>
          <w:t>13</w:t>
        </w:r>
        <w:r>
          <w:rPr>
            <w:webHidden/>
          </w:rPr>
          <w:fldChar w:fldCharType="end"/>
        </w:r>
      </w:hyperlink>
    </w:p>
    <w:p w:rsidR="000A3524" w:rsidRDefault="000A3524">
      <w:pPr>
        <w:pStyle w:val="TOC3"/>
        <w:rPr>
          <w:rFonts w:asciiTheme="minorHAnsi" w:eastAsiaTheme="minorEastAsia" w:hAnsiTheme="minorHAnsi" w:cstheme="minorBidi"/>
          <w:color w:val="auto"/>
          <w:szCs w:val="22"/>
          <w:lang w:val="sl-SI" w:eastAsia="sl-SI"/>
        </w:rPr>
      </w:pPr>
      <w:hyperlink w:anchor="_Toc422489110" w:history="1">
        <w:r w:rsidRPr="00DD456E">
          <w:rPr>
            <w:rStyle w:val="Hyperlink"/>
          </w:rPr>
          <w:t>2.4.4. Widget UI file</w:t>
        </w:r>
        <w:r>
          <w:rPr>
            <w:webHidden/>
          </w:rPr>
          <w:tab/>
        </w:r>
        <w:r>
          <w:rPr>
            <w:webHidden/>
          </w:rPr>
          <w:fldChar w:fldCharType="begin"/>
        </w:r>
        <w:r>
          <w:rPr>
            <w:webHidden/>
          </w:rPr>
          <w:instrText xml:space="preserve"> PAGEREF _Toc422489110 \h </w:instrText>
        </w:r>
        <w:r>
          <w:rPr>
            <w:webHidden/>
          </w:rPr>
        </w:r>
        <w:r>
          <w:rPr>
            <w:webHidden/>
          </w:rPr>
          <w:fldChar w:fldCharType="separate"/>
        </w:r>
        <w:r>
          <w:rPr>
            <w:webHidden/>
          </w:rPr>
          <w:t>20</w:t>
        </w:r>
        <w:r>
          <w:rPr>
            <w:webHidden/>
          </w:rPr>
          <w:fldChar w:fldCharType="end"/>
        </w:r>
      </w:hyperlink>
    </w:p>
    <w:p w:rsidR="00A87C98" w:rsidRDefault="00A74F4A" w:rsidP="00A87C98">
      <w:r>
        <w:rPr>
          <w:b/>
          <w:color w:val="993300"/>
          <w:sz w:val="24"/>
          <w:szCs w:val="39"/>
          <w:u w:color="808080"/>
        </w:rPr>
        <w:fldChar w:fldCharType="end"/>
      </w:r>
    </w:p>
    <w:p w:rsidR="00A87C98" w:rsidRDefault="00A74F4A"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223881">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9B6B55" w:rsidRPr="004A2A34">
        <w:rPr>
          <w:noProof/>
        </w:rPr>
        <w:t>Figures</w:t>
      </w:r>
      <w:r>
        <w:fldChar w:fldCharType="end"/>
      </w:r>
    </w:p>
    <w:p w:rsidR="00F8500F" w:rsidRDefault="00A74F4A">
      <w:pPr>
        <w:pStyle w:val="TableofFigures"/>
        <w:rPr>
          <w:rFonts w:asciiTheme="minorHAnsi" w:eastAsiaTheme="minorEastAsia" w:hAnsiTheme="minorHAnsi" w:cstheme="minorBidi"/>
          <w:noProof/>
          <w:color w:val="auto"/>
          <w:sz w:val="22"/>
          <w:szCs w:val="22"/>
          <w:lang w:val="sl-SI" w:eastAsia="sl-SI"/>
        </w:rPr>
      </w:pPr>
      <w:r>
        <w:fldChar w:fldCharType="begin"/>
      </w:r>
      <w:r w:rsidR="009777C1">
        <w:instrText xml:space="preserve"> TOC \h \z \c "Figure" </w:instrText>
      </w:r>
      <w:r>
        <w:fldChar w:fldCharType="separate"/>
      </w:r>
      <w:hyperlink w:anchor="_Toc422489246" w:history="1">
        <w:r w:rsidR="00F8500F" w:rsidRPr="009038FB">
          <w:rPr>
            <w:rStyle w:val="Hyperlink"/>
            <w:noProof/>
          </w:rPr>
          <w:t>Figure 1: Device Group Panel template: runner script</w:t>
        </w:r>
        <w:r w:rsidR="00F8500F">
          <w:rPr>
            <w:noProof/>
            <w:webHidden/>
          </w:rPr>
          <w:tab/>
        </w:r>
        <w:r w:rsidR="00F8500F">
          <w:rPr>
            <w:noProof/>
            <w:webHidden/>
          </w:rPr>
          <w:fldChar w:fldCharType="begin"/>
        </w:r>
        <w:r w:rsidR="00F8500F">
          <w:rPr>
            <w:noProof/>
            <w:webHidden/>
          </w:rPr>
          <w:instrText xml:space="preserve"> PAGEREF _Toc422489246 \h </w:instrText>
        </w:r>
        <w:r w:rsidR="00F8500F">
          <w:rPr>
            <w:noProof/>
            <w:webHidden/>
          </w:rPr>
        </w:r>
        <w:r w:rsidR="00F8500F">
          <w:rPr>
            <w:noProof/>
            <w:webHidden/>
          </w:rPr>
          <w:fldChar w:fldCharType="separate"/>
        </w:r>
        <w:r w:rsidR="00F8500F">
          <w:rPr>
            <w:noProof/>
            <w:webHidden/>
          </w:rPr>
          <w:t>12</w:t>
        </w:r>
        <w:r w:rsidR="00F8500F">
          <w:rPr>
            <w:noProof/>
            <w:webHidden/>
          </w:rPr>
          <w:fldChar w:fldCharType="end"/>
        </w:r>
      </w:hyperlink>
    </w:p>
    <w:p w:rsidR="00F8500F" w:rsidRDefault="00F8500F">
      <w:pPr>
        <w:pStyle w:val="TableofFigures"/>
        <w:rPr>
          <w:rFonts w:asciiTheme="minorHAnsi" w:eastAsiaTheme="minorEastAsia" w:hAnsiTheme="minorHAnsi" w:cstheme="minorBidi"/>
          <w:noProof/>
          <w:color w:val="auto"/>
          <w:sz w:val="22"/>
          <w:szCs w:val="22"/>
          <w:lang w:val="sl-SI" w:eastAsia="sl-SI"/>
        </w:rPr>
      </w:pPr>
      <w:hyperlink w:anchor="_Toc422489247" w:history="1">
        <w:r w:rsidRPr="009038FB">
          <w:rPr>
            <w:rStyle w:val="Hyperlink"/>
            <w:noProof/>
          </w:rPr>
          <w:t>Figure 2: Device Group Panel template: main file 1</w:t>
        </w:r>
        <w:r>
          <w:rPr>
            <w:noProof/>
            <w:webHidden/>
          </w:rPr>
          <w:tab/>
        </w:r>
        <w:r>
          <w:rPr>
            <w:noProof/>
            <w:webHidden/>
          </w:rPr>
          <w:fldChar w:fldCharType="begin"/>
        </w:r>
        <w:r>
          <w:rPr>
            <w:noProof/>
            <w:webHidden/>
          </w:rPr>
          <w:instrText xml:space="preserve"> PAGEREF _Toc422489247 \h </w:instrText>
        </w:r>
        <w:r>
          <w:rPr>
            <w:noProof/>
            <w:webHidden/>
          </w:rPr>
        </w:r>
        <w:r>
          <w:rPr>
            <w:noProof/>
            <w:webHidden/>
          </w:rPr>
          <w:fldChar w:fldCharType="separate"/>
        </w:r>
        <w:r>
          <w:rPr>
            <w:noProof/>
            <w:webHidden/>
          </w:rPr>
          <w:t>13</w:t>
        </w:r>
        <w:r>
          <w:rPr>
            <w:noProof/>
            <w:webHidden/>
          </w:rPr>
          <w:fldChar w:fldCharType="end"/>
        </w:r>
      </w:hyperlink>
    </w:p>
    <w:p w:rsidR="00F8500F" w:rsidRDefault="00F8500F">
      <w:pPr>
        <w:pStyle w:val="TableofFigures"/>
        <w:rPr>
          <w:rFonts w:asciiTheme="minorHAnsi" w:eastAsiaTheme="minorEastAsia" w:hAnsiTheme="minorHAnsi" w:cstheme="minorBidi"/>
          <w:noProof/>
          <w:color w:val="auto"/>
          <w:sz w:val="22"/>
          <w:szCs w:val="22"/>
          <w:lang w:val="sl-SI" w:eastAsia="sl-SI"/>
        </w:rPr>
      </w:pPr>
      <w:hyperlink w:anchor="_Toc422489248" w:history="1">
        <w:r w:rsidRPr="009038FB">
          <w:rPr>
            <w:rStyle w:val="Hyperlink"/>
            <w:noProof/>
          </w:rPr>
          <w:t>Figure 3: Device Group Panel template: main file 2</w:t>
        </w:r>
        <w:r>
          <w:rPr>
            <w:noProof/>
            <w:webHidden/>
          </w:rPr>
          <w:tab/>
        </w:r>
        <w:r>
          <w:rPr>
            <w:noProof/>
            <w:webHidden/>
          </w:rPr>
          <w:fldChar w:fldCharType="begin"/>
        </w:r>
        <w:r>
          <w:rPr>
            <w:noProof/>
            <w:webHidden/>
          </w:rPr>
          <w:instrText xml:space="preserve"> PAGEREF _Toc422489248 \h </w:instrText>
        </w:r>
        <w:r>
          <w:rPr>
            <w:noProof/>
            <w:webHidden/>
          </w:rPr>
        </w:r>
        <w:r>
          <w:rPr>
            <w:noProof/>
            <w:webHidden/>
          </w:rPr>
          <w:fldChar w:fldCharType="separate"/>
        </w:r>
        <w:r>
          <w:rPr>
            <w:noProof/>
            <w:webHidden/>
          </w:rPr>
          <w:t>14</w:t>
        </w:r>
        <w:r>
          <w:rPr>
            <w:noProof/>
            <w:webHidden/>
          </w:rPr>
          <w:fldChar w:fldCharType="end"/>
        </w:r>
      </w:hyperlink>
    </w:p>
    <w:p w:rsidR="00F8500F" w:rsidRDefault="00F8500F">
      <w:pPr>
        <w:pStyle w:val="TableofFigures"/>
        <w:rPr>
          <w:rFonts w:asciiTheme="minorHAnsi" w:eastAsiaTheme="minorEastAsia" w:hAnsiTheme="minorHAnsi" w:cstheme="minorBidi"/>
          <w:noProof/>
          <w:color w:val="auto"/>
          <w:sz w:val="22"/>
          <w:szCs w:val="22"/>
          <w:lang w:val="sl-SI" w:eastAsia="sl-SI"/>
        </w:rPr>
      </w:pPr>
      <w:hyperlink w:anchor="_Toc422489249" w:history="1">
        <w:r w:rsidRPr="009038FB">
          <w:rPr>
            <w:rStyle w:val="Hyperlink"/>
            <w:noProof/>
          </w:rPr>
          <w:t>Figure 4: Device Group Panel template: QDialog UI file 2</w:t>
        </w:r>
        <w:r>
          <w:rPr>
            <w:noProof/>
            <w:webHidden/>
          </w:rPr>
          <w:tab/>
        </w:r>
        <w:r>
          <w:rPr>
            <w:noProof/>
            <w:webHidden/>
          </w:rPr>
          <w:fldChar w:fldCharType="begin"/>
        </w:r>
        <w:r>
          <w:rPr>
            <w:noProof/>
            <w:webHidden/>
          </w:rPr>
          <w:instrText xml:space="preserve"> PAGEREF _Toc422489249 \h </w:instrText>
        </w:r>
        <w:r>
          <w:rPr>
            <w:noProof/>
            <w:webHidden/>
          </w:rPr>
        </w:r>
        <w:r>
          <w:rPr>
            <w:noProof/>
            <w:webHidden/>
          </w:rPr>
          <w:fldChar w:fldCharType="separate"/>
        </w:r>
        <w:r>
          <w:rPr>
            <w:noProof/>
            <w:webHidden/>
          </w:rPr>
          <w:t>15</w:t>
        </w:r>
        <w:r>
          <w:rPr>
            <w:noProof/>
            <w:webHidden/>
          </w:rPr>
          <w:fldChar w:fldCharType="end"/>
        </w:r>
      </w:hyperlink>
    </w:p>
    <w:p w:rsidR="00F8500F" w:rsidRDefault="00F8500F">
      <w:pPr>
        <w:pStyle w:val="TableofFigures"/>
        <w:rPr>
          <w:rFonts w:asciiTheme="minorHAnsi" w:eastAsiaTheme="minorEastAsia" w:hAnsiTheme="minorHAnsi" w:cstheme="minorBidi"/>
          <w:noProof/>
          <w:color w:val="auto"/>
          <w:sz w:val="22"/>
          <w:szCs w:val="22"/>
          <w:lang w:val="sl-SI" w:eastAsia="sl-SI"/>
        </w:rPr>
      </w:pPr>
      <w:hyperlink w:anchor="_Toc422489250" w:history="1">
        <w:r w:rsidRPr="009038FB">
          <w:rPr>
            <w:rStyle w:val="Hyperlink"/>
            <w:noProof/>
          </w:rPr>
          <w:t>Figure 5: Device Group Panel template: QDialog UI file 2</w:t>
        </w:r>
        <w:r>
          <w:rPr>
            <w:noProof/>
            <w:webHidden/>
          </w:rPr>
          <w:tab/>
        </w:r>
        <w:r>
          <w:rPr>
            <w:noProof/>
            <w:webHidden/>
          </w:rPr>
          <w:fldChar w:fldCharType="begin"/>
        </w:r>
        <w:r>
          <w:rPr>
            <w:noProof/>
            <w:webHidden/>
          </w:rPr>
          <w:instrText xml:space="preserve"> PAGEREF _Toc422489250 \h </w:instrText>
        </w:r>
        <w:r>
          <w:rPr>
            <w:noProof/>
            <w:webHidden/>
          </w:rPr>
        </w:r>
        <w:r>
          <w:rPr>
            <w:noProof/>
            <w:webHidden/>
          </w:rPr>
          <w:fldChar w:fldCharType="separate"/>
        </w:r>
        <w:r>
          <w:rPr>
            <w:noProof/>
            <w:webHidden/>
          </w:rPr>
          <w:t>16</w:t>
        </w:r>
        <w:r>
          <w:rPr>
            <w:noProof/>
            <w:webHidden/>
          </w:rPr>
          <w:fldChar w:fldCharType="end"/>
        </w:r>
      </w:hyperlink>
    </w:p>
    <w:p w:rsidR="00F8500F" w:rsidRDefault="00F8500F">
      <w:pPr>
        <w:pStyle w:val="TableofFigures"/>
        <w:rPr>
          <w:rFonts w:asciiTheme="minorHAnsi" w:eastAsiaTheme="minorEastAsia" w:hAnsiTheme="minorHAnsi" w:cstheme="minorBidi"/>
          <w:noProof/>
          <w:color w:val="auto"/>
          <w:sz w:val="22"/>
          <w:szCs w:val="22"/>
          <w:lang w:val="sl-SI" w:eastAsia="sl-SI"/>
        </w:rPr>
      </w:pPr>
      <w:hyperlink w:anchor="_Toc422489251" w:history="1">
        <w:r w:rsidRPr="009038FB">
          <w:rPr>
            <w:rStyle w:val="Hyperlink"/>
            <w:noProof/>
          </w:rPr>
          <w:t>Figure 6: Device Group Panel template: QDialog UI file 2</w:t>
        </w:r>
        <w:r>
          <w:rPr>
            <w:noProof/>
            <w:webHidden/>
          </w:rPr>
          <w:tab/>
        </w:r>
        <w:r>
          <w:rPr>
            <w:noProof/>
            <w:webHidden/>
          </w:rPr>
          <w:fldChar w:fldCharType="begin"/>
        </w:r>
        <w:r>
          <w:rPr>
            <w:noProof/>
            <w:webHidden/>
          </w:rPr>
          <w:instrText xml:space="preserve"> PAGEREF _Toc422489251 \h </w:instrText>
        </w:r>
        <w:r>
          <w:rPr>
            <w:noProof/>
            <w:webHidden/>
          </w:rPr>
        </w:r>
        <w:r>
          <w:rPr>
            <w:noProof/>
            <w:webHidden/>
          </w:rPr>
          <w:fldChar w:fldCharType="separate"/>
        </w:r>
        <w:r>
          <w:rPr>
            <w:noProof/>
            <w:webHidden/>
          </w:rPr>
          <w:t>17</w:t>
        </w:r>
        <w:r>
          <w:rPr>
            <w:noProof/>
            <w:webHidden/>
          </w:rPr>
          <w:fldChar w:fldCharType="end"/>
        </w:r>
      </w:hyperlink>
    </w:p>
    <w:p w:rsidR="00F8500F" w:rsidRDefault="00F8500F">
      <w:pPr>
        <w:pStyle w:val="TableofFigures"/>
        <w:rPr>
          <w:rFonts w:asciiTheme="minorHAnsi" w:eastAsiaTheme="minorEastAsia" w:hAnsiTheme="minorHAnsi" w:cstheme="minorBidi"/>
          <w:noProof/>
          <w:color w:val="auto"/>
          <w:sz w:val="22"/>
          <w:szCs w:val="22"/>
          <w:lang w:val="sl-SI" w:eastAsia="sl-SI"/>
        </w:rPr>
      </w:pPr>
      <w:hyperlink w:anchor="_Toc422489252" w:history="1">
        <w:r w:rsidRPr="009038FB">
          <w:rPr>
            <w:rStyle w:val="Hyperlink"/>
            <w:noProof/>
          </w:rPr>
          <w:t>Figure 7: Device Group Panel template: QDialog UI file 3</w:t>
        </w:r>
        <w:r>
          <w:rPr>
            <w:noProof/>
            <w:webHidden/>
          </w:rPr>
          <w:tab/>
        </w:r>
        <w:r>
          <w:rPr>
            <w:noProof/>
            <w:webHidden/>
          </w:rPr>
          <w:fldChar w:fldCharType="begin"/>
        </w:r>
        <w:r>
          <w:rPr>
            <w:noProof/>
            <w:webHidden/>
          </w:rPr>
          <w:instrText xml:space="preserve"> PAGEREF _Toc422489252 \h </w:instrText>
        </w:r>
        <w:r>
          <w:rPr>
            <w:noProof/>
            <w:webHidden/>
          </w:rPr>
        </w:r>
        <w:r>
          <w:rPr>
            <w:noProof/>
            <w:webHidden/>
          </w:rPr>
          <w:fldChar w:fldCharType="separate"/>
        </w:r>
        <w:r>
          <w:rPr>
            <w:noProof/>
            <w:webHidden/>
          </w:rPr>
          <w:t>17</w:t>
        </w:r>
        <w:r>
          <w:rPr>
            <w:noProof/>
            <w:webHidden/>
          </w:rPr>
          <w:fldChar w:fldCharType="end"/>
        </w:r>
      </w:hyperlink>
    </w:p>
    <w:p w:rsidR="00F8500F" w:rsidRDefault="00F8500F">
      <w:pPr>
        <w:pStyle w:val="TableofFigures"/>
        <w:rPr>
          <w:rFonts w:asciiTheme="minorHAnsi" w:eastAsiaTheme="minorEastAsia" w:hAnsiTheme="minorHAnsi" w:cstheme="minorBidi"/>
          <w:noProof/>
          <w:color w:val="auto"/>
          <w:sz w:val="22"/>
          <w:szCs w:val="22"/>
          <w:lang w:val="sl-SI" w:eastAsia="sl-SI"/>
        </w:rPr>
      </w:pPr>
      <w:hyperlink w:anchor="_Toc422489253" w:history="1">
        <w:r w:rsidRPr="009038FB">
          <w:rPr>
            <w:rStyle w:val="Hyperlink"/>
            <w:noProof/>
          </w:rPr>
          <w:t>Figure 8: Device Group Panel template: QDialog UI file 4</w:t>
        </w:r>
        <w:r>
          <w:rPr>
            <w:noProof/>
            <w:webHidden/>
          </w:rPr>
          <w:tab/>
        </w:r>
        <w:r>
          <w:rPr>
            <w:noProof/>
            <w:webHidden/>
          </w:rPr>
          <w:fldChar w:fldCharType="begin"/>
        </w:r>
        <w:r>
          <w:rPr>
            <w:noProof/>
            <w:webHidden/>
          </w:rPr>
          <w:instrText xml:space="preserve"> PAGEREF _Toc422489253 \h </w:instrText>
        </w:r>
        <w:r>
          <w:rPr>
            <w:noProof/>
            <w:webHidden/>
          </w:rPr>
        </w:r>
        <w:r>
          <w:rPr>
            <w:noProof/>
            <w:webHidden/>
          </w:rPr>
          <w:fldChar w:fldCharType="separate"/>
        </w:r>
        <w:r>
          <w:rPr>
            <w:noProof/>
            <w:webHidden/>
          </w:rPr>
          <w:t>19</w:t>
        </w:r>
        <w:r>
          <w:rPr>
            <w:noProof/>
            <w:webHidden/>
          </w:rPr>
          <w:fldChar w:fldCharType="end"/>
        </w:r>
      </w:hyperlink>
    </w:p>
    <w:p w:rsidR="00F8500F" w:rsidRDefault="00F8500F">
      <w:pPr>
        <w:pStyle w:val="TableofFigures"/>
        <w:rPr>
          <w:rFonts w:asciiTheme="minorHAnsi" w:eastAsiaTheme="minorEastAsia" w:hAnsiTheme="minorHAnsi" w:cstheme="minorBidi"/>
          <w:noProof/>
          <w:color w:val="auto"/>
          <w:sz w:val="22"/>
          <w:szCs w:val="22"/>
          <w:lang w:val="sl-SI" w:eastAsia="sl-SI"/>
        </w:rPr>
      </w:pPr>
      <w:hyperlink w:anchor="_Toc422489254" w:history="1">
        <w:r w:rsidRPr="009038FB">
          <w:rPr>
            <w:rStyle w:val="Hyperlink"/>
            <w:noProof/>
          </w:rPr>
          <w:t>Figure 9: Device Group Panel template: Widget UI file: 1</w:t>
        </w:r>
        <w:r>
          <w:rPr>
            <w:noProof/>
            <w:webHidden/>
          </w:rPr>
          <w:tab/>
        </w:r>
        <w:r>
          <w:rPr>
            <w:noProof/>
            <w:webHidden/>
          </w:rPr>
          <w:fldChar w:fldCharType="begin"/>
        </w:r>
        <w:r>
          <w:rPr>
            <w:noProof/>
            <w:webHidden/>
          </w:rPr>
          <w:instrText xml:space="preserve"> PAGEREF _Toc422489254 \h </w:instrText>
        </w:r>
        <w:r>
          <w:rPr>
            <w:noProof/>
            <w:webHidden/>
          </w:rPr>
        </w:r>
        <w:r>
          <w:rPr>
            <w:noProof/>
            <w:webHidden/>
          </w:rPr>
          <w:fldChar w:fldCharType="separate"/>
        </w:r>
        <w:r>
          <w:rPr>
            <w:noProof/>
            <w:webHidden/>
          </w:rPr>
          <w:t>22</w:t>
        </w:r>
        <w:r>
          <w:rPr>
            <w:noProof/>
            <w:webHidden/>
          </w:rPr>
          <w:fldChar w:fldCharType="end"/>
        </w:r>
      </w:hyperlink>
    </w:p>
    <w:p w:rsidR="00F8500F" w:rsidRDefault="00F8500F">
      <w:pPr>
        <w:pStyle w:val="TableofFigures"/>
        <w:rPr>
          <w:rFonts w:asciiTheme="minorHAnsi" w:eastAsiaTheme="minorEastAsia" w:hAnsiTheme="minorHAnsi" w:cstheme="minorBidi"/>
          <w:noProof/>
          <w:color w:val="auto"/>
          <w:sz w:val="22"/>
          <w:szCs w:val="22"/>
          <w:lang w:val="sl-SI" w:eastAsia="sl-SI"/>
        </w:rPr>
      </w:pPr>
      <w:hyperlink w:anchor="_Toc422489255" w:history="1">
        <w:r w:rsidRPr="009038FB">
          <w:rPr>
            <w:rStyle w:val="Hyperlink"/>
            <w:noProof/>
          </w:rPr>
          <w:t>Figure 10: Device Group Panel template: Widget UI file: 2</w:t>
        </w:r>
        <w:r>
          <w:rPr>
            <w:noProof/>
            <w:webHidden/>
          </w:rPr>
          <w:tab/>
        </w:r>
        <w:r>
          <w:rPr>
            <w:noProof/>
            <w:webHidden/>
          </w:rPr>
          <w:fldChar w:fldCharType="begin"/>
        </w:r>
        <w:r>
          <w:rPr>
            <w:noProof/>
            <w:webHidden/>
          </w:rPr>
          <w:instrText xml:space="preserve"> PAGEREF _Toc422489255 \h </w:instrText>
        </w:r>
        <w:r>
          <w:rPr>
            <w:noProof/>
            <w:webHidden/>
          </w:rPr>
        </w:r>
        <w:r>
          <w:rPr>
            <w:noProof/>
            <w:webHidden/>
          </w:rPr>
          <w:fldChar w:fldCharType="separate"/>
        </w:r>
        <w:r>
          <w:rPr>
            <w:noProof/>
            <w:webHidden/>
          </w:rPr>
          <w:t>23</w:t>
        </w:r>
        <w:r>
          <w:rPr>
            <w:noProof/>
            <w:webHidden/>
          </w:rPr>
          <w:fldChar w:fldCharType="end"/>
        </w:r>
      </w:hyperlink>
    </w:p>
    <w:p w:rsidR="00A87C98" w:rsidRDefault="00A74F4A" w:rsidP="00A87C98">
      <w:r>
        <w:fldChar w:fldCharType="end"/>
      </w:r>
    </w:p>
    <w:p w:rsidR="003E4BB3" w:rsidRDefault="00A74F4A" w:rsidP="0018178A">
      <w:pPr>
        <w:pStyle w:val="Heading0"/>
      </w:pPr>
      <w:r>
        <w:rPr>
          <w:noProof/>
        </w:rPr>
        <w:lastRenderedPageBreak/>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967F1D">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9B6B55">
        <w:rPr>
          <w:noProof/>
        </w:rPr>
        <w:t>Tables</w:t>
      </w:r>
      <w:r>
        <w:rPr>
          <w:noProof/>
        </w:rPr>
        <w:fldChar w:fldCharType="end"/>
      </w:r>
    </w:p>
    <w:p w:rsidR="00D374F1" w:rsidRDefault="000F2812">
      <w:pPr>
        <w:pStyle w:val="TableofFigures"/>
        <w:rPr>
          <w:rFonts w:asciiTheme="minorHAnsi" w:eastAsiaTheme="minorEastAsia" w:hAnsiTheme="minorHAnsi" w:cstheme="minorBidi"/>
          <w:noProof/>
          <w:color w:val="auto"/>
          <w:sz w:val="22"/>
          <w:szCs w:val="22"/>
          <w:lang w:val="sl-SI" w:eastAsia="sl-SI"/>
        </w:rPr>
      </w:pPr>
      <w:r>
        <w:fldChar w:fldCharType="begin"/>
      </w:r>
      <w:r>
        <w:instrText xml:space="preserve"> TOC \h \z \c "Table" </w:instrText>
      </w:r>
      <w:r>
        <w:fldChar w:fldCharType="separate"/>
      </w:r>
      <w:hyperlink w:anchor="_Toc422489211" w:history="1">
        <w:r w:rsidR="00D374F1" w:rsidRPr="00D814DE">
          <w:rPr>
            <w:rStyle w:val="Hyperlink"/>
            <w:noProof/>
          </w:rPr>
          <w:t>Table 1: Device Configuration Format</w:t>
        </w:r>
        <w:r w:rsidR="00D374F1">
          <w:rPr>
            <w:noProof/>
            <w:webHidden/>
          </w:rPr>
          <w:tab/>
        </w:r>
        <w:r w:rsidR="00D374F1">
          <w:rPr>
            <w:noProof/>
            <w:webHidden/>
          </w:rPr>
          <w:fldChar w:fldCharType="begin"/>
        </w:r>
        <w:r w:rsidR="00D374F1">
          <w:rPr>
            <w:noProof/>
            <w:webHidden/>
          </w:rPr>
          <w:instrText xml:space="preserve"> PAGEREF _Toc422489211 \h </w:instrText>
        </w:r>
        <w:r w:rsidR="00D374F1">
          <w:rPr>
            <w:noProof/>
            <w:webHidden/>
          </w:rPr>
        </w:r>
        <w:r w:rsidR="00D374F1">
          <w:rPr>
            <w:noProof/>
            <w:webHidden/>
          </w:rPr>
          <w:fldChar w:fldCharType="separate"/>
        </w:r>
        <w:r w:rsidR="00D374F1">
          <w:rPr>
            <w:noProof/>
            <w:webHidden/>
          </w:rPr>
          <w:t>6</w:t>
        </w:r>
        <w:r w:rsidR="00D374F1">
          <w:rPr>
            <w:noProof/>
            <w:webHidden/>
          </w:rPr>
          <w:fldChar w:fldCharType="end"/>
        </w:r>
      </w:hyperlink>
    </w:p>
    <w:p w:rsidR="00D374F1" w:rsidRDefault="00D374F1">
      <w:pPr>
        <w:pStyle w:val="TableofFigures"/>
        <w:rPr>
          <w:rFonts w:asciiTheme="minorHAnsi" w:eastAsiaTheme="minorEastAsia" w:hAnsiTheme="minorHAnsi" w:cstheme="minorBidi"/>
          <w:noProof/>
          <w:color w:val="auto"/>
          <w:sz w:val="22"/>
          <w:szCs w:val="22"/>
          <w:lang w:val="sl-SI" w:eastAsia="sl-SI"/>
        </w:rPr>
      </w:pPr>
      <w:hyperlink w:anchor="_Toc422489212" w:history="1">
        <w:r w:rsidRPr="00D814DE">
          <w:rPr>
            <w:rStyle w:val="Hyperlink"/>
            <w:noProof/>
          </w:rPr>
          <w:t>Table 2: Group Configuration Format</w:t>
        </w:r>
        <w:r>
          <w:rPr>
            <w:noProof/>
            <w:webHidden/>
          </w:rPr>
          <w:tab/>
        </w:r>
        <w:r>
          <w:rPr>
            <w:noProof/>
            <w:webHidden/>
          </w:rPr>
          <w:fldChar w:fldCharType="begin"/>
        </w:r>
        <w:r>
          <w:rPr>
            <w:noProof/>
            <w:webHidden/>
          </w:rPr>
          <w:instrText xml:space="preserve"> PAGEREF _Toc422489212 \h </w:instrText>
        </w:r>
        <w:r>
          <w:rPr>
            <w:noProof/>
            <w:webHidden/>
          </w:rPr>
        </w:r>
        <w:r>
          <w:rPr>
            <w:noProof/>
            <w:webHidden/>
          </w:rPr>
          <w:fldChar w:fldCharType="separate"/>
        </w:r>
        <w:r>
          <w:rPr>
            <w:noProof/>
            <w:webHidden/>
          </w:rPr>
          <w:t>7</w:t>
        </w:r>
        <w:r>
          <w:rPr>
            <w:noProof/>
            <w:webHidden/>
          </w:rPr>
          <w:fldChar w:fldCharType="end"/>
        </w:r>
      </w:hyperlink>
    </w:p>
    <w:p w:rsidR="008E1C3C" w:rsidRDefault="000F2812" w:rsidP="008E1C3C">
      <w:r>
        <w:fldChar w:fldCharType="end"/>
      </w:r>
    </w:p>
    <w:p w:rsidR="000F2812" w:rsidRDefault="000F2812" w:rsidP="008E1C3C"/>
    <w:p w:rsidR="00E00888" w:rsidRPr="00E23E1D"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"Typography" "Tipografija"</w:instrText>
      </w:r>
      <w:r>
        <w:rPr>
          <w:noProof/>
        </w:rPr>
        <w:fldChar w:fldCharType="separate"/>
      </w:r>
      <w:r w:rsidR="009B6B55">
        <w:rPr>
          <w:noProof/>
        </w:rPr>
        <w:t>Typography</w:t>
      </w:r>
      <w:r>
        <w:rPr>
          <w:noProof/>
        </w:rPr>
        <w:fldChar w:fldCharType="end"/>
      </w:r>
    </w:p>
    <w:p w:rsidR="00E00888" w:rsidRPr="00E23E1D" w:rsidRDefault="00E00888" w:rsidP="00E00888">
      <w:pPr>
        <w:pStyle w:val="BodyText"/>
      </w:pPr>
      <w:r w:rsidRPr="00E23E1D">
        <w:t>This document uses the following styles:</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23"/>
        <w:gridCol w:w="7684"/>
      </w:tblGrid>
      <w:tr w:rsidR="00E00888" w:rsidTr="00C5328A">
        <w:trPr>
          <w:cantSplit/>
        </w:trPr>
        <w:tc>
          <w:tcPr>
            <w:tcW w:w="851"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6F400CC7" wp14:editId="07371BFE">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E00888" w:rsidRPr="00B15075" w:rsidRDefault="00E00888" w:rsidP="00C5328A">
            <w:pPr>
              <w:pStyle w:val="BodyText-denser"/>
            </w:pPr>
            <w:r w:rsidRPr="00B15075">
              <w:t>A box like this contains important information.</w:t>
            </w:r>
          </w:p>
        </w:tc>
      </w:tr>
    </w:tbl>
    <w:p w:rsidR="00E00888" w:rsidRDefault="00E00888" w:rsidP="00E00888">
      <w:pPr>
        <w:pStyle w:val="BodyText-denser"/>
      </w:pP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739"/>
        <w:gridCol w:w="7768"/>
      </w:tblGrid>
      <w:tr w:rsidR="00E00888" w:rsidRPr="00E23E1D" w:rsidTr="00C5328A">
        <w:trPr>
          <w:cantSplit/>
          <w:trHeight w:val="670"/>
        </w:trPr>
        <w:tc>
          <w:tcPr>
            <w:tcW w:w="844" w:type="dxa"/>
            <w:shd w:val="clear" w:color="auto" w:fill="F3F3F3"/>
            <w:vAlign w:val="center"/>
          </w:tcPr>
          <w:p w:rsidR="00E00888" w:rsidRPr="00B15075" w:rsidRDefault="00E00888" w:rsidP="00C5328A">
            <w:pPr>
              <w:pStyle w:val="BodyText-denser"/>
            </w:pPr>
          </w:p>
        </w:tc>
        <w:tc>
          <w:tcPr>
            <w:tcW w:w="8782" w:type="dxa"/>
            <w:shd w:val="clear" w:color="auto" w:fill="F3F3F3"/>
            <w:vAlign w:val="center"/>
          </w:tcPr>
          <w:p w:rsidR="00E00888" w:rsidRPr="00B15075" w:rsidRDefault="00E00888" w:rsidP="00C5328A">
            <w:pPr>
              <w:pStyle w:val="BodyText-denser"/>
            </w:pPr>
            <w:r w:rsidRPr="00B15075">
              <w:t>A box like this would contain sidebar text.</w:t>
            </w:r>
          </w:p>
        </w:tc>
      </w:tr>
    </w:tbl>
    <w:p w:rsidR="00E00888" w:rsidRDefault="00E00888" w:rsidP="00E00888">
      <w:pPr>
        <w:pStyle w:val="BodyText-denser"/>
      </w:pP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755"/>
        <w:gridCol w:w="6941"/>
        <w:gridCol w:w="811"/>
      </w:tblGrid>
      <w:tr w:rsidR="00E00888" w:rsidTr="00C5328A">
        <w:trPr>
          <w:cantSplit/>
        </w:trPr>
        <w:tc>
          <w:tcPr>
            <w:tcW w:w="783"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68398FC0" wp14:editId="034CA699">
                  <wp:extent cx="357505" cy="357505"/>
                  <wp:effectExtent l="19050" t="0" r="4445" b="0"/>
                  <wp:docPr id="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c>
          <w:tcPr>
            <w:tcW w:w="8001" w:type="dxa"/>
            <w:shd w:val="clear" w:color="auto" w:fill="F3F3F3"/>
            <w:vAlign w:val="center"/>
          </w:tcPr>
          <w:p w:rsidR="00E00888" w:rsidRPr="00D620D6" w:rsidRDefault="00E00888" w:rsidP="00C5328A">
            <w:pPr>
              <w:pStyle w:val="BodyText-denser"/>
              <w:jc w:val="center"/>
              <w:rPr>
                <w:rStyle w:val="Accent"/>
              </w:rPr>
            </w:pPr>
            <w:r w:rsidRPr="00D620D6">
              <w:rPr>
                <w:rStyle w:val="Accent"/>
              </w:rPr>
              <w:t>Warning!</w:t>
            </w:r>
          </w:p>
          <w:p w:rsidR="00E00888" w:rsidRPr="00B15075" w:rsidRDefault="00E00888" w:rsidP="00C5328A">
            <w:pPr>
              <w:pStyle w:val="BodyText-denser"/>
              <w:jc w:val="center"/>
            </w:pPr>
            <w:r w:rsidRPr="00D620D6">
              <w:rPr>
                <w:rStyle w:val="Accent"/>
              </w:rPr>
              <w:t>A box like this provides information, which should not be disregarded!</w:t>
            </w:r>
          </w:p>
        </w:tc>
        <w:tc>
          <w:tcPr>
            <w:tcW w:w="850" w:type="dxa"/>
            <w:shd w:val="clear" w:color="auto" w:fill="F3F3F3"/>
            <w:vAlign w:val="center"/>
          </w:tcPr>
          <w:p w:rsidR="00E00888" w:rsidRPr="00B15075" w:rsidRDefault="00E00888" w:rsidP="00C5328A">
            <w:pPr>
              <w:pStyle w:val="BodyText-denser"/>
            </w:pPr>
            <w:r>
              <w:rPr>
                <w:noProof/>
                <w:lang w:val="sl-SI" w:eastAsia="sl-SI"/>
              </w:rPr>
              <w:drawing>
                <wp:inline distT="0" distB="0" distL="0" distR="0" wp14:anchorId="2E9FFA00" wp14:editId="4A46913E">
                  <wp:extent cx="357505" cy="357505"/>
                  <wp:effectExtent l="19050" t="0" r="4445"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357505" cy="357505"/>
                          </a:xfrm>
                          <a:prstGeom prst="rect">
                            <a:avLst/>
                          </a:prstGeom>
                          <a:noFill/>
                          <a:ln w="9525">
                            <a:noFill/>
                            <a:miter lim="800000"/>
                            <a:headEnd/>
                            <a:tailEnd/>
                          </a:ln>
                        </pic:spPr>
                      </pic:pic>
                    </a:graphicData>
                  </a:graphic>
                </wp:inline>
              </w:drawing>
            </w:r>
          </w:p>
        </w:tc>
      </w:tr>
    </w:tbl>
    <w:p w:rsidR="00E00888" w:rsidRDefault="00E00888" w:rsidP="00E00888">
      <w:pPr>
        <w:pStyle w:val="BodyText-denser"/>
      </w:pPr>
      <w:bookmarkStart w:id="6" w:name="_GoBack"/>
      <w:bookmarkEnd w:id="6"/>
    </w:p>
    <w:p w:rsidR="00E00888" w:rsidRDefault="00E00888" w:rsidP="00E00888">
      <w:pPr>
        <w:pStyle w:val="BodyText-denser"/>
      </w:pPr>
    </w:p>
    <w:p w:rsidR="00E00888" w:rsidRDefault="00A74F4A" w:rsidP="00E00888">
      <w:pPr>
        <w:pStyle w:val="Heading0"/>
      </w:pPr>
      <w:r>
        <w:fldChar w:fldCharType="begin"/>
      </w:r>
      <w:r w:rsidR="00E00888">
        <w:instrText xml:space="preserve"> IF "</w:instrText>
      </w:r>
      <w:r w:rsidR="0022060E">
        <w:fldChar w:fldCharType="begin"/>
      </w:r>
      <w:r w:rsidR="0022060E">
        <w:instrText xml:space="preserve"> DOCPROPERTY Language</w:instrText>
      </w:r>
      <w:r w:rsidR="0022060E">
        <w:fldChar w:fldCharType="separate"/>
      </w:r>
      <w:r w:rsidR="00223881">
        <w:instrText>English</w:instrText>
      </w:r>
      <w:r w:rsidR="0022060E">
        <w:fldChar w:fldCharType="end"/>
      </w:r>
      <w:r w:rsidR="00E00888">
        <w:instrText>"="English" "</w:instrText>
      </w:r>
      <w:r w:rsidR="00E00888" w:rsidRPr="00FA01D4">
        <w:instrText>Glossary of Terms</w:instrText>
      </w:r>
      <w:r w:rsidR="00E00888">
        <w:instrText>" "Slovar uporabljenih terminov"</w:instrText>
      </w:r>
      <w:r>
        <w:fldChar w:fldCharType="separate"/>
      </w:r>
      <w:r w:rsidR="009B6B55" w:rsidRPr="00FA01D4">
        <w:rPr>
          <w:noProof/>
        </w:rPr>
        <w:t>Glossary of Terms</w:t>
      </w:r>
      <w:r>
        <w:fldChar w:fldCharType="end"/>
      </w:r>
    </w:p>
    <w:tbl>
      <w:tblPr>
        <w:tblStyle w:val="Table-invisible"/>
        <w:tblW w:w="0" w:type="auto"/>
        <w:tblLook w:val="04A0" w:firstRow="1" w:lastRow="0" w:firstColumn="1" w:lastColumn="0" w:noHBand="0" w:noVBand="1"/>
      </w:tblPr>
      <w:tblGrid>
        <w:gridCol w:w="1809"/>
        <w:gridCol w:w="6838"/>
      </w:tblGrid>
      <w:tr w:rsidR="005F459B" w:rsidTr="00A5445E">
        <w:tc>
          <w:tcPr>
            <w:tcW w:w="1809" w:type="dxa"/>
          </w:tcPr>
          <w:p w:rsidR="005F459B" w:rsidRDefault="005F459B" w:rsidP="005F459B">
            <w:pPr>
              <w:pStyle w:val="BodyText-denser"/>
              <w:tabs>
                <w:tab w:val="left" w:pos="831"/>
              </w:tabs>
            </w:pPr>
            <w:r>
              <w:t>Tango</w:t>
            </w:r>
          </w:p>
        </w:tc>
        <w:tc>
          <w:tcPr>
            <w:tcW w:w="6838" w:type="dxa"/>
          </w:tcPr>
          <w:p w:rsidR="005F459B" w:rsidRDefault="005F459B" w:rsidP="005F459B">
            <w:pPr>
              <w:pStyle w:val="BodyText-denser"/>
              <w:jc w:val="left"/>
            </w:pPr>
            <w:r w:rsidRPr="005F459B">
              <w:t>TANGO is an object oriented distributed control system</w:t>
            </w:r>
            <w:r>
              <w:t xml:space="preserve"> (</w:t>
            </w:r>
            <w:r w:rsidRPr="005F459B">
              <w:t>http://www.tango-controls.org/</w:t>
            </w:r>
            <w:r>
              <w:t>)</w:t>
            </w:r>
          </w:p>
        </w:tc>
      </w:tr>
      <w:tr w:rsidR="007B376A" w:rsidTr="00A5445E">
        <w:tc>
          <w:tcPr>
            <w:tcW w:w="1809" w:type="dxa"/>
          </w:tcPr>
          <w:p w:rsidR="007B376A" w:rsidRDefault="007B376A" w:rsidP="005F459B">
            <w:pPr>
              <w:pStyle w:val="BodyText-denser"/>
              <w:tabs>
                <w:tab w:val="left" w:pos="831"/>
              </w:tabs>
            </w:pPr>
          </w:p>
        </w:tc>
        <w:tc>
          <w:tcPr>
            <w:tcW w:w="6838" w:type="dxa"/>
          </w:tcPr>
          <w:p w:rsidR="007B376A" w:rsidRDefault="007B376A" w:rsidP="005F459B">
            <w:pPr>
              <w:pStyle w:val="BodyText-denser"/>
              <w:jc w:val="left"/>
            </w:pPr>
          </w:p>
        </w:tc>
      </w:tr>
      <w:tr w:rsidR="007B376A" w:rsidTr="00A5445E">
        <w:tc>
          <w:tcPr>
            <w:tcW w:w="1809" w:type="dxa"/>
          </w:tcPr>
          <w:p w:rsidR="007B376A" w:rsidRPr="00A5445E" w:rsidRDefault="007B376A" w:rsidP="005F459B">
            <w:pPr>
              <w:pStyle w:val="BodyText-denser"/>
              <w:tabs>
                <w:tab w:val="left" w:pos="831"/>
              </w:tabs>
            </w:pPr>
          </w:p>
        </w:tc>
        <w:tc>
          <w:tcPr>
            <w:tcW w:w="6838" w:type="dxa"/>
          </w:tcPr>
          <w:p w:rsidR="007B376A" w:rsidRPr="00A5445E" w:rsidRDefault="007B376A" w:rsidP="005F459B">
            <w:pPr>
              <w:pStyle w:val="BodyText-denser"/>
            </w:pPr>
          </w:p>
        </w:tc>
      </w:tr>
      <w:tr w:rsidR="007B376A" w:rsidTr="00A5445E">
        <w:tc>
          <w:tcPr>
            <w:tcW w:w="1809" w:type="dxa"/>
          </w:tcPr>
          <w:p w:rsidR="007B376A" w:rsidRPr="00A5445E" w:rsidRDefault="007B376A" w:rsidP="00A5445E">
            <w:pPr>
              <w:pStyle w:val="BodyText-denser"/>
            </w:pPr>
          </w:p>
        </w:tc>
        <w:tc>
          <w:tcPr>
            <w:tcW w:w="6838" w:type="dxa"/>
          </w:tcPr>
          <w:p w:rsidR="007B376A" w:rsidRPr="00A5445E" w:rsidRDefault="007B376A" w:rsidP="00A5445E">
            <w:pPr>
              <w:pStyle w:val="BodyText-denser"/>
            </w:pPr>
          </w:p>
        </w:tc>
      </w:tr>
    </w:tbl>
    <w:p w:rsidR="00E00888" w:rsidRPr="00154BD2" w:rsidRDefault="00A74F4A"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223881">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7" w:name="_Ref338042395"/>
      <w:bookmarkStart w:id="8" w:name="_Ref338042394"/>
      <w:bookmarkStart w:id="9" w:name="_Ref338042393"/>
      <w:r w:rsidR="009B6B55" w:rsidRPr="00FA01D4">
        <w:rPr>
          <w:noProof/>
        </w:rPr>
        <w:t>References</w:t>
      </w:r>
      <w:bookmarkEnd w:id="7"/>
      <w:bookmarkEnd w:id="8"/>
      <w:bookmarkEnd w:id="9"/>
      <w:r>
        <w:rPr>
          <w:noProof/>
        </w:rPr>
        <w:fldChar w:fldCharType="end"/>
      </w:r>
    </w:p>
    <w:p w:rsidR="002A3706" w:rsidRDefault="005F459B" w:rsidP="00B81724">
      <w:pPr>
        <w:pStyle w:val="Reference"/>
      </w:pPr>
      <w:bookmarkStart w:id="10" w:name="_Ref150664545"/>
      <w:r>
        <w:t>Tango-related documentation</w:t>
      </w:r>
      <w:r w:rsidR="00E00888">
        <w:t>:</w:t>
      </w:r>
      <w:r>
        <w:t xml:space="preserve"> </w:t>
      </w:r>
      <w:hyperlink r:id="rId12" w:history="1">
        <w:r w:rsidR="00987793" w:rsidRPr="005E1919">
          <w:rPr>
            <w:rStyle w:val="Hyperlink"/>
          </w:rPr>
          <w:t>http://www.tango-controls.org/</w:t>
        </w:r>
      </w:hyperlink>
      <w:r w:rsidR="00987793">
        <w:t xml:space="preserve"> </w:t>
      </w:r>
      <w:bookmarkEnd w:id="10"/>
      <w:r w:rsidR="00B81724">
        <w:t xml:space="preserve"> </w:t>
      </w:r>
      <w:r w:rsidR="002A3706">
        <w:t xml:space="preserve"> </w:t>
      </w:r>
    </w:p>
    <w:p w:rsidR="008E6B85" w:rsidRDefault="008E6B85" w:rsidP="0039487A">
      <w:pPr>
        <w:pStyle w:val="Reference"/>
      </w:pPr>
      <w:r>
        <w:t>Solaris S</w:t>
      </w:r>
      <w:r w:rsidR="0039487A">
        <w:t xml:space="preserve">ynchrotron Control Program: </w:t>
      </w:r>
      <w:hyperlink r:id="rId13" w:history="1">
        <w:r w:rsidR="0039487A" w:rsidRPr="00495647">
          <w:rPr>
            <w:rStyle w:val="Hyperlink"/>
          </w:rPr>
          <w:t>http://git.m.cps.uj.edu.pl/controlroomsoftware/app-cosylab-controlprogram</w:t>
        </w:r>
      </w:hyperlink>
      <w:r w:rsidR="0039487A">
        <w:t xml:space="preserve"> </w:t>
      </w:r>
    </w:p>
    <w:p w:rsidR="00B27632" w:rsidRDefault="00B27632" w:rsidP="00B27632">
      <w:pPr>
        <w:pStyle w:val="Reference"/>
      </w:pPr>
      <w:r>
        <w:t>Device Group Panel template</w:t>
      </w:r>
      <w:r w:rsidR="00FC0EC6">
        <w:t>:</w:t>
      </w:r>
      <w:r>
        <w:t xml:space="preserve"> </w:t>
      </w:r>
      <w:hyperlink r:id="rId14" w:history="1">
        <w:r w:rsidRPr="00495647">
          <w:rPr>
            <w:rStyle w:val="Hyperlink"/>
          </w:rPr>
          <w:t>http://git.m.cps.uj.edu.pl/controlroomsoftware/app-cosylab-templategroupgui</w:t>
        </w:r>
      </w:hyperlink>
      <w:r>
        <w:t xml:space="preserve"> </w:t>
      </w:r>
    </w:p>
    <w:p w:rsidR="002A6E3B" w:rsidRDefault="002A6E3B" w:rsidP="000B1FC9">
      <w:pPr>
        <w:pStyle w:val="Reference"/>
      </w:pPr>
      <w:r>
        <w:t xml:space="preserve">PyQt4 </w:t>
      </w:r>
      <w:r w:rsidR="000B1FC9">
        <w:t>class reference</w:t>
      </w:r>
      <w:r w:rsidR="00FC0EC6">
        <w:t>:</w:t>
      </w:r>
      <w:r w:rsidR="000B1FC9">
        <w:t xml:space="preserve"> </w:t>
      </w:r>
      <w:hyperlink r:id="rId15" w:history="1">
        <w:r w:rsidR="000B1FC9" w:rsidRPr="0028709C">
          <w:rPr>
            <w:rStyle w:val="Hyperlink"/>
          </w:rPr>
          <w:t>http://pyqt.sourceforge.net/Docs/PyQt4/classes.html</w:t>
        </w:r>
      </w:hyperlink>
      <w:r w:rsidR="000B1FC9">
        <w:t xml:space="preserve"> </w:t>
      </w:r>
    </w:p>
    <w:p w:rsidR="002A6E3B" w:rsidRDefault="00FC0EC6" w:rsidP="00FC0EC6">
      <w:pPr>
        <w:pStyle w:val="Reference"/>
      </w:pPr>
      <w:r>
        <w:t xml:space="preserve">Taurus: </w:t>
      </w:r>
      <w:hyperlink r:id="rId16" w:history="1">
        <w:r w:rsidRPr="0028709C">
          <w:rPr>
            <w:rStyle w:val="Hyperlink"/>
          </w:rPr>
          <w:t>http://www.taurus-scada.org/en/latest/docs.html</w:t>
        </w:r>
      </w:hyperlink>
      <w:r>
        <w:t xml:space="preserve"> </w:t>
      </w:r>
    </w:p>
    <w:p w:rsidR="00DB63C7" w:rsidRDefault="00DB63C7" w:rsidP="00DB63C7">
      <w:pPr>
        <w:pStyle w:val="Reference"/>
      </w:pPr>
      <w:r>
        <w:t>Cosywidget</w:t>
      </w:r>
      <w:r w:rsidR="00761836">
        <w:t>s</w:t>
      </w:r>
      <w:r>
        <w:t xml:space="preserve"> library: </w:t>
      </w:r>
      <w:hyperlink r:id="rId17" w:history="1">
        <w:r w:rsidRPr="0028709C">
          <w:rPr>
            <w:rStyle w:val="Hyperlink"/>
          </w:rPr>
          <w:t>http://git.m.cps.uj.edu.pl/controlroomsoftware/lib-cosylab-cosywidgets</w:t>
        </w:r>
      </w:hyperlink>
      <w:r>
        <w:t xml:space="preserve"> </w:t>
      </w:r>
    </w:p>
    <w:p w:rsidR="00006229" w:rsidRPr="00AB7164" w:rsidRDefault="00006229" w:rsidP="00006229">
      <w:pPr>
        <w:pStyle w:val="Heading1"/>
      </w:pPr>
      <w:bookmarkStart w:id="11" w:name="_Toc386474472"/>
      <w:bookmarkStart w:id="12" w:name="_Toc422489099"/>
      <w:r>
        <w:lastRenderedPageBreak/>
        <w:t>Introduction</w:t>
      </w:r>
      <w:bookmarkEnd w:id="11"/>
      <w:bookmarkEnd w:id="12"/>
    </w:p>
    <w:p w:rsidR="0081302C" w:rsidRDefault="0081302C" w:rsidP="0081302C">
      <w:pPr>
        <w:pStyle w:val="BodyText"/>
      </w:pPr>
      <w:r>
        <w:t>Solaris Synchrotron Control Program provides a high-level overview of the operation of the synchrotron devices and enables access to the device engineering screens.</w:t>
      </w:r>
      <w:r w:rsidR="008E6B85">
        <w:t xml:space="preserve"> It</w:t>
      </w:r>
      <w:r w:rsidR="00126A90">
        <w:t xml:space="preserve"> is </w:t>
      </w:r>
      <w:r w:rsidR="00126A90" w:rsidRPr="005D1D88">
        <w:t>instantiated</w:t>
      </w:r>
      <w:r w:rsidR="00126A90">
        <w:t xml:space="preserve"> acc</w:t>
      </w:r>
      <w:r w:rsidR="00842BAA">
        <w:t>ording to the provided</w:t>
      </w:r>
      <w:r w:rsidR="00405024">
        <w:t xml:space="preserve"> main device</w:t>
      </w:r>
      <w:r w:rsidR="00842BAA">
        <w:t xml:space="preserve"> CSV file and connects to the corresponding</w:t>
      </w:r>
      <w:r>
        <w:t xml:space="preserve"> Tango database of the control system instance. </w:t>
      </w:r>
    </w:p>
    <w:p w:rsidR="009002FA" w:rsidRDefault="0081302C" w:rsidP="0081302C">
      <w:pPr>
        <w:pStyle w:val="BodyText"/>
      </w:pPr>
      <w:r>
        <w:t>The main purpose of the application is to provide the user with easy access to various visual control panels of the specified devices. Three types of panels can be access</w:t>
      </w:r>
      <w:r w:rsidR="009B0192">
        <w:t>ed</w:t>
      </w:r>
      <w:r>
        <w:t xml:space="preserve">, namely Standard Device Panel, Custom Panel and Device Group Panel. </w:t>
      </w:r>
      <w:r w:rsidR="003B0826">
        <w:t>This documentation regards the latter.</w:t>
      </w:r>
    </w:p>
    <w:p w:rsidR="005E07DB" w:rsidRDefault="005E07DB" w:rsidP="0081302C">
      <w:pPr>
        <w:pStyle w:val="BodyText"/>
      </w:pPr>
      <w:r>
        <w:t xml:space="preserve">The concern of this documentation is strictly just the Device Group Panel for the Solaris </w:t>
      </w:r>
      <w:r w:rsidR="008E6B85">
        <w:t xml:space="preserve">Synchrotron </w:t>
      </w:r>
      <w:r>
        <w:t>Control Program. The documentation regarding the Control Program</w:t>
      </w:r>
      <w:r w:rsidR="008E6B85">
        <w:t xml:space="preserve"> itself can be found</w:t>
      </w:r>
      <w:r w:rsidR="0093164A">
        <w:t xml:space="preserve"> in the dedicated repository</w:t>
      </w:r>
      <w:r w:rsidR="008E6B85">
        <w:t xml:space="preserve"> [2].</w:t>
      </w:r>
      <w:r w:rsidR="004461E2">
        <w:t xml:space="preserve"> In the scope of this documentation, we will only describe the functionality of the Control Program that directly concerns the implementation of the Device Group Panels.</w:t>
      </w:r>
    </w:p>
    <w:p w:rsidR="00A105FE" w:rsidRDefault="00A105FE" w:rsidP="0081302C">
      <w:pPr>
        <w:pStyle w:val="BodyText"/>
      </w:pPr>
      <w:r>
        <w:t>In the documentation, we assume that the user is familiar with the PyQt4 [4] and Taurus [5] libraries.</w:t>
      </w:r>
    </w:p>
    <w:p w:rsidR="0081302C" w:rsidRDefault="00447CAF" w:rsidP="00AB0D66">
      <w:pPr>
        <w:pStyle w:val="Heading1"/>
      </w:pPr>
      <w:bookmarkStart w:id="13" w:name="_Toc422489100"/>
      <w:r>
        <w:lastRenderedPageBreak/>
        <w:t>Device Group Panel</w:t>
      </w:r>
      <w:bookmarkEnd w:id="13"/>
    </w:p>
    <w:p w:rsidR="0090423B" w:rsidRDefault="00860A7C" w:rsidP="00860A7C">
      <w:pPr>
        <w:pStyle w:val="BodyText"/>
      </w:pPr>
      <w:r>
        <w:t>The Device Group Panel is a GUI that exposes multiple devices within one GUI. All of them are custom made, but foreseen to be dynamic to a certain extent.</w:t>
      </w:r>
      <w:r w:rsidR="00EB301D">
        <w:t xml:space="preserve"> Usually, multiple instances of the same Device Group Panel are used within the control program, differing</w:t>
      </w:r>
      <w:r w:rsidR="0090423B">
        <w:t xml:space="preserve"> only</w:t>
      </w:r>
      <w:r w:rsidR="00EB301D">
        <w:t xml:space="preserve"> in the configuration</w:t>
      </w:r>
      <w:r w:rsidR="002A78DA">
        <w:t xml:space="preserve"> and the name</w:t>
      </w:r>
      <w:r w:rsidR="00EB301D">
        <w:t>.</w:t>
      </w:r>
      <w:r w:rsidR="0090423B">
        <w:t xml:space="preserve"> </w:t>
      </w:r>
    </w:p>
    <w:p w:rsidR="0090423B" w:rsidRDefault="0090423B" w:rsidP="00860A7C">
      <w:pPr>
        <w:pStyle w:val="BodyText"/>
      </w:pPr>
      <w:r>
        <w:t>For example,</w:t>
      </w:r>
      <w:r w:rsidR="00EB301D">
        <w:t xml:space="preserve"> </w:t>
      </w:r>
      <w:r>
        <w:t>the following Device Group GUI instances are created within the Control Program:</w:t>
      </w:r>
    </w:p>
    <w:p w:rsidR="0090423B" w:rsidRDefault="0090423B" w:rsidP="005163AB">
      <w:pPr>
        <w:pStyle w:val="BodyText-denser"/>
        <w:numPr>
          <w:ilvl w:val="0"/>
          <w:numId w:val="27"/>
        </w:numPr>
      </w:pPr>
      <w:r>
        <w:t>VAC_K00</w:t>
      </w:r>
    </w:p>
    <w:p w:rsidR="0090423B" w:rsidRDefault="0090423B" w:rsidP="005163AB">
      <w:pPr>
        <w:pStyle w:val="BodyText-denser"/>
        <w:numPr>
          <w:ilvl w:val="0"/>
          <w:numId w:val="27"/>
        </w:numPr>
      </w:pPr>
      <w:r>
        <w:t>VAC_K01</w:t>
      </w:r>
    </w:p>
    <w:p w:rsidR="0090423B" w:rsidRDefault="0090423B" w:rsidP="005163AB">
      <w:pPr>
        <w:pStyle w:val="BodyText-denser"/>
        <w:numPr>
          <w:ilvl w:val="0"/>
          <w:numId w:val="27"/>
        </w:numPr>
      </w:pPr>
      <w:r>
        <w:t>VAC_K02</w:t>
      </w:r>
    </w:p>
    <w:p w:rsidR="0090423B" w:rsidRDefault="0090423B" w:rsidP="005163AB">
      <w:pPr>
        <w:pStyle w:val="BodyText-denser"/>
        <w:numPr>
          <w:ilvl w:val="0"/>
          <w:numId w:val="27"/>
        </w:numPr>
      </w:pPr>
      <w:r>
        <w:t>VAC_K03</w:t>
      </w:r>
    </w:p>
    <w:p w:rsidR="0090423B" w:rsidRDefault="0090423B" w:rsidP="005163AB">
      <w:pPr>
        <w:pStyle w:val="BodyText-denser"/>
        <w:numPr>
          <w:ilvl w:val="0"/>
          <w:numId w:val="27"/>
        </w:numPr>
      </w:pPr>
      <w:r>
        <w:t>…</w:t>
      </w:r>
    </w:p>
    <w:p w:rsidR="0090423B" w:rsidRDefault="00A062BA" w:rsidP="0090423B">
      <w:pPr>
        <w:pStyle w:val="BodyText"/>
      </w:pPr>
      <w:r>
        <w:t>They all use the same Device Group Panel implementation, but feed it with different configuration.</w:t>
      </w:r>
    </w:p>
    <w:p w:rsidR="00860A7C" w:rsidRDefault="00EB301D" w:rsidP="00860A7C">
      <w:pPr>
        <w:pStyle w:val="BodyText"/>
      </w:pPr>
      <w:r>
        <w:t>Device Group Panels are generally built on a Control Program</w:t>
      </w:r>
      <w:r w:rsidR="00C51A24">
        <w:t xml:space="preserve"> Device</w:t>
      </w:r>
      <w:r>
        <w:t xml:space="preserve"> Group template.</w:t>
      </w:r>
      <w:r w:rsidR="00C51A24">
        <w:t xml:space="preserve"> The Device Group</w:t>
      </w:r>
      <w:r w:rsidR="00D40175">
        <w:t xml:space="preserve"> Panel</w:t>
      </w:r>
      <w:r w:rsidR="00C51A24">
        <w:t xml:space="preserve"> template is provided</w:t>
      </w:r>
      <w:r w:rsidR="00A93E59">
        <w:t xml:space="preserve"> in the dedicated repository</w:t>
      </w:r>
      <w:r w:rsidR="00C51A24">
        <w:t xml:space="preserve"> [3]</w:t>
      </w:r>
      <w:r w:rsidR="004E42DE">
        <w:t>.</w:t>
      </w:r>
      <w:r w:rsidR="00D40175">
        <w:t xml:space="preserve"> Henceforth, we will consider the provided template as a base for Device Group Panel development.</w:t>
      </w:r>
    </w:p>
    <w:p w:rsidR="00BF7889" w:rsidRDefault="00BF7889" w:rsidP="00BF7889">
      <w:pPr>
        <w:pStyle w:val="Heading2"/>
      </w:pPr>
      <w:bookmarkStart w:id="14" w:name="_Toc422489101"/>
      <w:r>
        <w:t>Device Group Panel configuration</w:t>
      </w:r>
      <w:bookmarkEnd w:id="14"/>
    </w:p>
    <w:p w:rsidR="00BF7889" w:rsidRDefault="00BF7889" w:rsidP="00BF7889">
      <w:pPr>
        <w:pStyle w:val="BodyText"/>
      </w:pPr>
      <w:r>
        <w:t>Device Group GUI receives the entire configuration from the Control Program in a form of the input parameters. However, in order for the user to fully understand the configuration procedure to tackle the development of Device Group GUIs, one needs to be familiar with how the Control Program reads and forwards the configuration.</w:t>
      </w:r>
    </w:p>
    <w:p w:rsidR="00BF7889" w:rsidRDefault="00BF7889" w:rsidP="00BF7889">
      <w:pPr>
        <w:pStyle w:val="BodyText"/>
      </w:pPr>
      <w:r>
        <w:t>Two sources are used for configuring Device Group Panels. The former is referred to as the main device CSV configuration file. The latter is referred to as the group configuration file. In the following chapters we explain the syntax and provide the description for both.</w:t>
      </w:r>
    </w:p>
    <w:p w:rsidR="00BF7889" w:rsidRDefault="00BF7889" w:rsidP="00BF7889">
      <w:pPr>
        <w:pStyle w:val="Heading3"/>
      </w:pPr>
      <w:bookmarkStart w:id="15" w:name="_Toc422489102"/>
      <w:r>
        <w:t>Device configuration</w:t>
      </w:r>
      <w:bookmarkEnd w:id="15"/>
    </w:p>
    <w:p w:rsidR="00BF7889" w:rsidRDefault="00BF7889" w:rsidP="00BF7889">
      <w:pPr>
        <w:pStyle w:val="BodyText"/>
      </w:pPr>
      <w:r>
        <w:t>The device configuration CSV is the main configuration file for the Control Program. It is device oriented. Below is provided a device configuration BNF format. Here we only provide the details of the configuration that is relevant for the Device Group Panels. For more information, refer to the Control Program documentation [2].</w:t>
      </w:r>
    </w:p>
    <w:p w:rsidR="00BF7889" w:rsidRPr="004F013F" w:rsidRDefault="00BF7889" w:rsidP="00BF7889">
      <w:pPr>
        <w:pStyle w:val="BodyText"/>
      </w:pPr>
    </w:p>
    <w:tbl>
      <w:tblPr>
        <w:tblStyle w:val="TableTheme"/>
        <w:tblW w:w="0" w:type="auto"/>
        <w:tblInd w:w="23" w:type="dxa"/>
        <w:tblLook w:val="04A0" w:firstRow="1" w:lastRow="0" w:firstColumn="1" w:lastColumn="0" w:noHBand="0" w:noVBand="1"/>
      </w:tblPr>
      <w:tblGrid>
        <w:gridCol w:w="3204"/>
        <w:gridCol w:w="5473"/>
      </w:tblGrid>
      <w:tr w:rsidR="00BF7889" w:rsidTr="00564A16">
        <w:tc>
          <w:tcPr>
            <w:tcW w:w="8677" w:type="dxa"/>
            <w:gridSpan w:val="2"/>
            <w:shd w:val="clear" w:color="auto" w:fill="B8CCE4" w:themeFill="accent1" w:themeFillTint="66"/>
          </w:tcPr>
          <w:p w:rsidR="00BF7889" w:rsidRPr="00765B19" w:rsidRDefault="00BF7889" w:rsidP="00564A16">
            <w:pPr>
              <w:pStyle w:val="BodyText"/>
              <w:jc w:val="center"/>
              <w:rPr>
                <w:b/>
              </w:rPr>
            </w:pPr>
            <w:r>
              <w:rPr>
                <w:b/>
              </w:rPr>
              <w:t xml:space="preserve">Device </w:t>
            </w:r>
            <w:r w:rsidRPr="00765B19">
              <w:rPr>
                <w:b/>
              </w:rPr>
              <w:t>Configuration BNF Format</w:t>
            </w:r>
          </w:p>
        </w:tc>
      </w:tr>
      <w:tr w:rsidR="00BF7889" w:rsidTr="00564A16">
        <w:tc>
          <w:tcPr>
            <w:tcW w:w="3204" w:type="dxa"/>
          </w:tcPr>
          <w:p w:rsidR="00BF7889" w:rsidRDefault="00BF7889" w:rsidP="00564A16">
            <w:pPr>
              <w:pStyle w:val="BodyText-denser"/>
            </w:pPr>
            <w:r>
              <w:t>CSV configuration:</w:t>
            </w:r>
          </w:p>
        </w:tc>
        <w:tc>
          <w:tcPr>
            <w:tcW w:w="5473" w:type="dxa"/>
          </w:tcPr>
          <w:p w:rsidR="00BF7889" w:rsidRDefault="00BF7889" w:rsidP="00564A16">
            <w:pPr>
              <w:pStyle w:val="BodyText-denser"/>
            </w:pPr>
            <w:r>
              <w:t>1*(DEVICE_SPECIFICATION)</w:t>
            </w:r>
          </w:p>
        </w:tc>
      </w:tr>
      <w:tr w:rsidR="00BF7889" w:rsidTr="00564A16">
        <w:tc>
          <w:tcPr>
            <w:tcW w:w="3204" w:type="dxa"/>
          </w:tcPr>
          <w:p w:rsidR="00BF7889" w:rsidRDefault="00BF7889" w:rsidP="00564A16">
            <w:pPr>
              <w:pStyle w:val="BodyText-denser"/>
            </w:pPr>
            <w:r>
              <w:t>DEVICE_SPECIFICATION</w:t>
            </w:r>
          </w:p>
        </w:tc>
        <w:tc>
          <w:tcPr>
            <w:tcW w:w="5473" w:type="dxa"/>
          </w:tcPr>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ELEMENT_NAME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TYPE</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lastRenderedPageBreak/>
              <w:t>L</w:t>
            </w:r>
            <w:r w:rsidRPr="003440BB">
              <w:rPr>
                <w:rFonts w:ascii="Courier New" w:hAnsi="Courier New" w:cs="Courier New"/>
                <w:color w:val="000000"/>
                <w:szCs w:val="20"/>
              </w:rPr>
              <w:t>,</w:t>
            </w:r>
            <w:r>
              <w:rPr>
                <w:rFonts w:ascii="Courier New" w:hAnsi="Courier New" w:cs="Courier New"/>
                <w:color w:val="000000"/>
                <w:szCs w:val="20"/>
              </w:rPr>
              <w:t xml:space="preserve"> “,”, S, “,”, X, “,”, Y, “,”, Z, “,”, SECTION</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SUBSYSTEM</w:t>
            </w:r>
            <w:r w:rsidRPr="003440BB">
              <w:rPr>
                <w:rFonts w:ascii="Courier New" w:hAnsi="Courier New" w:cs="Courier New"/>
                <w:color w:val="000000"/>
                <w:szCs w:val="20"/>
              </w:rPr>
              <w:t>,</w:t>
            </w:r>
            <w:r>
              <w:rPr>
                <w:rFonts w:ascii="Courier New" w:hAnsi="Courier New" w:cs="Courier New"/>
                <w:color w:val="000000"/>
                <w:szCs w:val="20"/>
              </w:rPr>
              <w:t xml:space="preserve">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 xml:space="preserve">MANAGED_IN_CS,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DEVICE_SERVER_NAME</w:t>
            </w:r>
            <w:r w:rsidRPr="003440BB">
              <w:rPr>
                <w:rFonts w:ascii="Courier New" w:hAnsi="Courier New" w:cs="Courier New"/>
                <w:color w:val="000000"/>
                <w:szCs w:val="20"/>
              </w:rPr>
              <w:t>,</w:t>
            </w:r>
            <w:r>
              <w:rPr>
                <w:rFonts w:ascii="Courier New" w:hAnsi="Courier New" w:cs="Courier New"/>
                <w:color w:val="000000"/>
                <w:szCs w:val="20"/>
              </w:rPr>
              <w:t xml:space="preserve"> “,”, DEVICE_SERVER_INSTANCE</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DEVICE_CLASS</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FULL_TANGO_DEVICE_NAME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DEVICE_ALIAS</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TRIGGERED_BY_TTL</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CUSTOM_GUI</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DEVICE_GROUP_GUIS</w:t>
            </w:r>
            <w:r w:rsidRPr="003440BB">
              <w:rPr>
                <w:rFonts w:ascii="Courier New" w:hAnsi="Courier New" w:cs="Courier New"/>
                <w:color w:val="000000"/>
                <w:szCs w:val="20"/>
              </w:rPr>
              <w:t>,</w:t>
            </w:r>
            <w:r>
              <w:rPr>
                <w:rFonts w:ascii="Courier New" w:hAnsi="Courier New" w:cs="Courier New"/>
                <w:color w:val="000000"/>
                <w:szCs w:val="20"/>
              </w:rPr>
              <w:t xml:space="preserve">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 xml:space="preserve">DESCRIPTION, “,”, </w:t>
            </w:r>
          </w:p>
          <w:p w:rsidR="00BF7889" w:rsidRPr="00E47A06"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COMMENT;</w:t>
            </w:r>
          </w:p>
        </w:tc>
      </w:tr>
      <w:tr w:rsidR="00BF7889" w:rsidTr="00564A16">
        <w:tc>
          <w:tcPr>
            <w:tcW w:w="3204" w:type="dxa"/>
          </w:tcPr>
          <w:p w:rsidR="00BF7889" w:rsidRDefault="00BF7889" w:rsidP="00564A16">
            <w:pPr>
              <w:pStyle w:val="BodyText-denser"/>
            </w:pPr>
            <w:r>
              <w:lastRenderedPageBreak/>
              <w:t>DEVICE_GROUP_GUIS</w:t>
            </w:r>
          </w:p>
        </w:tc>
        <w:tc>
          <w:tcPr>
            <w:tcW w:w="5473" w:type="dxa"/>
          </w:tcPr>
          <w:p w:rsidR="00BF7889" w:rsidRDefault="00BF7889" w:rsidP="00564A16">
            <w:pPr>
              <w:pStyle w:val="BodyText-denser"/>
            </w:pPr>
            <w:r>
              <w:t>“” | (DEVICE_GROUP_GUI, 0*(“|”, DEVICE_GROUP_GUI));</w:t>
            </w:r>
          </w:p>
        </w:tc>
      </w:tr>
      <w:tr w:rsidR="00BF7889" w:rsidTr="00564A16">
        <w:tc>
          <w:tcPr>
            <w:tcW w:w="3204" w:type="dxa"/>
          </w:tcPr>
          <w:p w:rsidR="00BF7889" w:rsidRDefault="00BF7889" w:rsidP="00564A16">
            <w:pPr>
              <w:pStyle w:val="BodyText-denser"/>
            </w:pPr>
            <w:r>
              <w:t>DEVICE_GROUP_GUI</w:t>
            </w:r>
          </w:p>
        </w:tc>
        <w:tc>
          <w:tcPr>
            <w:tcW w:w="5473" w:type="dxa"/>
          </w:tcPr>
          <w:p w:rsidR="00BF7889" w:rsidRDefault="00BF7889" w:rsidP="00564A16">
            <w:pPr>
              <w:pStyle w:val="BodyText-denser"/>
            </w:pPr>
            <w:r>
              <w:t>DEVICE_GROUP_INSTANCE, “-”, DEVICE_GROUP_ID;</w:t>
            </w:r>
          </w:p>
        </w:tc>
      </w:tr>
      <w:tr w:rsidR="00BF7889" w:rsidTr="00564A16">
        <w:tc>
          <w:tcPr>
            <w:tcW w:w="3204" w:type="dxa"/>
          </w:tcPr>
          <w:p w:rsidR="00BF7889" w:rsidRDefault="00BF7889" w:rsidP="00564A16">
            <w:pPr>
              <w:pStyle w:val="BodyText-denser"/>
            </w:pPr>
            <w:r>
              <w:t>DEVICE_GROUP_INSTANCE</w:t>
            </w:r>
          </w:p>
        </w:tc>
        <w:tc>
          <w:tcPr>
            <w:tcW w:w="5473" w:type="dxa"/>
          </w:tcPr>
          <w:p w:rsidR="00BF7889" w:rsidRDefault="00BF7889" w:rsidP="00564A16">
            <w:pPr>
              <w:pStyle w:val="BodyText-denser"/>
              <w:keepNext/>
            </w:pPr>
            <w:r>
              <w:t>SCRIPT_NAME,  INTEGER_SUFFIX;</w:t>
            </w:r>
          </w:p>
        </w:tc>
      </w:tr>
    </w:tbl>
    <w:p w:rsidR="00BF7889" w:rsidRPr="00086D8E" w:rsidRDefault="00BF7889" w:rsidP="00BF7889">
      <w:pPr>
        <w:pStyle w:val="Caption"/>
      </w:pPr>
      <w:bookmarkStart w:id="16" w:name="_Toc422489211"/>
      <w:r>
        <w:t xml:space="preserve">Table </w:t>
      </w:r>
      <w:r w:rsidR="00940E1B">
        <w:fldChar w:fldCharType="begin"/>
      </w:r>
      <w:r w:rsidR="00940E1B">
        <w:instrText xml:space="preserve"> SEQ Table \* ARABIC </w:instrText>
      </w:r>
      <w:r w:rsidR="00940E1B">
        <w:fldChar w:fldCharType="separate"/>
      </w:r>
      <w:r w:rsidR="00940E1B">
        <w:rPr>
          <w:noProof/>
        </w:rPr>
        <w:t>1</w:t>
      </w:r>
      <w:r w:rsidR="00940E1B">
        <w:fldChar w:fldCharType="end"/>
      </w:r>
      <w:r>
        <w:t>: Device Configuration Format</w:t>
      </w:r>
      <w:bookmarkEnd w:id="16"/>
    </w:p>
    <w:p w:rsidR="00BF7889" w:rsidRDefault="00BF7889" w:rsidP="00BF7889">
      <w:pPr>
        <w:pStyle w:val="BodyText"/>
      </w:pPr>
      <w:r>
        <w:t>Upon the device configuration, the Control Program parses all different Device Group Panel instances and all devices that concern it. The Control Program assembles a configuration array that is sent to the Device Group Panel runner function upon opening the panel. The process is described below on a simple example.</w:t>
      </w:r>
    </w:p>
    <w:p w:rsidR="00BF7889" w:rsidRDefault="00BF7889" w:rsidP="00BF7889">
      <w:pPr>
        <w:pStyle w:val="BodyText"/>
      </w:pPr>
      <w:r>
        <w:t>Assume the following configuration:</w:t>
      </w:r>
    </w:p>
    <w:tbl>
      <w:tblPr>
        <w:tblStyle w:val="TableTheme"/>
        <w:tblW w:w="0" w:type="auto"/>
        <w:tblInd w:w="23" w:type="dxa"/>
        <w:tblLook w:val="04A0" w:firstRow="1" w:lastRow="0" w:firstColumn="1" w:lastColumn="0" w:noHBand="0" w:noVBand="1"/>
      </w:tblPr>
      <w:tblGrid>
        <w:gridCol w:w="1989"/>
        <w:gridCol w:w="373"/>
        <w:gridCol w:w="2888"/>
        <w:gridCol w:w="408"/>
        <w:gridCol w:w="2622"/>
        <w:gridCol w:w="420"/>
      </w:tblGrid>
      <w:tr w:rsidR="00BF7889" w:rsidTr="00564A16">
        <w:trPr>
          <w:trHeight w:val="454"/>
        </w:trPr>
        <w:tc>
          <w:tcPr>
            <w:tcW w:w="1989"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ELEMENT_NAME</w:t>
            </w:r>
          </w:p>
        </w:tc>
        <w:tc>
          <w:tcPr>
            <w:tcW w:w="373"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w:t>
            </w:r>
          </w:p>
        </w:tc>
        <w:tc>
          <w:tcPr>
            <w:tcW w:w="2888"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FULL_TANGO_DEVICE_NAME</w:t>
            </w:r>
          </w:p>
        </w:tc>
        <w:tc>
          <w:tcPr>
            <w:tcW w:w="408"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w:t>
            </w:r>
          </w:p>
        </w:tc>
        <w:tc>
          <w:tcPr>
            <w:tcW w:w="2622"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DEVICE_GROUP_GUIS</w:t>
            </w:r>
          </w:p>
        </w:tc>
        <w:tc>
          <w:tcPr>
            <w:tcW w:w="420" w:type="dxa"/>
            <w:shd w:val="clear" w:color="auto" w:fill="B8CCE4" w:themeFill="accent1" w:themeFillTint="66"/>
            <w:vAlign w:val="center"/>
          </w:tcPr>
          <w:p w:rsidR="00BF7889" w:rsidRPr="004522FE" w:rsidRDefault="00BF7889" w:rsidP="00564A16">
            <w:pPr>
              <w:pStyle w:val="BodyText-denser"/>
              <w:jc w:val="center"/>
              <w:rPr>
                <w:b/>
              </w:rPr>
            </w:pPr>
            <w:r w:rsidRPr="004522FE">
              <w:rPr>
                <w:b/>
              </w:rPr>
              <w:t>…</w:t>
            </w:r>
          </w:p>
        </w:tc>
      </w:tr>
      <w:tr w:rsidR="00BF7889" w:rsidTr="00564A16">
        <w:tc>
          <w:tcPr>
            <w:tcW w:w="1989" w:type="dxa"/>
          </w:tcPr>
          <w:p w:rsidR="00BF7889" w:rsidRDefault="00BF7889" w:rsidP="00564A16">
            <w:pPr>
              <w:pStyle w:val="BodyText-denser"/>
              <w:jc w:val="left"/>
            </w:pPr>
            <w:r>
              <w:t>SOME_VALVE1</w:t>
            </w:r>
          </w:p>
        </w:tc>
        <w:tc>
          <w:tcPr>
            <w:tcW w:w="373" w:type="dxa"/>
          </w:tcPr>
          <w:p w:rsidR="00BF7889" w:rsidRPr="00E47A06" w:rsidRDefault="00BF7889" w:rsidP="00564A16">
            <w:pPr>
              <w:pStyle w:val="BodyText-denser"/>
              <w:jc w:val="left"/>
              <w:rPr>
                <w:rFonts w:ascii="Courier New" w:hAnsi="Courier New" w:cs="Courier New"/>
                <w:color w:val="000000"/>
                <w:szCs w:val="20"/>
              </w:rPr>
            </w:pPr>
          </w:p>
        </w:tc>
        <w:tc>
          <w:tcPr>
            <w:tcW w:w="2888" w:type="dxa"/>
          </w:tcPr>
          <w:p w:rsidR="00BF7889" w:rsidRDefault="00BF7889" w:rsidP="00564A16">
            <w:pPr>
              <w:pStyle w:val="BodyText-denser"/>
              <w:jc w:val="left"/>
            </w:pPr>
            <w:r w:rsidRPr="00622415">
              <w:t>SOME/VALVE/1</w:t>
            </w:r>
          </w:p>
        </w:tc>
        <w:tc>
          <w:tcPr>
            <w:tcW w:w="408" w:type="dxa"/>
          </w:tcPr>
          <w:p w:rsidR="00BF7889" w:rsidRDefault="00BF7889" w:rsidP="00564A16">
            <w:pPr>
              <w:pStyle w:val="BodyText-denser"/>
              <w:jc w:val="left"/>
              <w:rPr>
                <w:rFonts w:ascii="Courier New" w:hAnsi="Courier New" w:cs="Courier New"/>
                <w:color w:val="000000"/>
                <w:szCs w:val="20"/>
              </w:rPr>
            </w:pPr>
          </w:p>
        </w:tc>
        <w:tc>
          <w:tcPr>
            <w:tcW w:w="2622" w:type="dxa"/>
          </w:tcPr>
          <w:p w:rsidR="00BF7889" w:rsidRDefault="00BF7889" w:rsidP="00564A16">
            <w:pPr>
              <w:pStyle w:val="BodyText-denser"/>
              <w:jc w:val="left"/>
            </w:pPr>
            <w:r>
              <w:t>VAC_K00-VGM_R|VAC_K01-VGM_L</w:t>
            </w:r>
          </w:p>
        </w:tc>
        <w:tc>
          <w:tcPr>
            <w:tcW w:w="420" w:type="dxa"/>
          </w:tcPr>
          <w:p w:rsidR="00BF7889" w:rsidRDefault="00BF7889" w:rsidP="00564A16">
            <w:pPr>
              <w:pStyle w:val="BodyText-denser"/>
              <w:jc w:val="left"/>
              <w:rPr>
                <w:rFonts w:ascii="Courier New" w:hAnsi="Courier New" w:cs="Courier New"/>
                <w:color w:val="000000"/>
                <w:szCs w:val="20"/>
              </w:rPr>
            </w:pPr>
          </w:p>
        </w:tc>
      </w:tr>
      <w:tr w:rsidR="00BF7889" w:rsidTr="00564A16">
        <w:tc>
          <w:tcPr>
            <w:tcW w:w="1989" w:type="dxa"/>
          </w:tcPr>
          <w:p w:rsidR="00BF7889" w:rsidRDefault="00BF7889" w:rsidP="00564A16">
            <w:pPr>
              <w:pStyle w:val="BodyText-denser"/>
              <w:jc w:val="left"/>
            </w:pPr>
            <w:r>
              <w:t>SOME_ION_PUMP1</w:t>
            </w:r>
          </w:p>
        </w:tc>
        <w:tc>
          <w:tcPr>
            <w:tcW w:w="373" w:type="dxa"/>
          </w:tcPr>
          <w:p w:rsidR="00BF7889" w:rsidRPr="00F4204F" w:rsidRDefault="00BF7889" w:rsidP="00564A16">
            <w:pPr>
              <w:pStyle w:val="BodyText-denser"/>
              <w:rPr>
                <w:rFonts w:ascii="Courier New" w:hAnsi="Courier New" w:cs="Courier New"/>
              </w:rPr>
            </w:pPr>
          </w:p>
        </w:tc>
        <w:tc>
          <w:tcPr>
            <w:tcW w:w="2888" w:type="dxa"/>
          </w:tcPr>
          <w:p w:rsidR="00BF7889" w:rsidRDefault="00BF7889" w:rsidP="00564A16">
            <w:pPr>
              <w:pStyle w:val="BodyText-denser"/>
              <w:jc w:val="left"/>
            </w:pPr>
            <w:r w:rsidRPr="00622415">
              <w:t>SOME/IONPUMP/1</w:t>
            </w:r>
          </w:p>
        </w:tc>
        <w:tc>
          <w:tcPr>
            <w:tcW w:w="408" w:type="dxa"/>
          </w:tcPr>
          <w:p w:rsidR="00BF7889" w:rsidRDefault="00BF7889" w:rsidP="00564A16">
            <w:pPr>
              <w:pStyle w:val="BodyText-denser"/>
              <w:rPr>
                <w:rFonts w:ascii="Courier New" w:hAnsi="Courier New" w:cs="Courier New"/>
              </w:rPr>
            </w:pPr>
          </w:p>
        </w:tc>
        <w:tc>
          <w:tcPr>
            <w:tcW w:w="2622" w:type="dxa"/>
          </w:tcPr>
          <w:p w:rsidR="00BF7889" w:rsidRDefault="00BF7889" w:rsidP="00564A16">
            <w:pPr>
              <w:pStyle w:val="BodyText-denser"/>
              <w:jc w:val="left"/>
            </w:pPr>
            <w:r w:rsidRPr="00622415">
              <w:t>VAC_K00 -IPC1</w:t>
            </w:r>
          </w:p>
        </w:tc>
        <w:tc>
          <w:tcPr>
            <w:tcW w:w="420" w:type="dxa"/>
          </w:tcPr>
          <w:p w:rsidR="00BF7889" w:rsidRDefault="00BF7889" w:rsidP="00564A16">
            <w:pPr>
              <w:pStyle w:val="BodyText-denser"/>
              <w:rPr>
                <w:rFonts w:ascii="Courier New" w:hAnsi="Courier New" w:cs="Courier New"/>
              </w:rPr>
            </w:pPr>
          </w:p>
        </w:tc>
      </w:tr>
      <w:tr w:rsidR="00BF7889" w:rsidTr="00564A16">
        <w:tc>
          <w:tcPr>
            <w:tcW w:w="1989" w:type="dxa"/>
          </w:tcPr>
          <w:p w:rsidR="00BF7889" w:rsidRDefault="00BF7889" w:rsidP="00564A16">
            <w:pPr>
              <w:pStyle w:val="BodyText-denser"/>
              <w:jc w:val="left"/>
            </w:pPr>
            <w:r>
              <w:t>SOME_ION_PUMP2</w:t>
            </w:r>
          </w:p>
        </w:tc>
        <w:tc>
          <w:tcPr>
            <w:tcW w:w="373" w:type="dxa"/>
          </w:tcPr>
          <w:p w:rsidR="00BF7889" w:rsidRDefault="00BF7889" w:rsidP="00564A16">
            <w:pPr>
              <w:pStyle w:val="BodyText-denser"/>
            </w:pPr>
          </w:p>
        </w:tc>
        <w:tc>
          <w:tcPr>
            <w:tcW w:w="2888" w:type="dxa"/>
          </w:tcPr>
          <w:p w:rsidR="00BF7889" w:rsidRDefault="00BF7889" w:rsidP="00564A16">
            <w:pPr>
              <w:pStyle w:val="BodyText-denser"/>
              <w:jc w:val="left"/>
            </w:pPr>
            <w:r w:rsidRPr="00622415">
              <w:t>SOME/IONPUMP/2</w:t>
            </w:r>
          </w:p>
        </w:tc>
        <w:tc>
          <w:tcPr>
            <w:tcW w:w="408" w:type="dxa"/>
          </w:tcPr>
          <w:p w:rsidR="00BF7889" w:rsidRDefault="00BF7889" w:rsidP="00564A16">
            <w:pPr>
              <w:pStyle w:val="BodyText-denser"/>
              <w:rPr>
                <w:rFonts w:ascii="Courier New" w:hAnsi="Courier New" w:cs="Courier New"/>
              </w:rPr>
            </w:pPr>
          </w:p>
        </w:tc>
        <w:tc>
          <w:tcPr>
            <w:tcW w:w="2622" w:type="dxa"/>
          </w:tcPr>
          <w:p w:rsidR="00BF7889" w:rsidRDefault="00BF7889" w:rsidP="00564A16">
            <w:pPr>
              <w:pStyle w:val="BodyText-denser"/>
              <w:jc w:val="left"/>
            </w:pPr>
            <w:r w:rsidRPr="00622415">
              <w:t>VAC_K01 -IPC1</w:t>
            </w:r>
          </w:p>
        </w:tc>
        <w:tc>
          <w:tcPr>
            <w:tcW w:w="420" w:type="dxa"/>
          </w:tcPr>
          <w:p w:rsidR="00BF7889" w:rsidRDefault="00BF7889" w:rsidP="00564A16">
            <w:pPr>
              <w:pStyle w:val="BodyText-denser"/>
              <w:rPr>
                <w:rFonts w:ascii="Courier New" w:hAnsi="Courier New" w:cs="Courier New"/>
              </w:rPr>
            </w:pPr>
          </w:p>
        </w:tc>
      </w:tr>
    </w:tbl>
    <w:p w:rsidR="00BF7889" w:rsidRDefault="00BF7889" w:rsidP="00BF7889">
      <w:pPr>
        <w:pStyle w:val="BodyText"/>
      </w:pPr>
      <w:r>
        <w:t>The Control Program would define the following:</w:t>
      </w:r>
    </w:p>
    <w:tbl>
      <w:tblPr>
        <w:tblStyle w:val="TableTheme"/>
        <w:tblW w:w="8702" w:type="dxa"/>
        <w:tblInd w:w="23" w:type="dxa"/>
        <w:tblLook w:val="04A0" w:firstRow="1" w:lastRow="0" w:firstColumn="1" w:lastColumn="0" w:noHBand="0" w:noVBand="1"/>
      </w:tblPr>
      <w:tblGrid>
        <w:gridCol w:w="2649"/>
        <w:gridCol w:w="3136"/>
        <w:gridCol w:w="2917"/>
      </w:tblGrid>
      <w:tr w:rsidR="00BF7889" w:rsidTr="00564A16">
        <w:trPr>
          <w:trHeight w:val="302"/>
        </w:trPr>
        <w:tc>
          <w:tcPr>
            <w:tcW w:w="2649" w:type="dxa"/>
            <w:shd w:val="clear" w:color="auto" w:fill="B8CCE4" w:themeFill="accent1" w:themeFillTint="66"/>
            <w:vAlign w:val="center"/>
          </w:tcPr>
          <w:p w:rsidR="00BF7889" w:rsidRPr="004522FE" w:rsidRDefault="00BF7889" w:rsidP="00564A16">
            <w:pPr>
              <w:pStyle w:val="BodyText-denser"/>
              <w:jc w:val="center"/>
              <w:rPr>
                <w:b/>
              </w:rPr>
            </w:pPr>
            <w:r>
              <w:rPr>
                <w:b/>
              </w:rPr>
              <w:t>Device Group Panel instance</w:t>
            </w:r>
          </w:p>
        </w:tc>
        <w:tc>
          <w:tcPr>
            <w:tcW w:w="3136" w:type="dxa"/>
            <w:shd w:val="clear" w:color="auto" w:fill="B8CCE4" w:themeFill="accent1" w:themeFillTint="66"/>
            <w:vAlign w:val="center"/>
          </w:tcPr>
          <w:p w:rsidR="00BF7889" w:rsidRPr="004522FE" w:rsidRDefault="00BF7889" w:rsidP="00564A16">
            <w:pPr>
              <w:pStyle w:val="BodyText-denser"/>
              <w:jc w:val="center"/>
              <w:rPr>
                <w:b/>
              </w:rPr>
            </w:pPr>
            <w:r>
              <w:rPr>
                <w:b/>
              </w:rPr>
              <w:t>Devices</w:t>
            </w:r>
          </w:p>
        </w:tc>
        <w:tc>
          <w:tcPr>
            <w:tcW w:w="2917" w:type="dxa"/>
            <w:shd w:val="clear" w:color="auto" w:fill="B8CCE4" w:themeFill="accent1" w:themeFillTint="66"/>
            <w:vAlign w:val="center"/>
          </w:tcPr>
          <w:p w:rsidR="00BF7889" w:rsidRPr="004522FE" w:rsidRDefault="00BF7889" w:rsidP="00564A16">
            <w:pPr>
              <w:pStyle w:val="BodyText-denser"/>
              <w:jc w:val="center"/>
              <w:rPr>
                <w:b/>
              </w:rPr>
            </w:pPr>
            <w:r>
              <w:rPr>
                <w:b/>
              </w:rPr>
              <w:t>Device IDs</w:t>
            </w:r>
          </w:p>
        </w:tc>
      </w:tr>
      <w:tr w:rsidR="00BF7889" w:rsidTr="00564A16">
        <w:trPr>
          <w:trHeight w:val="219"/>
        </w:trPr>
        <w:tc>
          <w:tcPr>
            <w:tcW w:w="2649" w:type="dxa"/>
            <w:vMerge w:val="restart"/>
          </w:tcPr>
          <w:p w:rsidR="00BF7889" w:rsidRDefault="00BF7889" w:rsidP="00564A16">
            <w:pPr>
              <w:pStyle w:val="BodyText-denser"/>
              <w:jc w:val="left"/>
            </w:pPr>
            <w:r>
              <w:t>VAC_K00</w:t>
            </w:r>
          </w:p>
        </w:tc>
        <w:tc>
          <w:tcPr>
            <w:tcW w:w="3136" w:type="dxa"/>
          </w:tcPr>
          <w:p w:rsidR="00BF7889" w:rsidRDefault="00BF7889" w:rsidP="00564A16">
            <w:pPr>
              <w:pStyle w:val="BodyText-denser"/>
              <w:jc w:val="left"/>
            </w:pPr>
            <w:r w:rsidRPr="00622415">
              <w:t>SOME/VALVE/1</w:t>
            </w:r>
          </w:p>
        </w:tc>
        <w:tc>
          <w:tcPr>
            <w:tcW w:w="2917" w:type="dxa"/>
          </w:tcPr>
          <w:p w:rsidR="00BF7889" w:rsidRDefault="00BF7889" w:rsidP="00564A16">
            <w:pPr>
              <w:pStyle w:val="BodyText-denser"/>
              <w:jc w:val="left"/>
            </w:pPr>
            <w:r>
              <w:t>VGM_R</w:t>
            </w:r>
          </w:p>
        </w:tc>
      </w:tr>
      <w:tr w:rsidR="00BF7889" w:rsidTr="00564A16">
        <w:trPr>
          <w:trHeight w:val="240"/>
        </w:trPr>
        <w:tc>
          <w:tcPr>
            <w:tcW w:w="2649" w:type="dxa"/>
            <w:vMerge/>
          </w:tcPr>
          <w:p w:rsidR="00BF7889" w:rsidRDefault="00BF7889" w:rsidP="00564A16">
            <w:pPr>
              <w:pStyle w:val="BodyText-denser"/>
              <w:jc w:val="left"/>
            </w:pPr>
          </w:p>
        </w:tc>
        <w:tc>
          <w:tcPr>
            <w:tcW w:w="3136" w:type="dxa"/>
          </w:tcPr>
          <w:p w:rsidR="00BF7889" w:rsidRPr="00622415" w:rsidRDefault="00BF7889" w:rsidP="00564A16">
            <w:pPr>
              <w:pStyle w:val="BodyText-denser"/>
              <w:jc w:val="left"/>
            </w:pPr>
            <w:r w:rsidRPr="00622415">
              <w:t>SOME/IONPUMP/1</w:t>
            </w:r>
          </w:p>
        </w:tc>
        <w:tc>
          <w:tcPr>
            <w:tcW w:w="2917" w:type="dxa"/>
          </w:tcPr>
          <w:p w:rsidR="00BF7889" w:rsidRPr="00622415" w:rsidRDefault="00BF7889" w:rsidP="00564A16">
            <w:pPr>
              <w:pStyle w:val="BodyText-denser"/>
              <w:jc w:val="left"/>
            </w:pPr>
            <w:r>
              <w:t>IPC1</w:t>
            </w:r>
          </w:p>
        </w:tc>
      </w:tr>
      <w:tr w:rsidR="00BF7889" w:rsidTr="00564A16">
        <w:trPr>
          <w:trHeight w:val="240"/>
        </w:trPr>
        <w:tc>
          <w:tcPr>
            <w:tcW w:w="2649" w:type="dxa"/>
            <w:vMerge w:val="restart"/>
          </w:tcPr>
          <w:p w:rsidR="00BF7889" w:rsidRDefault="00BF7889" w:rsidP="00564A16">
            <w:pPr>
              <w:pStyle w:val="BodyText-denser"/>
              <w:jc w:val="left"/>
            </w:pPr>
            <w:r>
              <w:t>VAC_K01</w:t>
            </w:r>
          </w:p>
        </w:tc>
        <w:tc>
          <w:tcPr>
            <w:tcW w:w="3136" w:type="dxa"/>
          </w:tcPr>
          <w:p w:rsidR="00BF7889" w:rsidRPr="00622415" w:rsidRDefault="00BF7889" w:rsidP="00564A16">
            <w:pPr>
              <w:pStyle w:val="BodyText-denser"/>
              <w:jc w:val="left"/>
            </w:pPr>
            <w:r w:rsidRPr="00622415">
              <w:t>SOME/VALVE/1</w:t>
            </w:r>
          </w:p>
        </w:tc>
        <w:tc>
          <w:tcPr>
            <w:tcW w:w="2917" w:type="dxa"/>
          </w:tcPr>
          <w:p w:rsidR="00BF7889" w:rsidRPr="00622415" w:rsidRDefault="00BF7889" w:rsidP="00564A16">
            <w:pPr>
              <w:pStyle w:val="BodyText-denser"/>
              <w:jc w:val="left"/>
            </w:pPr>
            <w:r>
              <w:t>VGM_L</w:t>
            </w:r>
          </w:p>
        </w:tc>
      </w:tr>
      <w:tr w:rsidR="00BF7889" w:rsidTr="00564A16">
        <w:trPr>
          <w:trHeight w:val="240"/>
        </w:trPr>
        <w:tc>
          <w:tcPr>
            <w:tcW w:w="2649" w:type="dxa"/>
            <w:vMerge/>
          </w:tcPr>
          <w:p w:rsidR="00BF7889" w:rsidRDefault="00BF7889" w:rsidP="00564A16">
            <w:pPr>
              <w:pStyle w:val="BodyText-denser"/>
              <w:jc w:val="left"/>
            </w:pPr>
          </w:p>
        </w:tc>
        <w:tc>
          <w:tcPr>
            <w:tcW w:w="3136" w:type="dxa"/>
          </w:tcPr>
          <w:p w:rsidR="00BF7889" w:rsidRDefault="00BF7889" w:rsidP="00564A16">
            <w:pPr>
              <w:pStyle w:val="BodyText-denser"/>
              <w:jc w:val="left"/>
            </w:pPr>
            <w:r w:rsidRPr="00622415">
              <w:t>SOME/IONPUMP/2</w:t>
            </w:r>
          </w:p>
        </w:tc>
        <w:tc>
          <w:tcPr>
            <w:tcW w:w="2917" w:type="dxa"/>
          </w:tcPr>
          <w:p w:rsidR="00BF7889" w:rsidRDefault="00BF7889" w:rsidP="00564A16">
            <w:pPr>
              <w:pStyle w:val="BodyText-denser"/>
              <w:jc w:val="left"/>
            </w:pPr>
            <w:r w:rsidRPr="00622415">
              <w:t>IPC1</w:t>
            </w:r>
          </w:p>
        </w:tc>
      </w:tr>
    </w:tbl>
    <w:p w:rsidR="00084345" w:rsidRDefault="00084345" w:rsidP="00BF7889">
      <w:pPr>
        <w:pStyle w:val="BodyText"/>
      </w:pPr>
    </w:p>
    <w:p w:rsidR="00BF7889" w:rsidRDefault="00BF7889" w:rsidP="00BF7889">
      <w:pPr>
        <w:pStyle w:val="BodyText"/>
      </w:pPr>
      <w:r>
        <w:t>For every Device Group Panel instance, the Control Program prepares its configuration. The configuration is in a form of an array. When a user opens an instance of the Device Group Panel, this configuration is passed to the “getGuiWidget” function of the corresponding python file</w:t>
      </w:r>
      <w:r w:rsidR="00FC58C9">
        <w:t xml:space="preserve"> (refer to the next chapters)</w:t>
      </w:r>
      <w:r>
        <w:t>.</w:t>
      </w:r>
    </w:p>
    <w:p w:rsidR="00BF7889" w:rsidRDefault="00BF7889" w:rsidP="00BF7889">
      <w:pPr>
        <w:pStyle w:val="BodyText"/>
      </w:pPr>
      <w:r>
        <w:t>The Device Group Panel configuration array is assembled as follows:</w:t>
      </w:r>
    </w:p>
    <w:p w:rsidR="00BF7889" w:rsidRDefault="00BF7889" w:rsidP="00BF7889">
      <w:pPr>
        <w:pStyle w:val="BodyText"/>
        <w:numPr>
          <w:ilvl w:val="0"/>
          <w:numId w:val="32"/>
        </w:numPr>
      </w:pPr>
      <w:r>
        <w:lastRenderedPageBreak/>
        <w:t>A configuration array contains the flag for label (“--LAB”), followed by the Device Group Panel instance name.</w:t>
      </w:r>
    </w:p>
    <w:p w:rsidR="00BF7889" w:rsidRDefault="00BF7889" w:rsidP="00BF7889">
      <w:pPr>
        <w:pStyle w:val="BodyText"/>
        <w:numPr>
          <w:ilvl w:val="1"/>
          <w:numId w:val="32"/>
        </w:numPr>
      </w:pPr>
      <w:r>
        <w:t>E.g. CONF_ARRAY = [“--LAB”, “VAC_K00”, …]</w:t>
      </w:r>
    </w:p>
    <w:p w:rsidR="00BF7889" w:rsidRDefault="00BF7889" w:rsidP="00BF7889">
      <w:pPr>
        <w:pStyle w:val="BodyText"/>
        <w:numPr>
          <w:ilvl w:val="0"/>
          <w:numId w:val="32"/>
        </w:numPr>
      </w:pPr>
      <w:r>
        <w:t xml:space="preserve">For every device that corresponds to the Device Group Panel </w:t>
      </w:r>
      <w:r w:rsidR="002F41FB">
        <w:t>instance, three items are added, namely the</w:t>
      </w:r>
      <w:r>
        <w:t xml:space="preserve"> device ID flag</w:t>
      </w:r>
      <w:r w:rsidR="00ED589F">
        <w:t xml:space="preserve"> </w:t>
      </w:r>
      <w:r>
        <w:t>(--DEV</w:t>
      </w:r>
      <w:r w:rsidR="002F41FB">
        <w:t>ICE_ID), full Tango device name and the</w:t>
      </w:r>
      <w:r>
        <w:t xml:space="preserve"> device description. They are added consecutive, in the above order.</w:t>
      </w:r>
    </w:p>
    <w:p w:rsidR="00BF7889" w:rsidRDefault="00BF7889" w:rsidP="00BF7889">
      <w:pPr>
        <w:pStyle w:val="BodyText"/>
        <w:numPr>
          <w:ilvl w:val="1"/>
          <w:numId w:val="32"/>
        </w:numPr>
      </w:pPr>
      <w:r>
        <w:t>E.g. CONF_ARRAY = [… , “—VGM_R”, “</w:t>
      </w:r>
      <w:r w:rsidRPr="00622415">
        <w:t>SOME/VALVE/1</w:t>
      </w:r>
      <w:r w:rsidR="00395C7E">
        <w:t>”, DESCRIPTION</w:t>
      </w:r>
      <w:r w:rsidR="008C7F9E">
        <w:t>1</w:t>
      </w:r>
      <w:r>
        <w:t>, …]</w:t>
      </w:r>
    </w:p>
    <w:p w:rsidR="00BF7889" w:rsidRDefault="00BF7889" w:rsidP="00BF7889">
      <w:pPr>
        <w:pStyle w:val="BodyText"/>
      </w:pPr>
      <w:r>
        <w:t>For the above example of device configuration, Control Program would generate the following Device Group Panel configuration arrays:</w:t>
      </w:r>
    </w:p>
    <w:tbl>
      <w:tblPr>
        <w:tblStyle w:val="TableTheme"/>
        <w:tblW w:w="8754" w:type="dxa"/>
        <w:tblInd w:w="23" w:type="dxa"/>
        <w:tblLook w:val="04A0" w:firstRow="1" w:lastRow="0" w:firstColumn="1" w:lastColumn="0" w:noHBand="0" w:noVBand="1"/>
      </w:tblPr>
      <w:tblGrid>
        <w:gridCol w:w="2920"/>
        <w:gridCol w:w="5834"/>
      </w:tblGrid>
      <w:tr w:rsidR="00BF7889" w:rsidTr="00564A16">
        <w:trPr>
          <w:trHeight w:val="446"/>
        </w:trPr>
        <w:tc>
          <w:tcPr>
            <w:tcW w:w="2920" w:type="dxa"/>
            <w:shd w:val="clear" w:color="auto" w:fill="B8CCE4" w:themeFill="accent1" w:themeFillTint="66"/>
            <w:vAlign w:val="center"/>
          </w:tcPr>
          <w:p w:rsidR="00BF7889" w:rsidRPr="004522FE" w:rsidRDefault="00BF7889" w:rsidP="00564A16">
            <w:pPr>
              <w:pStyle w:val="BodyText-denser"/>
              <w:jc w:val="center"/>
              <w:rPr>
                <w:b/>
              </w:rPr>
            </w:pPr>
            <w:r>
              <w:rPr>
                <w:b/>
              </w:rPr>
              <w:t>Device Group Panel instance</w:t>
            </w:r>
          </w:p>
        </w:tc>
        <w:tc>
          <w:tcPr>
            <w:tcW w:w="5834" w:type="dxa"/>
            <w:shd w:val="clear" w:color="auto" w:fill="B8CCE4" w:themeFill="accent1" w:themeFillTint="66"/>
            <w:vAlign w:val="center"/>
          </w:tcPr>
          <w:p w:rsidR="00BF7889" w:rsidRPr="004522FE" w:rsidRDefault="00BF7889" w:rsidP="00564A16">
            <w:pPr>
              <w:pStyle w:val="BodyText-denser"/>
              <w:jc w:val="center"/>
              <w:rPr>
                <w:b/>
              </w:rPr>
            </w:pPr>
            <w:r>
              <w:rPr>
                <w:b/>
              </w:rPr>
              <w:t>Configuration array</w:t>
            </w:r>
          </w:p>
        </w:tc>
      </w:tr>
      <w:tr w:rsidR="00BF7889" w:rsidTr="00564A16">
        <w:trPr>
          <w:trHeight w:val="339"/>
        </w:trPr>
        <w:tc>
          <w:tcPr>
            <w:tcW w:w="2920" w:type="dxa"/>
          </w:tcPr>
          <w:p w:rsidR="00BF7889" w:rsidRDefault="00BF7889" w:rsidP="00564A16">
            <w:pPr>
              <w:pStyle w:val="BodyText-denser"/>
              <w:jc w:val="left"/>
            </w:pPr>
            <w:r>
              <w:t>VAC_K00</w:t>
            </w:r>
          </w:p>
        </w:tc>
        <w:tc>
          <w:tcPr>
            <w:tcW w:w="5834" w:type="dxa"/>
          </w:tcPr>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 xml:space="preserve">[“--LAB”, “VAC_K00”,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“—VGM_R</w:t>
            </w:r>
            <w:r w:rsidR="00395C7E">
              <w:rPr>
                <w:rFonts w:ascii="Courier New" w:hAnsi="Courier New" w:cs="Courier New"/>
                <w:color w:val="000000"/>
                <w:szCs w:val="20"/>
              </w:rPr>
              <w:t>”, “SOME/VALVE/1”, DESCRIPTION</w:t>
            </w:r>
            <w:r w:rsidR="008C7F9E">
              <w:rPr>
                <w:rFonts w:ascii="Courier New" w:hAnsi="Courier New" w:cs="Courier New"/>
                <w:color w:val="000000"/>
                <w:szCs w:val="20"/>
              </w:rPr>
              <w:t>1</w:t>
            </w:r>
          </w:p>
          <w:p w:rsidR="00BF7889" w:rsidRDefault="00BF7889" w:rsidP="00564A16">
            <w:pPr>
              <w:pStyle w:val="BodyText-denser"/>
              <w:jc w:val="left"/>
              <w:rPr>
                <w:rFonts w:ascii="Courier New" w:hAnsi="Courier New" w:cs="Courier New"/>
                <w:color w:val="000000"/>
                <w:szCs w:val="20"/>
              </w:rPr>
            </w:pPr>
            <w:r w:rsidRPr="001262F4">
              <w:rPr>
                <w:rFonts w:ascii="Courier New" w:hAnsi="Courier New" w:cs="Courier New"/>
                <w:color w:val="000000"/>
                <w:szCs w:val="20"/>
              </w:rPr>
              <w:t>“—</w:t>
            </w:r>
            <w:r>
              <w:rPr>
                <w:rFonts w:ascii="Courier New" w:hAnsi="Courier New" w:cs="Courier New"/>
                <w:color w:val="000000"/>
                <w:szCs w:val="20"/>
              </w:rPr>
              <w:t>IPC1</w:t>
            </w:r>
            <w:r w:rsidR="00395C7E">
              <w:rPr>
                <w:rFonts w:ascii="Courier New" w:hAnsi="Courier New" w:cs="Courier New"/>
                <w:color w:val="000000"/>
                <w:szCs w:val="20"/>
              </w:rPr>
              <w:t>”, “SOME/IONPUMP/1”, DESCRIPTION</w:t>
            </w:r>
            <w:r w:rsidR="008C7F9E">
              <w:rPr>
                <w:rFonts w:ascii="Courier New" w:hAnsi="Courier New" w:cs="Courier New"/>
                <w:color w:val="000000"/>
                <w:szCs w:val="20"/>
              </w:rPr>
              <w:t>2</w:t>
            </w:r>
            <w:r>
              <w:rPr>
                <w:rFonts w:ascii="Courier New" w:hAnsi="Courier New" w:cs="Courier New"/>
                <w:color w:val="000000"/>
                <w:szCs w:val="20"/>
              </w:rPr>
              <w:t>]</w:t>
            </w:r>
          </w:p>
        </w:tc>
      </w:tr>
      <w:tr w:rsidR="00BF7889" w:rsidTr="00564A16">
        <w:trPr>
          <w:trHeight w:val="339"/>
        </w:trPr>
        <w:tc>
          <w:tcPr>
            <w:tcW w:w="2920" w:type="dxa"/>
          </w:tcPr>
          <w:p w:rsidR="00BF7889" w:rsidRDefault="00BF7889" w:rsidP="00564A16">
            <w:pPr>
              <w:pStyle w:val="BodyText-denser"/>
              <w:jc w:val="left"/>
            </w:pPr>
            <w:r>
              <w:t>VAC_K01</w:t>
            </w:r>
          </w:p>
        </w:tc>
        <w:tc>
          <w:tcPr>
            <w:tcW w:w="5834" w:type="dxa"/>
          </w:tcPr>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 xml:space="preserve">[“--LAB”, “VAC_K01”, </w:t>
            </w:r>
          </w:p>
          <w:p w:rsidR="00BF7889" w:rsidRDefault="00BF7889" w:rsidP="00564A16">
            <w:pPr>
              <w:pStyle w:val="BodyText-denser"/>
              <w:jc w:val="left"/>
              <w:rPr>
                <w:rFonts w:ascii="Courier New" w:hAnsi="Courier New" w:cs="Courier New"/>
                <w:color w:val="000000"/>
                <w:szCs w:val="20"/>
              </w:rPr>
            </w:pPr>
            <w:r w:rsidRPr="001262F4">
              <w:rPr>
                <w:rFonts w:ascii="Courier New" w:hAnsi="Courier New" w:cs="Courier New"/>
                <w:color w:val="000000"/>
                <w:szCs w:val="20"/>
              </w:rPr>
              <w:t xml:space="preserve">“—VGM_L”, </w:t>
            </w:r>
            <w:r w:rsidR="00395C7E">
              <w:rPr>
                <w:rFonts w:ascii="Courier New" w:hAnsi="Courier New" w:cs="Courier New"/>
                <w:color w:val="000000"/>
                <w:szCs w:val="20"/>
              </w:rPr>
              <w:t>“SOME/VALVE/1”, DESCRIPTION</w:t>
            </w:r>
            <w:r w:rsidR="008C7F9E">
              <w:rPr>
                <w:rFonts w:ascii="Courier New" w:hAnsi="Courier New" w:cs="Courier New"/>
                <w:color w:val="000000"/>
                <w:szCs w:val="20"/>
              </w:rPr>
              <w:t>1</w:t>
            </w:r>
          </w:p>
          <w:p w:rsidR="00BF7889" w:rsidRDefault="00BF7889" w:rsidP="00564A16">
            <w:pPr>
              <w:pStyle w:val="BodyText-denser"/>
              <w:rPr>
                <w:rFonts w:ascii="Courier New" w:hAnsi="Courier New" w:cs="Courier New"/>
              </w:rPr>
            </w:pPr>
            <w:r w:rsidRPr="001262F4">
              <w:rPr>
                <w:rFonts w:ascii="Courier New" w:hAnsi="Courier New" w:cs="Courier New"/>
                <w:color w:val="000000"/>
                <w:szCs w:val="20"/>
              </w:rPr>
              <w:t>“—</w:t>
            </w:r>
            <w:r>
              <w:rPr>
                <w:rFonts w:ascii="Courier New" w:hAnsi="Courier New" w:cs="Courier New"/>
                <w:color w:val="000000"/>
                <w:szCs w:val="20"/>
              </w:rPr>
              <w:t>IPC1</w:t>
            </w:r>
            <w:r w:rsidRPr="001262F4">
              <w:rPr>
                <w:rFonts w:ascii="Courier New" w:hAnsi="Courier New" w:cs="Courier New"/>
                <w:color w:val="000000"/>
                <w:szCs w:val="20"/>
              </w:rPr>
              <w:t>”, “</w:t>
            </w:r>
            <w:r>
              <w:rPr>
                <w:rFonts w:ascii="Courier New" w:hAnsi="Courier New" w:cs="Courier New"/>
                <w:color w:val="000000"/>
                <w:szCs w:val="20"/>
              </w:rPr>
              <w:t>SOME/IONPUMP/2</w:t>
            </w:r>
            <w:r w:rsidR="00395C7E">
              <w:rPr>
                <w:rFonts w:ascii="Courier New" w:hAnsi="Courier New" w:cs="Courier New"/>
                <w:color w:val="000000"/>
                <w:szCs w:val="20"/>
              </w:rPr>
              <w:t>”, DESCRIPTION</w:t>
            </w:r>
            <w:r w:rsidR="008C7F9E">
              <w:rPr>
                <w:rFonts w:ascii="Courier New" w:hAnsi="Courier New" w:cs="Courier New"/>
                <w:color w:val="000000"/>
                <w:szCs w:val="20"/>
              </w:rPr>
              <w:t>3</w:t>
            </w:r>
            <w:r>
              <w:rPr>
                <w:rFonts w:ascii="Courier New" w:hAnsi="Courier New" w:cs="Courier New"/>
                <w:color w:val="000000"/>
                <w:szCs w:val="20"/>
              </w:rPr>
              <w:t>]</w:t>
            </w:r>
          </w:p>
        </w:tc>
      </w:tr>
    </w:tbl>
    <w:p w:rsidR="00BF7889" w:rsidRDefault="00BF7889" w:rsidP="00BF7889">
      <w:pPr>
        <w:pStyle w:val="Heading3"/>
      </w:pPr>
      <w:bookmarkStart w:id="17" w:name="_Toc422489103"/>
      <w:r>
        <w:t>Group configuration</w:t>
      </w:r>
      <w:bookmarkEnd w:id="17"/>
    </w:p>
    <w:p w:rsidR="00BF7889" w:rsidRDefault="00BF7889" w:rsidP="00BF7889">
      <w:pPr>
        <w:pStyle w:val="BodyText"/>
      </w:pPr>
      <w:r>
        <w:t>Group configuration is a separate configuration CSV file, used only for configuring the Device Group Panels. Three configuration elements can be placed for every Device Group Panel ins</w:t>
      </w:r>
      <w:r w:rsidR="00845C9D">
        <w:t>tance, namely a set of succeeding</w:t>
      </w:r>
      <w:r>
        <w:t xml:space="preserve"> Device Group Pane</w:t>
      </w:r>
      <w:r w:rsidR="00BA4248">
        <w:t>l instances, a set of preceding</w:t>
      </w:r>
      <w:r>
        <w:t xml:space="preserve"> instances, and an additional input parameter. Bellow we provide a BNF format of this configuration file.</w:t>
      </w:r>
    </w:p>
    <w:tbl>
      <w:tblPr>
        <w:tblStyle w:val="TableTheme"/>
        <w:tblW w:w="0" w:type="auto"/>
        <w:tblInd w:w="23" w:type="dxa"/>
        <w:tblLayout w:type="fixed"/>
        <w:tblLook w:val="04A0" w:firstRow="1" w:lastRow="0" w:firstColumn="1" w:lastColumn="0" w:noHBand="0" w:noVBand="1"/>
      </w:tblPr>
      <w:tblGrid>
        <w:gridCol w:w="3346"/>
        <w:gridCol w:w="5354"/>
      </w:tblGrid>
      <w:tr w:rsidR="00BF7889" w:rsidTr="00564A16">
        <w:tc>
          <w:tcPr>
            <w:tcW w:w="8700" w:type="dxa"/>
            <w:gridSpan w:val="2"/>
            <w:shd w:val="clear" w:color="auto" w:fill="B8CCE4" w:themeFill="accent1" w:themeFillTint="66"/>
          </w:tcPr>
          <w:p w:rsidR="00BF7889" w:rsidRPr="00765B19" w:rsidRDefault="00BF7889" w:rsidP="00564A16">
            <w:pPr>
              <w:pStyle w:val="BodyText"/>
              <w:jc w:val="center"/>
              <w:rPr>
                <w:b/>
              </w:rPr>
            </w:pPr>
            <w:r>
              <w:rPr>
                <w:b/>
              </w:rPr>
              <w:t xml:space="preserve">Group </w:t>
            </w:r>
            <w:r w:rsidRPr="00765B19">
              <w:rPr>
                <w:b/>
              </w:rPr>
              <w:t>Configuration BNF Format</w:t>
            </w:r>
          </w:p>
        </w:tc>
      </w:tr>
      <w:tr w:rsidR="00BF7889" w:rsidTr="00564A16">
        <w:tc>
          <w:tcPr>
            <w:tcW w:w="3346" w:type="dxa"/>
          </w:tcPr>
          <w:p w:rsidR="00BF7889" w:rsidRDefault="00BF7889" w:rsidP="00564A16">
            <w:pPr>
              <w:pStyle w:val="BodyText-denser"/>
            </w:pPr>
            <w:r>
              <w:t>CSV configuration:</w:t>
            </w:r>
          </w:p>
        </w:tc>
        <w:tc>
          <w:tcPr>
            <w:tcW w:w="5354" w:type="dxa"/>
          </w:tcPr>
          <w:p w:rsidR="00BF7889" w:rsidRDefault="00BF7889" w:rsidP="00564A16">
            <w:pPr>
              <w:pStyle w:val="BodyText-denser"/>
            </w:pPr>
            <w:r>
              <w:t>1*(DEVICE_GROUP_SPECIFICATION)</w:t>
            </w:r>
          </w:p>
        </w:tc>
      </w:tr>
      <w:tr w:rsidR="00BF7889" w:rsidTr="00564A16">
        <w:tc>
          <w:tcPr>
            <w:tcW w:w="3346" w:type="dxa"/>
          </w:tcPr>
          <w:p w:rsidR="00BF7889" w:rsidRDefault="00BF7889" w:rsidP="00564A16">
            <w:pPr>
              <w:pStyle w:val="BodyText-denser"/>
            </w:pPr>
            <w:r>
              <w:t>DEVICE_GROUP_SPECIFICATION</w:t>
            </w:r>
          </w:p>
        </w:tc>
        <w:tc>
          <w:tcPr>
            <w:tcW w:w="5354" w:type="dxa"/>
          </w:tcPr>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DEVICE_GROUP_PANEL_INST_NAME</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PRECEEDING_INSTANCES</w:t>
            </w:r>
            <w:r w:rsidRPr="003440BB">
              <w:rPr>
                <w:rFonts w:ascii="Courier New" w:hAnsi="Courier New" w:cs="Courier New"/>
                <w:color w:val="000000"/>
                <w:szCs w:val="20"/>
              </w:rPr>
              <w:t>,</w:t>
            </w:r>
            <w:r>
              <w:rPr>
                <w:rFonts w:ascii="Courier New" w:hAnsi="Courier New" w:cs="Courier New"/>
                <w:color w:val="000000"/>
                <w:szCs w:val="20"/>
              </w:rPr>
              <w:t xml:space="preserve"> “;”, </w:t>
            </w:r>
          </w:p>
          <w:p w:rsidR="00BF7889"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SUCEEDING INSTANCES</w:t>
            </w:r>
            <w:r w:rsidRPr="003440BB">
              <w:rPr>
                <w:rFonts w:ascii="Courier New" w:hAnsi="Courier New" w:cs="Courier New"/>
                <w:color w:val="000000"/>
                <w:szCs w:val="20"/>
              </w:rPr>
              <w:t>,</w:t>
            </w:r>
            <w:r>
              <w:rPr>
                <w:rFonts w:ascii="Courier New" w:hAnsi="Courier New" w:cs="Courier New"/>
                <w:color w:val="000000"/>
                <w:szCs w:val="20"/>
              </w:rPr>
              <w:t xml:space="preserve"> “;”,</w:t>
            </w:r>
          </w:p>
          <w:p w:rsidR="00BF7889" w:rsidRPr="00E47A06" w:rsidRDefault="00BF7889" w:rsidP="00564A16">
            <w:pPr>
              <w:pStyle w:val="BodyText-denser"/>
              <w:jc w:val="left"/>
              <w:rPr>
                <w:rFonts w:ascii="Courier New" w:hAnsi="Courier New" w:cs="Courier New"/>
                <w:color w:val="000000"/>
                <w:szCs w:val="20"/>
              </w:rPr>
            </w:pPr>
            <w:r>
              <w:rPr>
                <w:rFonts w:ascii="Courier New" w:hAnsi="Courier New" w:cs="Courier New"/>
                <w:color w:val="000000"/>
                <w:szCs w:val="20"/>
              </w:rPr>
              <w:t>ADDITIONAL_PARAMETER, “\n”</w:t>
            </w:r>
          </w:p>
        </w:tc>
      </w:tr>
      <w:tr w:rsidR="00BF7889" w:rsidTr="00564A16">
        <w:tc>
          <w:tcPr>
            <w:tcW w:w="3346" w:type="dxa"/>
          </w:tcPr>
          <w:p w:rsidR="00BF7889" w:rsidRDefault="00BF7889" w:rsidP="00564A16">
            <w:pPr>
              <w:pStyle w:val="BodyText-denser"/>
            </w:pPr>
            <w:r>
              <w:t>PREC</w:t>
            </w:r>
            <w:r w:rsidRPr="00F002CE">
              <w:t>EDING_INSTANCES</w:t>
            </w:r>
          </w:p>
        </w:tc>
        <w:tc>
          <w:tcPr>
            <w:tcW w:w="5354" w:type="dxa"/>
          </w:tcPr>
          <w:p w:rsidR="00BF7889" w:rsidRPr="00F4204F" w:rsidRDefault="00BF7889" w:rsidP="00564A16">
            <w:pPr>
              <w:pStyle w:val="BodyText-denser"/>
              <w:rPr>
                <w:rFonts w:ascii="Courier New" w:hAnsi="Courier New" w:cs="Courier New"/>
              </w:rPr>
            </w:pPr>
            <w:r>
              <w:rPr>
                <w:rFonts w:ascii="Courier New" w:hAnsi="Courier New" w:cs="Courier New"/>
              </w:rPr>
              <w:t>“” | (PRE_</w:t>
            </w:r>
            <w:r>
              <w:rPr>
                <w:rFonts w:ascii="Courier New" w:hAnsi="Courier New" w:cs="Courier New"/>
                <w:color w:val="000000"/>
                <w:szCs w:val="20"/>
              </w:rPr>
              <w:t>DEV_GROUP_PANEL_INST_NAME</w:t>
            </w:r>
            <w:r>
              <w:rPr>
                <w:rFonts w:ascii="Courier New" w:hAnsi="Courier New" w:cs="Courier New"/>
              </w:rPr>
              <w:t>, 0*(“|”, GROUP_GUI_NAME))</w:t>
            </w:r>
          </w:p>
        </w:tc>
      </w:tr>
      <w:tr w:rsidR="00BF7889" w:rsidTr="00564A16">
        <w:tc>
          <w:tcPr>
            <w:tcW w:w="3346" w:type="dxa"/>
          </w:tcPr>
          <w:p w:rsidR="00BF7889" w:rsidRDefault="00BF7889" w:rsidP="00564A16">
            <w:pPr>
              <w:pStyle w:val="BodyText-denser"/>
            </w:pPr>
            <w:r>
              <w:t>SUCEEDING_INSTANCES</w:t>
            </w:r>
          </w:p>
        </w:tc>
        <w:tc>
          <w:tcPr>
            <w:tcW w:w="5354" w:type="dxa"/>
          </w:tcPr>
          <w:p w:rsidR="00BF7889" w:rsidRDefault="00BF7889" w:rsidP="00564A16">
            <w:pPr>
              <w:pStyle w:val="BodyText-denser"/>
            </w:pPr>
            <w:r>
              <w:rPr>
                <w:rFonts w:ascii="Courier New" w:hAnsi="Courier New" w:cs="Courier New"/>
              </w:rPr>
              <w:t>“” | (SUC_</w:t>
            </w:r>
            <w:r>
              <w:rPr>
                <w:rFonts w:ascii="Courier New" w:hAnsi="Courier New" w:cs="Courier New"/>
                <w:color w:val="000000"/>
                <w:szCs w:val="20"/>
              </w:rPr>
              <w:t>DEV_GROUP_PANEL_INST_NAME</w:t>
            </w:r>
            <w:r>
              <w:rPr>
                <w:rFonts w:ascii="Courier New" w:hAnsi="Courier New" w:cs="Courier New"/>
              </w:rPr>
              <w:t>, 0*(“|”, GROUP_GUI_NAME))</w:t>
            </w:r>
          </w:p>
        </w:tc>
      </w:tr>
      <w:tr w:rsidR="00BF7889" w:rsidTr="00564A16">
        <w:tc>
          <w:tcPr>
            <w:tcW w:w="3346" w:type="dxa"/>
          </w:tcPr>
          <w:p w:rsidR="00BF7889" w:rsidRDefault="00BF7889" w:rsidP="00564A16">
            <w:pPr>
              <w:pStyle w:val="BodyText-denser"/>
            </w:pPr>
            <w:r>
              <w:t>ADDITIONAL_PARAMETER</w:t>
            </w:r>
          </w:p>
        </w:tc>
        <w:tc>
          <w:tcPr>
            <w:tcW w:w="5354" w:type="dxa"/>
          </w:tcPr>
          <w:p w:rsidR="00BF7889" w:rsidRDefault="00BF7889" w:rsidP="00940E1B">
            <w:pPr>
              <w:pStyle w:val="BodyText-denser"/>
              <w:keepNext/>
            </w:pPr>
            <w:r>
              <w:t>Any string. It can contain “\n”, if entire string is enclosed in quotes.</w:t>
            </w:r>
          </w:p>
        </w:tc>
      </w:tr>
    </w:tbl>
    <w:p w:rsidR="00940E1B" w:rsidRDefault="00940E1B">
      <w:pPr>
        <w:pStyle w:val="Caption"/>
      </w:pPr>
      <w:bookmarkStart w:id="18" w:name="_Toc422489212"/>
      <w:r>
        <w:t xml:space="preserve">Table </w:t>
      </w:r>
      <w:r>
        <w:fldChar w:fldCharType="begin"/>
      </w:r>
      <w:r>
        <w:instrText xml:space="preserve"> SEQ Table \* ARABIC </w:instrText>
      </w:r>
      <w:r>
        <w:fldChar w:fldCharType="separate"/>
      </w:r>
      <w:r>
        <w:rPr>
          <w:noProof/>
        </w:rPr>
        <w:t>2</w:t>
      </w:r>
      <w:r>
        <w:fldChar w:fldCharType="end"/>
      </w:r>
      <w:r>
        <w:t>: Group</w:t>
      </w:r>
      <w:r>
        <w:t xml:space="preserve"> Configuration Format</w:t>
      </w:r>
      <w:bookmarkEnd w:id="18"/>
    </w:p>
    <w:p w:rsidR="00BF7889" w:rsidRDefault="00BF7889" w:rsidP="00BF7889">
      <w:pPr>
        <w:pStyle w:val="Heading4"/>
      </w:pPr>
      <w:r>
        <w:t>Additional parameter</w:t>
      </w:r>
    </w:p>
    <w:p w:rsidR="00BF7889" w:rsidRDefault="00BF7889" w:rsidP="00BF7889">
      <w:pPr>
        <w:pStyle w:val="BodyText"/>
      </w:pPr>
      <w:r>
        <w:t>The Control Program</w:t>
      </w:r>
      <w:r w:rsidR="007D01D3">
        <w:t>,</w:t>
      </w:r>
      <w:r>
        <w:t xml:space="preserve"> according to the configuration</w:t>
      </w:r>
      <w:r w:rsidR="007D01D3">
        <w:t>,</w:t>
      </w:r>
      <w:r>
        <w:t xml:space="preserve"> updates the configuration array for every Device Group Panel instance as follows:</w:t>
      </w:r>
    </w:p>
    <w:p w:rsidR="00BF7889" w:rsidRDefault="00BF7889" w:rsidP="00BF7889">
      <w:pPr>
        <w:pStyle w:val="BodyText"/>
        <w:numPr>
          <w:ilvl w:val="0"/>
          <w:numId w:val="33"/>
        </w:numPr>
      </w:pPr>
      <w:r>
        <w:lastRenderedPageBreak/>
        <w:t>If an additional parameter is not empty:</w:t>
      </w:r>
    </w:p>
    <w:p w:rsidR="00BF7889" w:rsidRDefault="00BF7889" w:rsidP="00BF7889">
      <w:pPr>
        <w:pStyle w:val="BodyText"/>
        <w:numPr>
          <w:ilvl w:val="1"/>
          <w:numId w:val="33"/>
        </w:numPr>
      </w:pPr>
      <w:r>
        <w:t>A flag for additional parameter</w:t>
      </w:r>
      <w:r w:rsidR="00C43DE9">
        <w:t xml:space="preserve"> </w:t>
      </w:r>
      <w:r>
        <w:t>(“--ADD”) is added to the configuration array, followed by the actual additional parameter.</w:t>
      </w:r>
    </w:p>
    <w:p w:rsidR="00BF7889" w:rsidRPr="002F5112" w:rsidRDefault="00BF7889" w:rsidP="00BF7889">
      <w:pPr>
        <w:pStyle w:val="BodyText"/>
        <w:numPr>
          <w:ilvl w:val="2"/>
          <w:numId w:val="33"/>
        </w:numPr>
      </w:pPr>
      <w:r>
        <w:t>CONF_ARRAY += [“--ADD”, ADDITIONAL_PARAMETER]</w:t>
      </w:r>
    </w:p>
    <w:p w:rsidR="00BF7889" w:rsidRDefault="00BF7889" w:rsidP="00BF7889">
      <w:pPr>
        <w:pStyle w:val="BodyText"/>
      </w:pPr>
      <w:r>
        <w:t>With this, we achieve a way of sending additional information to the Device Group Panel, separately for every instance. It is up to the Device Group Panel implementation to handle this additional input. A simple example when this would be useful is when PLC signals showing temperatures have to be specified for each instance of the vacuum Device Group Panel.</w:t>
      </w:r>
    </w:p>
    <w:p w:rsidR="00BF7889" w:rsidRDefault="00BF7889" w:rsidP="00BF7889">
      <w:pPr>
        <w:pStyle w:val="Heading4"/>
      </w:pPr>
      <w:r>
        <w:t>Preceding and succeeding instances</w:t>
      </w:r>
    </w:p>
    <w:p w:rsidR="00BF7889" w:rsidRDefault="00BF7889" w:rsidP="00860A7C">
      <w:pPr>
        <w:pStyle w:val="BodyText"/>
      </w:pPr>
      <w:r>
        <w:t>For every Device Group Panel instance, the Control Program notes all the preceding and succeeding instances.</w:t>
      </w:r>
      <w:r w:rsidR="00D5728C">
        <w:t xml:space="preserve"> These are not added to the configuration array. They</w:t>
      </w:r>
      <w:r w:rsidR="002346E6">
        <w:t xml:space="preserve"> are</w:t>
      </w:r>
      <w:r>
        <w:t xml:space="preserve"> handled upon opening the Device Group Panel instance (refer to the next chapters).</w:t>
      </w:r>
    </w:p>
    <w:p w:rsidR="00EA0284" w:rsidRDefault="004502E9" w:rsidP="00261A1E">
      <w:pPr>
        <w:pStyle w:val="Heading2"/>
      </w:pPr>
      <w:bookmarkStart w:id="19" w:name="_Toc422489104"/>
      <w:r>
        <w:t>Device Group Panel</w:t>
      </w:r>
      <w:r w:rsidR="003D2E2B">
        <w:t xml:space="preserve"> start procedure</w:t>
      </w:r>
      <w:bookmarkEnd w:id="19"/>
    </w:p>
    <w:p w:rsidR="00261A1E" w:rsidRDefault="009D0A7C" w:rsidP="00261A1E">
      <w:pPr>
        <w:pStyle w:val="BodyText"/>
      </w:pPr>
      <w:r>
        <w:t>The Control Program parses</w:t>
      </w:r>
      <w:r w:rsidR="00C668A3">
        <w:t xml:space="preserve"> instances of the Device Group Panels from the configuration. When running any instance of the panel, the following process takes place:</w:t>
      </w:r>
    </w:p>
    <w:p w:rsidR="00C668A3" w:rsidRDefault="00C668A3" w:rsidP="00C668A3">
      <w:pPr>
        <w:pStyle w:val="BodyText"/>
        <w:numPr>
          <w:ilvl w:val="0"/>
          <w:numId w:val="28"/>
        </w:numPr>
      </w:pPr>
      <w:r>
        <w:t>The Control Program looks for the name of the python file, corresponding to the Device Group Panel instance that we want to open.</w:t>
      </w:r>
    </w:p>
    <w:p w:rsidR="00C668A3" w:rsidRDefault="00C668A3" w:rsidP="00C668A3">
      <w:pPr>
        <w:pStyle w:val="BodyText"/>
        <w:numPr>
          <w:ilvl w:val="1"/>
          <w:numId w:val="28"/>
        </w:numPr>
      </w:pPr>
      <w:r>
        <w:t>The name of the python file is the same as the name of the Device Group Panel instance, omitting a possible integer suffix. For example, Device Group Panel instance with a name “VAC_K00” would correspond to a python file “VAC_K.py”.</w:t>
      </w:r>
    </w:p>
    <w:p w:rsidR="00A463E4" w:rsidRDefault="00A463E4" w:rsidP="00C668A3">
      <w:pPr>
        <w:pStyle w:val="BodyText"/>
        <w:numPr>
          <w:ilvl w:val="1"/>
          <w:numId w:val="28"/>
        </w:numPr>
      </w:pPr>
      <w:r>
        <w:t>The file must be located in a dedicated directory, which is provided to the ControlProgram when it is started, Refer to the ControlProgram documentation [</w:t>
      </w:r>
      <w:r w:rsidR="0034616C">
        <w:t>2</w:t>
      </w:r>
      <w:r>
        <w:t>] for more information.</w:t>
      </w:r>
    </w:p>
    <w:p w:rsidR="007B55F6" w:rsidRDefault="00C668A3" w:rsidP="00C668A3">
      <w:pPr>
        <w:pStyle w:val="BodyText"/>
        <w:numPr>
          <w:ilvl w:val="0"/>
          <w:numId w:val="28"/>
        </w:numPr>
      </w:pPr>
      <w:r>
        <w:t>The Control Program look for a command called “getGuiWidget” within the python file</w:t>
      </w:r>
      <w:r w:rsidR="007B55F6">
        <w:t>:</w:t>
      </w:r>
    </w:p>
    <w:p w:rsidR="00564A16" w:rsidRDefault="00564A16" w:rsidP="00564A16">
      <w:pPr>
        <w:pStyle w:val="BodyText"/>
        <w:numPr>
          <w:ilvl w:val="1"/>
          <w:numId w:val="28"/>
        </w:numPr>
      </w:pPr>
      <w:r>
        <w:t xml:space="preserve">If the </w:t>
      </w:r>
      <w:r w:rsidR="00573A99">
        <w:t>function</w:t>
      </w:r>
      <w:r w:rsidR="00D61359">
        <w:t xml:space="preserve"> does not exist, t</w:t>
      </w:r>
      <w:r>
        <w:t>he Control Program runs the python file in a separate sub-process. This is useful for integrating certain external applications into the Control Program</w:t>
      </w:r>
      <w:r w:rsidR="00A37FD8">
        <w:t>. However, we will assume that the function exists.</w:t>
      </w:r>
    </w:p>
    <w:p w:rsidR="000B4B8B" w:rsidRDefault="00143BA0" w:rsidP="007B55F6">
      <w:pPr>
        <w:pStyle w:val="BodyText"/>
        <w:numPr>
          <w:ilvl w:val="1"/>
          <w:numId w:val="28"/>
        </w:numPr>
      </w:pPr>
      <w:r>
        <w:t>Control P</w:t>
      </w:r>
      <w:r w:rsidR="007B55F6">
        <w:t>r</w:t>
      </w:r>
      <w:r>
        <w:t>o</w:t>
      </w:r>
      <w:r w:rsidR="007B55F6">
        <w:t>gram runs the function</w:t>
      </w:r>
      <w:r w:rsidR="007F7FE9">
        <w:t xml:space="preserve"> “getGuiWidget”</w:t>
      </w:r>
      <w:r w:rsidR="00C668A3">
        <w:t xml:space="preserve"> and passes the</w:t>
      </w:r>
      <w:r w:rsidR="00D36913">
        <w:t xml:space="preserve"> configuration array of that particular</w:t>
      </w:r>
      <w:r w:rsidR="00C668A3">
        <w:t xml:space="preserve"> Device Group Panel</w:t>
      </w:r>
      <w:r w:rsidR="00D36913">
        <w:t xml:space="preserve"> instance</w:t>
      </w:r>
      <w:r w:rsidR="00C668A3">
        <w:t xml:space="preserve"> to th</w:t>
      </w:r>
      <w:r w:rsidR="00FA51E3">
        <w:t>e function</w:t>
      </w:r>
      <w:r w:rsidR="00DE0191">
        <w:t>. For more det</w:t>
      </w:r>
      <w:r w:rsidR="00C668A3">
        <w:t xml:space="preserve">ail on the </w:t>
      </w:r>
      <w:r w:rsidR="00F92895">
        <w:t>configuration</w:t>
      </w:r>
      <w:r w:rsidR="009900BE">
        <w:t xml:space="preserve"> array</w:t>
      </w:r>
      <w:r w:rsidR="00F92895">
        <w:t xml:space="preserve">, refer to the </w:t>
      </w:r>
      <w:r w:rsidR="00190BD9">
        <w:t>previous</w:t>
      </w:r>
      <w:r w:rsidR="00F92895">
        <w:t xml:space="preserve"> chapter</w:t>
      </w:r>
      <w:r w:rsidR="00C668A3">
        <w:t>.</w:t>
      </w:r>
    </w:p>
    <w:p w:rsidR="00564A16" w:rsidRDefault="00EE4DB3" w:rsidP="00EE4DB3">
      <w:pPr>
        <w:pStyle w:val="BodyText"/>
        <w:numPr>
          <w:ilvl w:val="1"/>
          <w:numId w:val="28"/>
        </w:numPr>
      </w:pPr>
      <w:r>
        <w:t>Control Program expects an instance of the QDialog</w:t>
      </w:r>
      <w:r w:rsidR="007B55F6">
        <w:t xml:space="preserve"> in return</w:t>
      </w:r>
      <w:r w:rsidR="00564A16">
        <w:t>.</w:t>
      </w:r>
    </w:p>
    <w:p w:rsidR="009361B6" w:rsidRDefault="009361B6" w:rsidP="009361B6">
      <w:pPr>
        <w:pStyle w:val="BodyText"/>
        <w:numPr>
          <w:ilvl w:val="0"/>
          <w:numId w:val="28"/>
        </w:numPr>
      </w:pPr>
      <w:r>
        <w:t>An instance of</w:t>
      </w:r>
      <w:r w:rsidR="000B4B8B">
        <w:t xml:space="preserve"> QDialog is</w:t>
      </w:r>
      <w:r>
        <w:t xml:space="preserve"> obtained. The following procedure takes place:</w:t>
      </w:r>
    </w:p>
    <w:p w:rsidR="009361B6" w:rsidRDefault="009361B6" w:rsidP="009361B6">
      <w:pPr>
        <w:pStyle w:val="BodyText"/>
        <w:numPr>
          <w:ilvl w:val="1"/>
          <w:numId w:val="28"/>
        </w:numPr>
      </w:pPr>
      <w:r>
        <w:lastRenderedPageBreak/>
        <w:t>The Control Program calls (if it exists) a function of the QDialog called “setManagerInstance”</w:t>
      </w:r>
      <w:r w:rsidR="00EE0DFF">
        <w:t>. It provides a Control Program manager</w:t>
      </w:r>
      <w:r w:rsidR="00464149">
        <w:t xml:space="preserve"> as an argument to the function</w:t>
      </w:r>
      <w:r w:rsidR="00EE0DFF">
        <w:t>.</w:t>
      </w:r>
      <w:r w:rsidR="00885B5C">
        <w:t xml:space="preserve"> The Device Group Panel is in this way provided the means of communicating with the Control Program</w:t>
      </w:r>
      <w:r w:rsidR="006D367B">
        <w:t>.</w:t>
      </w:r>
    </w:p>
    <w:p w:rsidR="00A45BA1" w:rsidRDefault="00A45BA1" w:rsidP="00A45BA1">
      <w:pPr>
        <w:pStyle w:val="BodyText"/>
        <w:numPr>
          <w:ilvl w:val="1"/>
          <w:numId w:val="28"/>
        </w:numPr>
      </w:pPr>
      <w:r>
        <w:t>For every succeeding</w:t>
      </w:r>
      <w:r w:rsidR="00C75A9B">
        <w:t xml:space="preserve"> Device Group Panel</w:t>
      </w:r>
      <w:r>
        <w:t xml:space="preserve"> instance</w:t>
      </w:r>
      <w:r w:rsidR="00C75A9B">
        <w:t xml:space="preserve"> in the chain (refer to the configuration chapter)</w:t>
      </w:r>
      <w:r w:rsidR="00DF3158">
        <w:t>, the Control Program</w:t>
      </w:r>
      <w:r>
        <w:t xml:space="preserve"> calls a function of the returned QDialog called “addNext” (if it exists). As arguments to the function, the Control Program first provides the callback function, which has to be called when a current Device Group Panel instance wants to open that particular succeeding instance. As the second argument, the control program provides an index, which has to be passed to the callback function. As the third argument, the Control Program provides a short description of the succeeding instance.</w:t>
      </w:r>
    </w:p>
    <w:p w:rsidR="00A45BA1" w:rsidRDefault="00A45BA1" w:rsidP="009542BA">
      <w:pPr>
        <w:pStyle w:val="BodyText"/>
        <w:numPr>
          <w:ilvl w:val="1"/>
          <w:numId w:val="28"/>
        </w:numPr>
      </w:pPr>
      <w:r>
        <w:t>For every preceding</w:t>
      </w:r>
      <w:r w:rsidR="00074B9C">
        <w:t xml:space="preserve"> Device Group Panel</w:t>
      </w:r>
      <w:r>
        <w:t xml:space="preserve"> instance</w:t>
      </w:r>
      <w:r w:rsidR="00074B9C">
        <w:t xml:space="preserve"> in the chain (refer to the configuration chapter)</w:t>
      </w:r>
      <w:r w:rsidR="0081310A">
        <w:t>, the Control Program</w:t>
      </w:r>
      <w:r>
        <w:t xml:space="preserve"> calls a function of the returned QDialog called “addPrev” (if it exists). The arguments are the same as for the “addNext” function.</w:t>
      </w:r>
    </w:p>
    <w:p w:rsidR="000B4B8B" w:rsidRDefault="009542BA" w:rsidP="00373DF6">
      <w:pPr>
        <w:pStyle w:val="BodyText"/>
        <w:numPr>
          <w:ilvl w:val="0"/>
          <w:numId w:val="28"/>
        </w:numPr>
      </w:pPr>
      <w:r>
        <w:t xml:space="preserve"> The QDialog </w:t>
      </w:r>
      <w:r w:rsidR="00F56CC0">
        <w:t>is</w:t>
      </w:r>
      <w:r w:rsidR="000B4B8B">
        <w:t xml:space="preserve"> shown under the control of the Control Program. In </w:t>
      </w:r>
      <w:r w:rsidR="00D03EFE">
        <w:t>this</w:t>
      </w:r>
      <w:r w:rsidR="000B4B8B">
        <w:t xml:space="preserve"> way, various optimizations are enabled.</w:t>
      </w:r>
    </w:p>
    <w:p w:rsidR="004502E9" w:rsidRDefault="002C64CC" w:rsidP="004502E9">
      <w:pPr>
        <w:pStyle w:val="Heading2"/>
      </w:pPr>
      <w:bookmarkStart w:id="20" w:name="_Toc422489105"/>
      <w:r>
        <w:t>Directory and file</w:t>
      </w:r>
      <w:r w:rsidR="004502E9">
        <w:t xml:space="preserve"> structure</w:t>
      </w:r>
      <w:bookmarkEnd w:id="20"/>
    </w:p>
    <w:p w:rsidR="00163D22" w:rsidRDefault="002C64CC" w:rsidP="002C64CC">
      <w:pPr>
        <w:pStyle w:val="BodyText"/>
      </w:pPr>
      <w:r>
        <w:t>The Control Program uses a dedicated GUI directory for custom and device group GUIs. The python files used for running the Device Group Panels must be located in that directory</w:t>
      </w:r>
      <w:r w:rsidR="004D47E6">
        <w:t>, on the first level</w:t>
      </w:r>
      <w:r>
        <w:t xml:space="preserve">. </w:t>
      </w:r>
    </w:p>
    <w:p w:rsidR="002C64CC" w:rsidRDefault="002C64CC" w:rsidP="002C64CC">
      <w:pPr>
        <w:pStyle w:val="BodyText"/>
      </w:pPr>
      <w:r>
        <w:t xml:space="preserve">For more transparent development, </w:t>
      </w:r>
      <w:r w:rsidR="00CE0B4C">
        <w:t>each Device Group Panel</w:t>
      </w:r>
      <w:r w:rsidR="00E629AD">
        <w:t xml:space="preserve"> </w:t>
      </w:r>
      <w:r w:rsidR="00CE0B4C">
        <w:t>is</w:t>
      </w:r>
      <w:r w:rsidR="00E629AD">
        <w:t xml:space="preserve"> kept in a separate GIT repository. They are included in the dedicated GUI directory as GIT submodules</w:t>
      </w:r>
      <w:r w:rsidR="00CE0B4C">
        <w:t>, each in a separate directory</w:t>
      </w:r>
      <w:r w:rsidR="00E629AD">
        <w:t xml:space="preserve">. </w:t>
      </w:r>
      <w:r w:rsidR="00163D22">
        <w:t>For every Device Group Panel, a dedicated runner script is created</w:t>
      </w:r>
      <w:r w:rsidR="000C5686">
        <w:t xml:space="preserve"> and placed in the GUI directory, alongside the Device Group Panel submodules</w:t>
      </w:r>
      <w:r w:rsidR="00163D22">
        <w:t>.</w:t>
      </w:r>
      <w:r w:rsidR="009B5666">
        <w:t xml:space="preserve"> The runner script is a small python file that is being called by the Control Program.</w:t>
      </w:r>
      <w:r w:rsidR="005F6811">
        <w:t xml:space="preserve"> The correct naming of runner scripts is essential.</w:t>
      </w:r>
      <w:r w:rsidR="003E039A">
        <w:t xml:space="preserve"> For every Device Group Panel, multiple runner scripts can be created, supporting different names of the Device Group instances within the Control Program.</w:t>
      </w:r>
      <w:r w:rsidR="009B5666" w:rsidRPr="009B5666">
        <w:t xml:space="preserve"> </w:t>
      </w:r>
      <w:r w:rsidR="009B5666">
        <w:t>When the Control Program starts the Device Group Panel, it calls a function</w:t>
      </w:r>
      <w:r w:rsidR="00EC1EB2">
        <w:t xml:space="preserve"> “getGuiWidget”</w:t>
      </w:r>
      <w:r w:rsidR="009B5666">
        <w:t xml:space="preserve"> in the corresponding runner script. The script then imports code from the Device Group Panel submodule, and runs </w:t>
      </w:r>
      <w:r w:rsidR="0059765D">
        <w:t>a</w:t>
      </w:r>
      <w:r w:rsidR="009B5666">
        <w:t xml:space="preserve"> function</w:t>
      </w:r>
      <w:r w:rsidR="00EC1EB2">
        <w:t xml:space="preserve"> “getGuiWidget”</w:t>
      </w:r>
      <w:r w:rsidR="0059765D">
        <w:t xml:space="preserve"> there</w:t>
      </w:r>
      <w:r w:rsidR="009B5666">
        <w:t>. The QDialog is returned to the Control Program.</w:t>
      </w:r>
      <w:r w:rsidR="003C6F73">
        <w:t xml:space="preserve"> The runner scripts serve only for forwarding the calls of the Control Program</w:t>
      </w:r>
      <w:r w:rsidR="0091777C">
        <w:t xml:space="preserve"> and are</w:t>
      </w:r>
      <w:r w:rsidR="00E5163F">
        <w:t xml:space="preserve"> regarded as</w:t>
      </w:r>
      <w:r w:rsidR="002F7AD1">
        <w:t xml:space="preserve"> part</w:t>
      </w:r>
      <w:r w:rsidR="00021B07">
        <w:t xml:space="preserve"> </w:t>
      </w:r>
      <w:r w:rsidR="002F7AD1">
        <w:t xml:space="preserve">of the Control Program, and not as a </w:t>
      </w:r>
      <w:r w:rsidR="00E5163F">
        <w:t>part of</w:t>
      </w:r>
      <w:r w:rsidR="002F7AD1">
        <w:t xml:space="preserve"> Device Group Panel</w:t>
      </w:r>
      <w:r w:rsidR="00E5163F">
        <w:t>s</w:t>
      </w:r>
      <w:r w:rsidR="003C6F73">
        <w:t>.</w:t>
      </w:r>
    </w:p>
    <w:p w:rsidR="008C7788" w:rsidRDefault="008C7788" w:rsidP="002C64CC">
      <w:pPr>
        <w:pStyle w:val="BodyText"/>
      </w:pPr>
      <w:r>
        <w:t>For example, the file structure for the vacuum Device Group Panel:</w:t>
      </w:r>
    </w:p>
    <w:p w:rsidR="008C7788" w:rsidRDefault="008C7788" w:rsidP="008C7788">
      <w:pPr>
        <w:pStyle w:val="BodyText"/>
        <w:numPr>
          <w:ilvl w:val="0"/>
          <w:numId w:val="30"/>
        </w:numPr>
      </w:pPr>
      <w:r>
        <w:t>Synchrotron_GUIs (dedicated GUI directory of the Control Program)</w:t>
      </w:r>
    </w:p>
    <w:p w:rsidR="006A1959" w:rsidRDefault="008C7788" w:rsidP="006A1959">
      <w:pPr>
        <w:pStyle w:val="BodyText"/>
        <w:numPr>
          <w:ilvl w:val="1"/>
          <w:numId w:val="30"/>
        </w:numPr>
      </w:pPr>
      <w:r>
        <w:t>VAC_K.py (runner script</w:t>
      </w:r>
      <w:r w:rsidR="00012898">
        <w:t xml:space="preserve">, </w:t>
      </w:r>
      <w:r w:rsidR="00ED44B1">
        <w:t>contains “getGuiWidget” function</w:t>
      </w:r>
      <w:r>
        <w:t>)</w:t>
      </w:r>
    </w:p>
    <w:p w:rsidR="006A1959" w:rsidRDefault="006A1959" w:rsidP="008C7788">
      <w:pPr>
        <w:pStyle w:val="BodyText"/>
        <w:numPr>
          <w:ilvl w:val="1"/>
          <w:numId w:val="30"/>
        </w:numPr>
      </w:pPr>
      <w:r>
        <w:t>VAC_R1_.py (another runner script)</w:t>
      </w:r>
    </w:p>
    <w:p w:rsidR="008C7788" w:rsidRDefault="008C7788" w:rsidP="008C7788">
      <w:pPr>
        <w:pStyle w:val="BodyText"/>
        <w:numPr>
          <w:ilvl w:val="1"/>
          <w:numId w:val="30"/>
        </w:numPr>
      </w:pPr>
      <w:r>
        <w:lastRenderedPageBreak/>
        <w:t>app-cosylab-vacuumgroupgui (</w:t>
      </w:r>
      <w:r w:rsidR="00127110">
        <w:t>Device Group Panel</w:t>
      </w:r>
      <w:r>
        <w:t xml:space="preserve"> repository as submodule)</w:t>
      </w:r>
    </w:p>
    <w:p w:rsidR="00A67054" w:rsidRDefault="00A67054" w:rsidP="00A67054">
      <w:pPr>
        <w:pStyle w:val="BodyText"/>
        <w:numPr>
          <w:ilvl w:val="2"/>
          <w:numId w:val="30"/>
        </w:numPr>
      </w:pPr>
      <w:r>
        <w:t>VacuumGroupGUI.py</w:t>
      </w:r>
      <w:r w:rsidR="00ED44B1">
        <w:t xml:space="preserve"> (contains “getGuiWidget” function)</w:t>
      </w:r>
    </w:p>
    <w:p w:rsidR="00A67054" w:rsidRDefault="00A67054" w:rsidP="00A67054">
      <w:pPr>
        <w:pStyle w:val="BodyText"/>
        <w:numPr>
          <w:ilvl w:val="2"/>
          <w:numId w:val="30"/>
        </w:numPr>
      </w:pPr>
      <w:r>
        <w:t>VacuumGroup.py</w:t>
      </w:r>
    </w:p>
    <w:p w:rsidR="00A67054" w:rsidRDefault="00A67054" w:rsidP="00A67054">
      <w:pPr>
        <w:pStyle w:val="BodyText"/>
        <w:numPr>
          <w:ilvl w:val="2"/>
          <w:numId w:val="30"/>
        </w:numPr>
      </w:pPr>
      <w:r>
        <w:t>IonPumpWidget.py</w:t>
      </w:r>
    </w:p>
    <w:p w:rsidR="00A67054" w:rsidRDefault="00A67054" w:rsidP="00A67054">
      <w:pPr>
        <w:pStyle w:val="BodyText"/>
        <w:numPr>
          <w:ilvl w:val="2"/>
          <w:numId w:val="30"/>
        </w:numPr>
      </w:pPr>
      <w:r>
        <w:t>…</w:t>
      </w:r>
    </w:p>
    <w:p w:rsidR="002C64CC" w:rsidRDefault="004B7AC8" w:rsidP="004B7AC8">
      <w:pPr>
        <w:pStyle w:val="Heading2"/>
      </w:pPr>
      <w:bookmarkStart w:id="21" w:name="_Toc422489106"/>
      <w:r>
        <w:t>Device Group Panel structure</w:t>
      </w:r>
      <w:bookmarkEnd w:id="21"/>
    </w:p>
    <w:p w:rsidR="004B7AC8" w:rsidRDefault="004B7AC8" w:rsidP="004B7AC8">
      <w:pPr>
        <w:pStyle w:val="BodyText"/>
      </w:pPr>
      <w:r>
        <w:t>Device Group Panel structure can be realized in a desired way. The only limitations are:</w:t>
      </w:r>
    </w:p>
    <w:p w:rsidR="004B7AC8" w:rsidRDefault="006316A5" w:rsidP="004B7AC8">
      <w:pPr>
        <w:pStyle w:val="BodyText"/>
        <w:numPr>
          <w:ilvl w:val="0"/>
          <w:numId w:val="30"/>
        </w:numPr>
      </w:pPr>
      <w:r>
        <w:t>A function called “getGuiWidget” must be implemented in one of the files.</w:t>
      </w:r>
    </w:p>
    <w:p w:rsidR="006316A5" w:rsidRDefault="006316A5" w:rsidP="004B7AC8">
      <w:pPr>
        <w:pStyle w:val="BodyText"/>
        <w:numPr>
          <w:ilvl w:val="0"/>
          <w:numId w:val="30"/>
        </w:numPr>
      </w:pPr>
      <w:r>
        <w:t xml:space="preserve">Function “getGuiWidget” </w:t>
      </w:r>
      <w:r w:rsidR="00873E11">
        <w:t>accepts</w:t>
      </w:r>
      <w:r>
        <w:t xml:space="preserve"> an array of</w:t>
      </w:r>
      <w:r w:rsidR="0086797C">
        <w:t xml:space="preserve"> configuration</w:t>
      </w:r>
      <w:r>
        <w:t xml:space="preserve"> parameters</w:t>
      </w:r>
      <w:r w:rsidR="0086797C">
        <w:t>.</w:t>
      </w:r>
    </w:p>
    <w:p w:rsidR="0086797C" w:rsidRDefault="0086797C" w:rsidP="004B7AC8">
      <w:pPr>
        <w:pStyle w:val="BodyText"/>
        <w:numPr>
          <w:ilvl w:val="0"/>
          <w:numId w:val="30"/>
        </w:numPr>
      </w:pPr>
      <w:r>
        <w:t>Function “getGuiWidget” returns an instance of QDialog.</w:t>
      </w:r>
    </w:p>
    <w:p w:rsidR="007D7729" w:rsidRDefault="0086797C" w:rsidP="007D7729">
      <w:pPr>
        <w:pStyle w:val="BodyText"/>
        <w:numPr>
          <w:ilvl w:val="0"/>
          <w:numId w:val="30"/>
        </w:numPr>
      </w:pPr>
      <w:r>
        <w:t>Device Group Panel must not initialize a new instance of the Taurus</w:t>
      </w:r>
      <w:r w:rsidR="0051368F">
        <w:t xml:space="preserve"> </w:t>
      </w:r>
      <w:r w:rsidR="00EA664B">
        <w:t>a</w:t>
      </w:r>
      <w:r>
        <w:t>pplication.</w:t>
      </w:r>
    </w:p>
    <w:p w:rsidR="007D7729" w:rsidRDefault="007D7729" w:rsidP="007D7729">
      <w:pPr>
        <w:pStyle w:val="BodyText"/>
      </w:pPr>
      <w:r>
        <w:t>In this section, we will describe a structure of a standard implementation of the Device Group Panel. The Device Group Panel temp</w:t>
      </w:r>
      <w:r w:rsidR="006C6305">
        <w:t>late provides such a structure.</w:t>
      </w:r>
    </w:p>
    <w:p w:rsidR="006C6305" w:rsidRDefault="006C6305" w:rsidP="007D7729">
      <w:pPr>
        <w:pStyle w:val="BodyText"/>
      </w:pPr>
      <w:r>
        <w:t>A standard implementation of the Device Group Panels consists of the following files:</w:t>
      </w:r>
    </w:p>
    <w:p w:rsidR="006C6305" w:rsidRDefault="006C6305" w:rsidP="006C6305">
      <w:pPr>
        <w:pStyle w:val="BodyText"/>
        <w:numPr>
          <w:ilvl w:val="0"/>
          <w:numId w:val="35"/>
        </w:numPr>
      </w:pPr>
      <w:r>
        <w:t>Runner python script(s)</w:t>
      </w:r>
    </w:p>
    <w:p w:rsidR="006C6305" w:rsidRDefault="006C6305" w:rsidP="006C6305">
      <w:pPr>
        <w:pStyle w:val="BodyText"/>
        <w:numPr>
          <w:ilvl w:val="1"/>
          <w:numId w:val="35"/>
        </w:numPr>
      </w:pPr>
      <w:r>
        <w:t>Officially a part of the Control Program</w:t>
      </w:r>
    </w:p>
    <w:p w:rsidR="006C6305" w:rsidRDefault="006C6305" w:rsidP="006C6305">
      <w:pPr>
        <w:pStyle w:val="BodyText"/>
        <w:numPr>
          <w:ilvl w:val="1"/>
          <w:numId w:val="35"/>
        </w:numPr>
      </w:pPr>
      <w:r>
        <w:t>Includes a “getGuiWidget” function</w:t>
      </w:r>
    </w:p>
    <w:p w:rsidR="006C6305" w:rsidRDefault="006C6305" w:rsidP="006C6305">
      <w:pPr>
        <w:pStyle w:val="BodyText"/>
        <w:numPr>
          <w:ilvl w:val="1"/>
          <w:numId w:val="35"/>
        </w:numPr>
      </w:pPr>
      <w:r>
        <w:t>E.g. VAC_K.py</w:t>
      </w:r>
    </w:p>
    <w:p w:rsidR="006C6305" w:rsidRDefault="006C6305" w:rsidP="006C6305">
      <w:pPr>
        <w:pStyle w:val="BodyText"/>
        <w:numPr>
          <w:ilvl w:val="0"/>
          <w:numId w:val="35"/>
        </w:numPr>
      </w:pPr>
      <w:r>
        <w:t>Main Device Group Panel</w:t>
      </w:r>
      <w:r w:rsidR="007E0149">
        <w:t xml:space="preserve"> file</w:t>
      </w:r>
    </w:p>
    <w:p w:rsidR="006C6305" w:rsidRDefault="006C6305" w:rsidP="006C6305">
      <w:pPr>
        <w:pStyle w:val="BodyText"/>
        <w:numPr>
          <w:ilvl w:val="1"/>
          <w:numId w:val="35"/>
        </w:numPr>
      </w:pPr>
      <w:r>
        <w:t>Used for parsing the input</w:t>
      </w:r>
    </w:p>
    <w:p w:rsidR="006C6305" w:rsidRDefault="006C6305" w:rsidP="006C6305">
      <w:pPr>
        <w:pStyle w:val="BodyText"/>
        <w:numPr>
          <w:ilvl w:val="1"/>
          <w:numId w:val="35"/>
        </w:numPr>
      </w:pPr>
      <w:r>
        <w:t>Includes a “getGuiWidget” function</w:t>
      </w:r>
    </w:p>
    <w:p w:rsidR="006C6305" w:rsidRDefault="006C6305" w:rsidP="006C6305">
      <w:pPr>
        <w:pStyle w:val="BodyText"/>
        <w:numPr>
          <w:ilvl w:val="1"/>
          <w:numId w:val="35"/>
        </w:numPr>
      </w:pPr>
      <w:r>
        <w:t>E.g. VacuumGroupGUI.py</w:t>
      </w:r>
    </w:p>
    <w:p w:rsidR="006C6305" w:rsidRDefault="00491929" w:rsidP="006C6305">
      <w:pPr>
        <w:pStyle w:val="BodyText"/>
        <w:numPr>
          <w:ilvl w:val="0"/>
          <w:numId w:val="35"/>
        </w:numPr>
      </w:pPr>
      <w:r>
        <w:t>Main QDialog UI file</w:t>
      </w:r>
    </w:p>
    <w:p w:rsidR="00491929" w:rsidRDefault="00491929" w:rsidP="00491929">
      <w:pPr>
        <w:pStyle w:val="BodyText"/>
        <w:numPr>
          <w:ilvl w:val="1"/>
          <w:numId w:val="35"/>
        </w:numPr>
      </w:pPr>
      <w:r>
        <w:t>Excepts parsed input from the main file</w:t>
      </w:r>
    </w:p>
    <w:p w:rsidR="00491929" w:rsidRDefault="00491929" w:rsidP="00491929">
      <w:pPr>
        <w:pStyle w:val="BodyText"/>
        <w:numPr>
          <w:ilvl w:val="1"/>
          <w:numId w:val="35"/>
        </w:numPr>
      </w:pPr>
      <w:r>
        <w:t>Sets up the QDialog</w:t>
      </w:r>
    </w:p>
    <w:p w:rsidR="00491929" w:rsidRDefault="00465DCF" w:rsidP="00491929">
      <w:pPr>
        <w:pStyle w:val="BodyText"/>
        <w:numPr>
          <w:ilvl w:val="1"/>
          <w:numId w:val="35"/>
        </w:numPr>
      </w:pPr>
      <w:r>
        <w:t>E.g. VacuumGroup.py</w:t>
      </w:r>
    </w:p>
    <w:p w:rsidR="00A475EA" w:rsidRDefault="00A475EA" w:rsidP="00A475EA">
      <w:pPr>
        <w:pStyle w:val="BodyText"/>
        <w:numPr>
          <w:ilvl w:val="0"/>
          <w:numId w:val="35"/>
        </w:numPr>
      </w:pPr>
      <w:r>
        <w:t>A set of widget UI files</w:t>
      </w:r>
    </w:p>
    <w:p w:rsidR="00A475EA" w:rsidRDefault="00A475EA" w:rsidP="00A475EA">
      <w:pPr>
        <w:pStyle w:val="BodyText"/>
        <w:numPr>
          <w:ilvl w:val="1"/>
          <w:numId w:val="35"/>
        </w:numPr>
      </w:pPr>
      <w:r>
        <w:t>A widget UI file for every type of the device in the Device Group Panel</w:t>
      </w:r>
    </w:p>
    <w:p w:rsidR="00525569" w:rsidRDefault="00A475EA" w:rsidP="00525569">
      <w:pPr>
        <w:pStyle w:val="BodyText"/>
        <w:numPr>
          <w:ilvl w:val="1"/>
          <w:numId w:val="35"/>
        </w:numPr>
      </w:pPr>
      <w:r>
        <w:t>E.g. IonPumpWidget.py</w:t>
      </w:r>
    </w:p>
    <w:p w:rsidR="00525569" w:rsidRDefault="00525569" w:rsidP="00525569">
      <w:pPr>
        <w:pStyle w:val="Heading3"/>
      </w:pPr>
      <w:bookmarkStart w:id="22" w:name="_Toc422489107"/>
      <w:r>
        <w:lastRenderedPageBreak/>
        <w:t>Runner script</w:t>
      </w:r>
      <w:bookmarkEnd w:id="22"/>
    </w:p>
    <w:p w:rsidR="00E634BA" w:rsidRDefault="00525569" w:rsidP="007D7729">
      <w:pPr>
        <w:pStyle w:val="BodyText"/>
      </w:pPr>
      <w:r>
        <w:t>Runner scripts servers just for forwarding the function call from the Control Program to the Device Group Panel implementation.</w:t>
      </w:r>
    </w:p>
    <w:p w:rsidR="003F52BC" w:rsidRDefault="003F52BC" w:rsidP="003F52BC">
      <w:pPr>
        <w:pStyle w:val="Caption"/>
        <w:keepNext/>
        <w:jc w:val="both"/>
      </w:pPr>
      <w:bookmarkStart w:id="23" w:name="_Toc422489246"/>
      <w:r>
        <w:t xml:space="preserve">Figure </w:t>
      </w:r>
      <w:r w:rsidR="00E0288E">
        <w:fldChar w:fldCharType="begin"/>
      </w:r>
      <w:r w:rsidR="00E0288E">
        <w:instrText xml:space="preserve"> SEQ Figure \* ARABIC </w:instrText>
      </w:r>
      <w:r w:rsidR="00E0288E">
        <w:fldChar w:fldCharType="separate"/>
      </w:r>
      <w:r w:rsidR="00855415">
        <w:rPr>
          <w:noProof/>
        </w:rPr>
        <w:t>1</w:t>
      </w:r>
      <w:r w:rsidR="00E0288E">
        <w:fldChar w:fldCharType="end"/>
      </w:r>
      <w:r>
        <w:t>: Device Group Panel template: runner script</w:t>
      </w:r>
      <w:bookmarkEnd w:id="23"/>
    </w:p>
    <w:p w:rsidR="00F2547A" w:rsidRDefault="003F52BC" w:rsidP="007D7729">
      <w:pPr>
        <w:pStyle w:val="BodyText"/>
      </w:pPr>
      <w:r>
        <w:object w:dxaOrig="9072" w:dyaOrig="2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149.25pt" o:ole="" o:bordertopcolor="this" o:borderleftcolor="this" o:borderbottomcolor="this" o:borderrightcolor="this">
            <v:imagedata r:id="rId18" o:title=""/>
            <w10:bordertop type="dot" width="4"/>
            <w10:borderleft type="dot" width="4"/>
            <w10:borderbottom type="dot" width="4"/>
            <w10:borderright type="dot" width="4"/>
          </v:shape>
          <o:OLEObject Type="Embed" ProgID="Word.OpenDocumentText.12" ShapeID="_x0000_i1026" DrawAspect="Content" ObjectID="_1496231495" r:id="rId19"/>
        </w:object>
      </w:r>
    </w:p>
    <w:p w:rsidR="002B29E7" w:rsidRDefault="00C01060" w:rsidP="00C01060">
      <w:pPr>
        <w:pStyle w:val="BodyText"/>
        <w:numPr>
          <w:ilvl w:val="0"/>
          <w:numId w:val="36"/>
        </w:numPr>
      </w:pPr>
      <w:r>
        <w:t xml:space="preserve">The runner script adds a subfolder that belongs to the Device Group Panel to the python path. </w:t>
      </w:r>
    </w:p>
    <w:p w:rsidR="00C01060" w:rsidRDefault="00C01060" w:rsidP="00C01060">
      <w:pPr>
        <w:pStyle w:val="BodyText"/>
        <w:numPr>
          <w:ilvl w:val="0"/>
          <w:numId w:val="36"/>
        </w:numPr>
      </w:pPr>
      <w:r>
        <w:t>The runner script imports the main Device Group Panel file.</w:t>
      </w:r>
    </w:p>
    <w:p w:rsidR="00C01060" w:rsidRDefault="00C01060" w:rsidP="00C01060">
      <w:pPr>
        <w:pStyle w:val="BodyText"/>
        <w:numPr>
          <w:ilvl w:val="0"/>
          <w:numId w:val="36"/>
        </w:numPr>
      </w:pPr>
      <w:r>
        <w:t>The runner script calls a function “getGuiWidget” of the main Device Group Panel file, and forwards the returned QDialog.</w:t>
      </w:r>
    </w:p>
    <w:p w:rsidR="002B29E7" w:rsidRDefault="001E5814" w:rsidP="001E5814">
      <w:pPr>
        <w:pStyle w:val="Heading3"/>
      </w:pPr>
      <w:bookmarkStart w:id="24" w:name="_Toc422489108"/>
      <w:r>
        <w:t>Main Device Group Panel file</w:t>
      </w:r>
      <w:bookmarkEnd w:id="24"/>
    </w:p>
    <w:p w:rsidR="00685464" w:rsidRDefault="00685464" w:rsidP="001E5814">
      <w:pPr>
        <w:pStyle w:val="BodyText"/>
      </w:pPr>
      <w:r>
        <w:t>Main Device Group Panel consists of one function called “getGuiWidget”. All the functionality is comprised in it.</w:t>
      </w:r>
    </w:p>
    <w:p w:rsidR="006040AE" w:rsidRDefault="006040AE" w:rsidP="006040AE">
      <w:pPr>
        <w:pStyle w:val="Caption"/>
        <w:keepNext/>
        <w:jc w:val="both"/>
      </w:pPr>
      <w:bookmarkStart w:id="25" w:name="_Toc422489247"/>
      <w:r>
        <w:lastRenderedPageBreak/>
        <w:t xml:space="preserve">Figure </w:t>
      </w:r>
      <w:r w:rsidR="00E0288E">
        <w:fldChar w:fldCharType="begin"/>
      </w:r>
      <w:r w:rsidR="00E0288E">
        <w:instrText xml:space="preserve"> SEQ Figure \* ARABIC </w:instrText>
      </w:r>
      <w:r w:rsidR="00E0288E">
        <w:fldChar w:fldCharType="separate"/>
      </w:r>
      <w:r w:rsidR="00855415">
        <w:rPr>
          <w:noProof/>
        </w:rPr>
        <w:t>2</w:t>
      </w:r>
      <w:r w:rsidR="00E0288E">
        <w:fldChar w:fldCharType="end"/>
      </w:r>
      <w:r>
        <w:t>: Device Group Panel template:</w:t>
      </w:r>
      <w:r w:rsidR="008827B1">
        <w:t xml:space="preserve"> main file</w:t>
      </w:r>
      <w:r>
        <w:t xml:space="preserve"> 1</w:t>
      </w:r>
      <w:bookmarkEnd w:id="25"/>
    </w:p>
    <w:p w:rsidR="006040AE" w:rsidRDefault="00316A84" w:rsidP="001E5814">
      <w:pPr>
        <w:pStyle w:val="BodyText"/>
      </w:pPr>
      <w:r>
        <w:object w:dxaOrig="9072" w:dyaOrig="8519">
          <v:shape id="_x0000_i1027" type="#_x0000_t75" style="width:453.75pt;height:426pt" o:ole="" o:bordertopcolor="this" o:borderleftcolor="this" o:borderbottomcolor="this" o:borderrightcolor="this">
            <v:imagedata r:id="rId20" o:title=""/>
            <w10:bordertop type="dot" width="4"/>
            <w10:borderleft type="dot" width="4"/>
            <w10:borderbottom type="dot" width="4"/>
            <w10:borderright type="dot" width="4"/>
          </v:shape>
          <o:OLEObject Type="Embed" ProgID="Word.OpenDocumentText.12" ShapeID="_x0000_i1027" DrawAspect="Content" ObjectID="_1496231496" r:id="rId21"/>
        </w:object>
      </w:r>
    </w:p>
    <w:p w:rsidR="001E5814" w:rsidRDefault="008833D3" w:rsidP="006040AE">
      <w:pPr>
        <w:pStyle w:val="BodyText"/>
        <w:numPr>
          <w:ilvl w:val="0"/>
          <w:numId w:val="37"/>
        </w:numPr>
      </w:pPr>
      <w:r>
        <w:t>In t</w:t>
      </w:r>
      <w:r w:rsidR="00AF16E2">
        <w:t>he main Device Group Panel file</w:t>
      </w:r>
      <w:r>
        <w:t>,</w:t>
      </w:r>
      <w:r w:rsidR="00AF16E2">
        <w:t xml:space="preserve"> the configurati</w:t>
      </w:r>
      <w:r w:rsidR="00346228">
        <w:t>on array</w:t>
      </w:r>
      <w:r>
        <w:t xml:space="preserve"> is parsed</w:t>
      </w:r>
      <w:r w:rsidR="00346228">
        <w:t xml:space="preserve"> into a map of devices</w:t>
      </w:r>
      <w:r w:rsidR="008F1D8C">
        <w:t xml:space="preserve"> </w:t>
      </w:r>
      <w:r w:rsidR="00D2286E">
        <w:t>(</w:t>
      </w:r>
      <w:r w:rsidR="00945741">
        <w:t>referred</w:t>
      </w:r>
      <w:r w:rsidR="008F1D8C">
        <w:t xml:space="preserve"> to as </w:t>
      </w:r>
      <w:r w:rsidR="00945741">
        <w:t>GUI</w:t>
      </w:r>
      <w:r w:rsidR="008F1D8C">
        <w:t xml:space="preserve"> groups</w:t>
      </w:r>
      <w:r w:rsidR="00D2286E">
        <w:t>)</w:t>
      </w:r>
      <w:r w:rsidR="00316A84">
        <w:t>,</w:t>
      </w:r>
      <w:r w:rsidR="00346228">
        <w:t xml:space="preserve"> an array of additional arguments</w:t>
      </w:r>
      <w:r w:rsidR="00316A84">
        <w:t xml:space="preserve"> and a title</w:t>
      </w:r>
      <w:r w:rsidR="00346228">
        <w:t>.</w:t>
      </w:r>
      <w:r w:rsidR="00F80C06">
        <w:t xml:space="preserve"> The devices are separated</w:t>
      </w:r>
      <w:r w:rsidR="00D12124">
        <w:t xml:space="preserve"> by their type</w:t>
      </w:r>
      <w:r w:rsidR="009E598D">
        <w:t>s</w:t>
      </w:r>
      <w:r w:rsidR="00D12124">
        <w:t>,</w:t>
      </w:r>
      <w:r w:rsidR="009E598D">
        <w:t xml:space="preserve"> which are</w:t>
      </w:r>
      <w:r w:rsidR="00D12124">
        <w:t xml:space="preserve"> deduced from the device ID</w:t>
      </w:r>
      <w:r w:rsidR="0037252B">
        <w:t>s</w:t>
      </w:r>
      <w:r w:rsidR="00D12124">
        <w:t>.</w:t>
      </w:r>
    </w:p>
    <w:p w:rsidR="008E498C" w:rsidRDefault="008E498C" w:rsidP="008E498C">
      <w:pPr>
        <w:pStyle w:val="BodyText"/>
        <w:numPr>
          <w:ilvl w:val="1"/>
          <w:numId w:val="37"/>
        </w:numPr>
      </w:pPr>
      <w:r>
        <w:t>A map of devices has a device type name as a key (ELEMENTX in figure 2).</w:t>
      </w:r>
    </w:p>
    <w:p w:rsidR="008E498C" w:rsidRDefault="008E498C" w:rsidP="008E498C">
      <w:pPr>
        <w:pStyle w:val="BodyText"/>
        <w:numPr>
          <w:ilvl w:val="2"/>
          <w:numId w:val="37"/>
        </w:numPr>
      </w:pPr>
      <w:r>
        <w:t>E.g. “ION PUMPS”</w:t>
      </w:r>
    </w:p>
    <w:p w:rsidR="00B95119" w:rsidRDefault="00B95119" w:rsidP="00B95119">
      <w:pPr>
        <w:pStyle w:val="BodyText"/>
        <w:numPr>
          <w:ilvl w:val="1"/>
          <w:numId w:val="37"/>
        </w:numPr>
      </w:pPr>
      <w:r>
        <w:t>A value of the device map</w:t>
      </w:r>
      <w:r w:rsidR="00031C1B">
        <w:t xml:space="preserve"> is an array of device arrays that are of the same type</w:t>
      </w:r>
      <w:r w:rsidR="00EE1F7D">
        <w:t>. The first value of the</w:t>
      </w:r>
      <w:r w:rsidR="00365B56">
        <w:t xml:space="preserve"> device</w:t>
      </w:r>
      <w:r w:rsidR="00EE1F7D">
        <w:t xml:space="preserve"> array is the ID of the device. The second value is a f</w:t>
      </w:r>
      <w:r w:rsidR="00957886">
        <w:t>ull Tango device proxy. The third</w:t>
      </w:r>
      <w:r w:rsidR="00EE1F7D">
        <w:t xml:space="preserve"> value is a device description.</w:t>
      </w:r>
    </w:p>
    <w:p w:rsidR="004378E5" w:rsidRDefault="004378E5" w:rsidP="004378E5">
      <w:pPr>
        <w:pStyle w:val="BodyText"/>
        <w:numPr>
          <w:ilvl w:val="2"/>
          <w:numId w:val="37"/>
        </w:numPr>
      </w:pPr>
      <w:r>
        <w:t>E.g. gui_groups[“ION PUMPS”] = [ [“-IPC1”, “</w:t>
      </w:r>
      <w:r w:rsidRPr="004378E5">
        <w:t>SOME/IONPUMP/1</w:t>
      </w:r>
      <w:r>
        <w:t>”, “desc”] , [[“-IPC2”, “SOME/IONPUMP/2”, “desc”] , …]</w:t>
      </w:r>
    </w:p>
    <w:p w:rsidR="008827B1" w:rsidRDefault="008827B1" w:rsidP="008827B1">
      <w:pPr>
        <w:pStyle w:val="Caption"/>
        <w:keepNext/>
        <w:jc w:val="both"/>
      </w:pPr>
      <w:bookmarkStart w:id="26" w:name="_Toc422489248"/>
      <w:r>
        <w:lastRenderedPageBreak/>
        <w:t xml:space="preserve">Figure </w:t>
      </w:r>
      <w:r w:rsidR="00E0288E">
        <w:fldChar w:fldCharType="begin"/>
      </w:r>
      <w:r w:rsidR="00E0288E">
        <w:instrText xml:space="preserve"> SEQ Figure \* ARABIC </w:instrText>
      </w:r>
      <w:r w:rsidR="00E0288E">
        <w:fldChar w:fldCharType="separate"/>
      </w:r>
      <w:r w:rsidR="00855415">
        <w:rPr>
          <w:noProof/>
        </w:rPr>
        <w:t>3</w:t>
      </w:r>
      <w:r w:rsidR="00E0288E">
        <w:fldChar w:fldCharType="end"/>
      </w:r>
      <w:r>
        <w:t>: Device Group Panel template: main file 2</w:t>
      </w:r>
      <w:bookmarkEnd w:id="26"/>
    </w:p>
    <w:p w:rsidR="008827B1" w:rsidRDefault="008827B1" w:rsidP="008827B1">
      <w:pPr>
        <w:pStyle w:val="BodyText"/>
      </w:pPr>
      <w:r>
        <w:object w:dxaOrig="9072" w:dyaOrig="1812">
          <v:shape id="_x0000_i1028" type="#_x0000_t75" style="width:453.75pt;height:90.75pt" o:ole="" o:bordertopcolor="this" o:borderleftcolor="this" o:borderbottomcolor="this" o:borderrightcolor="this">
            <v:imagedata r:id="rId22" o:title=""/>
            <w10:bordertop type="dot" width="4"/>
            <w10:borderleft type="dot" width="4"/>
            <w10:borderbottom type="dot" width="4"/>
            <w10:borderright type="dot" width="4"/>
          </v:shape>
          <o:OLEObject Type="Embed" ProgID="Word.OpenDocumentText.12" ShapeID="_x0000_i1028" DrawAspect="Content" ObjectID="_1496231497" r:id="rId23"/>
        </w:object>
      </w:r>
    </w:p>
    <w:p w:rsidR="00346228" w:rsidRDefault="00346228" w:rsidP="001E5814">
      <w:pPr>
        <w:pStyle w:val="BodyText"/>
        <w:numPr>
          <w:ilvl w:val="0"/>
          <w:numId w:val="37"/>
        </w:numPr>
      </w:pPr>
      <w:r>
        <w:t>It</w:t>
      </w:r>
      <w:r w:rsidR="00FB796B">
        <w:t xml:space="preserve"> creates an instance of QDialog and an instance o</w:t>
      </w:r>
      <w:r w:rsidR="00E41B63">
        <w:t>f the QDialog UI class, imported from the main QDialog UI file.</w:t>
      </w:r>
      <w:r w:rsidR="00E97F83">
        <w:t xml:space="preserve"> </w:t>
      </w:r>
      <w:r>
        <w:t>It send</w:t>
      </w:r>
      <w:r w:rsidR="00E41B63">
        <w:t>s the QDialog, a map of devices and an additional arguments array to the main QDialog UI class to set up the QDialog.</w:t>
      </w:r>
      <w:r w:rsidR="00E97F83">
        <w:t xml:space="preserve"> Additionally, it sets the title. Afterwards, it returns the QDialog instance.</w:t>
      </w:r>
    </w:p>
    <w:p w:rsidR="001E5814" w:rsidRDefault="001E5814" w:rsidP="001E5814">
      <w:pPr>
        <w:pStyle w:val="Heading3"/>
      </w:pPr>
      <w:bookmarkStart w:id="27" w:name="_Toc422489109"/>
      <w:r>
        <w:t>Main QDialog UI file</w:t>
      </w:r>
      <w:bookmarkEnd w:id="27"/>
    </w:p>
    <w:p w:rsidR="001E5814" w:rsidRDefault="00F4294E" w:rsidP="001E5814">
      <w:pPr>
        <w:pStyle w:val="BodyText"/>
      </w:pPr>
      <w:r>
        <w:t>The Main</w:t>
      </w:r>
      <w:r w:rsidR="000F174A">
        <w:t xml:space="preserve"> QDialog UI file consists of one class, regarded as QDialog UI class.</w:t>
      </w:r>
    </w:p>
    <w:p w:rsidR="00F4294E" w:rsidRDefault="00F4294E" w:rsidP="001E5814">
      <w:pPr>
        <w:pStyle w:val="BodyText"/>
      </w:pPr>
      <w:r>
        <w:t>The QDialog UI class file is in charge of setting up the entire QDialog. It make</w:t>
      </w:r>
      <w:r w:rsidR="0006499B">
        <w:t>s</w:t>
      </w:r>
      <w:r>
        <w:t xml:space="preserve"> use of widget UI classes, provided in separate files.</w:t>
      </w:r>
    </w:p>
    <w:p w:rsidR="00677121" w:rsidRDefault="00677121" w:rsidP="00677121">
      <w:pPr>
        <w:pStyle w:val="Caption"/>
        <w:keepNext/>
        <w:jc w:val="both"/>
      </w:pPr>
      <w:bookmarkStart w:id="28" w:name="_Toc422489249"/>
      <w:r>
        <w:lastRenderedPageBreak/>
        <w:t xml:space="preserve">Figure </w:t>
      </w:r>
      <w:r w:rsidR="00E0288E">
        <w:fldChar w:fldCharType="begin"/>
      </w:r>
      <w:r w:rsidR="00E0288E">
        <w:instrText xml:space="preserve"> SEQ Figure \* ARABIC </w:instrText>
      </w:r>
      <w:r w:rsidR="00E0288E">
        <w:fldChar w:fldCharType="separate"/>
      </w:r>
      <w:r w:rsidR="00855415">
        <w:rPr>
          <w:noProof/>
        </w:rPr>
        <w:t>4</w:t>
      </w:r>
      <w:r w:rsidR="00E0288E">
        <w:fldChar w:fldCharType="end"/>
      </w:r>
      <w:r>
        <w:t>: Device Group Panel template: QDialog UI file 2</w:t>
      </w:r>
      <w:bookmarkEnd w:id="28"/>
    </w:p>
    <w:p w:rsidR="00677121" w:rsidRDefault="009E054B" w:rsidP="001E5814">
      <w:pPr>
        <w:pStyle w:val="BodyText"/>
      </w:pPr>
      <w:r>
        <w:object w:dxaOrig="9072" w:dyaOrig="7703">
          <v:shape id="_x0000_i1029" type="#_x0000_t75" style="width:453.75pt;height:387pt" o:ole="" o:bordertopcolor="this" o:borderleftcolor="this" o:borderbottomcolor="this" o:borderrightcolor="this">
            <v:imagedata r:id="rId24" o:title=""/>
            <w10:bordertop type="dot" width="4"/>
            <w10:borderleft type="dot" width="4"/>
            <w10:borderbottom type="dot" width="4"/>
            <w10:borderright type="dot" width="4"/>
          </v:shape>
          <o:OLEObject Type="Embed" ProgID="Word.OpenDocumentText.12" ShapeID="_x0000_i1029" DrawAspect="Content" ObjectID="_1496231498" r:id="rId25"/>
        </w:object>
      </w:r>
    </w:p>
    <w:p w:rsidR="00C87DD4" w:rsidRDefault="00C87DD4" w:rsidP="00C87DD4">
      <w:pPr>
        <w:pStyle w:val="BodyText"/>
        <w:numPr>
          <w:ilvl w:val="0"/>
          <w:numId w:val="37"/>
        </w:numPr>
      </w:pPr>
      <w:r>
        <w:t xml:space="preserve">QDialog UI class first creates the layouts. On the left side, it creates a layout, intended for the buttons leading to the </w:t>
      </w:r>
      <w:r w:rsidR="003E3786">
        <w:t>preceding</w:t>
      </w:r>
      <w:r>
        <w:t xml:space="preserve"> Device Group Panel instances.</w:t>
      </w:r>
      <w:r w:rsidR="006F569E">
        <w:t xml:space="preserve"> In the middle, a main layout, holding the device groups and device widgets is created. On the right side, another layout is created, intended for the buttons leading to the </w:t>
      </w:r>
      <w:r w:rsidR="00437C57">
        <w:t>succeeding</w:t>
      </w:r>
      <w:r w:rsidR="006F569E">
        <w:t xml:space="preserve"> Device Group Panel instances.</w:t>
      </w:r>
    </w:p>
    <w:p w:rsidR="009D5A07" w:rsidRDefault="009D5A07" w:rsidP="009D5A07">
      <w:pPr>
        <w:pStyle w:val="Caption"/>
        <w:keepNext/>
        <w:jc w:val="both"/>
      </w:pPr>
      <w:bookmarkStart w:id="29" w:name="_Toc422489250"/>
      <w:r>
        <w:lastRenderedPageBreak/>
        <w:t xml:space="preserve">Figure </w:t>
      </w:r>
      <w:r w:rsidR="00E0288E">
        <w:fldChar w:fldCharType="begin"/>
      </w:r>
      <w:r w:rsidR="00E0288E">
        <w:instrText xml:space="preserve"> SEQ Figure \* ARABIC </w:instrText>
      </w:r>
      <w:r w:rsidR="00E0288E">
        <w:fldChar w:fldCharType="separate"/>
      </w:r>
      <w:r w:rsidR="00855415">
        <w:rPr>
          <w:noProof/>
        </w:rPr>
        <w:t>5</w:t>
      </w:r>
      <w:r w:rsidR="00E0288E">
        <w:fldChar w:fldCharType="end"/>
      </w:r>
      <w:r>
        <w:t>: Device Group Panel template: QDialog UI file 2</w:t>
      </w:r>
      <w:bookmarkEnd w:id="29"/>
    </w:p>
    <w:p w:rsidR="00501CC0" w:rsidRDefault="009D5A07" w:rsidP="00501CC0">
      <w:pPr>
        <w:pStyle w:val="BodyText"/>
      </w:pPr>
      <w:r>
        <w:object w:dxaOrig="9072" w:dyaOrig="13412">
          <v:shape id="_x0000_i1030" type="#_x0000_t75" style="width:453.75pt;height:670.5pt" o:ole="" o:bordertopcolor="this" o:borderleftcolor="this" o:borderbottomcolor="this" o:borderrightcolor="this">
            <v:imagedata r:id="rId26" o:title=""/>
            <w10:bordertop type="dot" width="4"/>
            <w10:borderleft type="dot" width="4"/>
            <w10:borderbottom type="dot" width="4"/>
            <w10:borderright type="dot" width="4"/>
          </v:shape>
          <o:OLEObject Type="Embed" ProgID="Word.OpenDocumentText.12" ShapeID="_x0000_i1030" DrawAspect="Content" ObjectID="_1496231499" r:id="rId27"/>
        </w:object>
      </w:r>
    </w:p>
    <w:p w:rsidR="00D95BE3" w:rsidRDefault="00501CC0" w:rsidP="00541920">
      <w:pPr>
        <w:pStyle w:val="BodyText"/>
        <w:numPr>
          <w:ilvl w:val="1"/>
          <w:numId w:val="37"/>
        </w:numPr>
      </w:pPr>
      <w:r>
        <w:lastRenderedPageBreak/>
        <w:t>For every group</w:t>
      </w:r>
      <w:r w:rsidR="00893D37">
        <w:t>/type</w:t>
      </w:r>
      <w:r>
        <w:t xml:space="preserve"> of devices in the device map, it creates a dedicated group layout for it. Above the group layout, a button is positioned, intende</w:t>
      </w:r>
      <w:r w:rsidR="00C231A4">
        <w:t>d for hiding and showing the</w:t>
      </w:r>
      <w:r>
        <w:t xml:space="preserve"> group layout. For every device in the group, a corresponding widget</w:t>
      </w:r>
      <w:r w:rsidR="00607EA0">
        <w:t xml:space="preserve"> UI and a fresh instance of the QWidget are created. </w:t>
      </w:r>
      <w:r w:rsidR="00541920">
        <w:t xml:space="preserve">A special array is assembled, holding the full Tango device name and its description. The array and an instance of QWidget are sent to a widget UI. The widget UI constructs the widget. The widget is </w:t>
      </w:r>
      <w:r>
        <w:t>added to the group</w:t>
      </w:r>
      <w:r w:rsidR="00DA5F56">
        <w:t xml:space="preserve"> layout</w:t>
      </w:r>
      <w:r>
        <w:t>.</w:t>
      </w:r>
      <w:r w:rsidR="00C04EEF">
        <w:t xml:space="preserve"> The widget</w:t>
      </w:r>
      <w:r w:rsidR="00541920">
        <w:t xml:space="preserve"> UI is</w:t>
      </w:r>
      <w:r w:rsidR="00C04EEF">
        <w:t xml:space="preserve"> added to the child widget</w:t>
      </w:r>
      <w:r w:rsidR="00435B2C">
        <w:t xml:space="preserve"> UI</w:t>
      </w:r>
      <w:r w:rsidR="00C04EEF">
        <w:t xml:space="preserve"> list.</w:t>
      </w:r>
    </w:p>
    <w:p w:rsidR="00251BBA" w:rsidRDefault="00251BBA" w:rsidP="00251BBA">
      <w:pPr>
        <w:pStyle w:val="Caption"/>
        <w:keepNext/>
        <w:jc w:val="both"/>
      </w:pPr>
      <w:bookmarkStart w:id="30" w:name="_Toc422489251"/>
      <w:r>
        <w:t xml:space="preserve">Figure </w:t>
      </w:r>
      <w:r w:rsidR="00E0288E">
        <w:fldChar w:fldCharType="begin"/>
      </w:r>
      <w:r w:rsidR="00E0288E">
        <w:instrText xml:space="preserve"> SEQ Figure \* ARABIC </w:instrText>
      </w:r>
      <w:r w:rsidR="00E0288E">
        <w:fldChar w:fldCharType="separate"/>
      </w:r>
      <w:r w:rsidR="00855415">
        <w:rPr>
          <w:noProof/>
        </w:rPr>
        <w:t>6</w:t>
      </w:r>
      <w:r w:rsidR="00E0288E">
        <w:fldChar w:fldCharType="end"/>
      </w:r>
      <w:r>
        <w:t>: Device Group Panel template: QDialog UI file 2</w:t>
      </w:r>
      <w:bookmarkEnd w:id="30"/>
    </w:p>
    <w:p w:rsidR="00B53C9A" w:rsidRDefault="001512FA" w:rsidP="00B53C9A">
      <w:pPr>
        <w:pStyle w:val="BodyText"/>
      </w:pPr>
      <w:r>
        <w:object w:dxaOrig="9072" w:dyaOrig="1133">
          <v:shape id="_x0000_i1031" type="#_x0000_t75" style="width:453.75pt;height:60.75pt" o:ole="" o:bordertopcolor="this" o:borderleftcolor="this" o:borderbottomcolor="this" o:borderrightcolor="this">
            <v:imagedata r:id="rId28" o:title=""/>
            <w10:bordertop type="dot" width="4"/>
            <w10:borderleft type="dot" width="4"/>
            <w10:borderbottom type="dot" width="4"/>
            <w10:borderright type="dot" width="4"/>
          </v:shape>
          <o:OLEObject Type="Embed" ProgID="Word.OpenDocumentText.12" ShapeID="_x0000_i1031" DrawAspect="Content" ObjectID="_1496231500" r:id="rId29"/>
        </w:object>
      </w:r>
    </w:p>
    <w:p w:rsidR="00B53C9A" w:rsidRDefault="00B53C9A" w:rsidP="00C95B1E">
      <w:pPr>
        <w:pStyle w:val="BodyText"/>
        <w:numPr>
          <w:ilvl w:val="0"/>
          <w:numId w:val="37"/>
        </w:numPr>
      </w:pPr>
      <w:r>
        <w:t xml:space="preserve">The </w:t>
      </w:r>
      <w:r w:rsidR="00D87AC4">
        <w:t>QDialog UI class</w:t>
      </w:r>
      <w:r>
        <w:t xml:space="preserve"> creates a new thread. This thread is in charge of</w:t>
      </w:r>
      <w:r w:rsidR="003D12EC">
        <w:t xml:space="preserve"> p</w:t>
      </w:r>
      <w:r w:rsidR="008D29A0">
        <w:t>erforming heavy operations, mostly</w:t>
      </w:r>
      <w:r>
        <w:t xml:space="preserve"> setting the model</w:t>
      </w:r>
      <w:r w:rsidR="003D12EC">
        <w:t>, for</w:t>
      </w:r>
      <w:r>
        <w:t xml:space="preserve"> all widgets of the Device Group Panel.</w:t>
      </w:r>
      <w:r w:rsidR="003D12EC">
        <w:t xml:space="preserve"> The widget UIs</w:t>
      </w:r>
      <w:r w:rsidR="00824FE9">
        <w:t xml:space="preserve"> must already now the model, the thread merely calls a function of the widget</w:t>
      </w:r>
      <w:r w:rsidR="003D12EC">
        <w:t xml:space="preserve"> UI</w:t>
      </w:r>
      <w:r w:rsidR="00824FE9">
        <w:t xml:space="preserve"> to trigger the execution.</w:t>
      </w:r>
      <w:r>
        <w:t xml:space="preserve"> This is implemented so that the heavy operations are not executed in the GUI thread. Instead, they are executed separately. The result of this is that the panel opens immediately in all cases. The background thread might take longer to complete the heavy </w:t>
      </w:r>
      <w:r w:rsidR="00D84F79">
        <w:t>operations</w:t>
      </w:r>
      <w:r>
        <w:t>.</w:t>
      </w:r>
      <w:r w:rsidR="00D84F79">
        <w:t xml:space="preserve"> The thread can be stopped prematurely.</w:t>
      </w:r>
      <w:r w:rsidR="00DB18CD">
        <w:t xml:space="preserve"> When the QDialog is closed, the thread is stopped in a control manner.</w:t>
      </w:r>
      <w:r w:rsidR="00D84F79">
        <w:t xml:space="preserve"> The function of the thread</w:t>
      </w:r>
      <w:r w:rsidR="006028BD">
        <w:t xml:space="preserve"> and a function for stopping the thread prematurely are described </w:t>
      </w:r>
      <w:r w:rsidR="004100EC">
        <w:t>bel</w:t>
      </w:r>
      <w:r w:rsidR="006028BD">
        <w:t>ow.</w:t>
      </w:r>
    </w:p>
    <w:p w:rsidR="00F73C5C" w:rsidRDefault="00F73C5C" w:rsidP="00F73C5C">
      <w:pPr>
        <w:pStyle w:val="Caption"/>
        <w:keepNext/>
        <w:jc w:val="both"/>
      </w:pPr>
      <w:bookmarkStart w:id="31" w:name="_Toc422489252"/>
      <w:r>
        <w:t xml:space="preserve">Figure </w:t>
      </w:r>
      <w:r>
        <w:fldChar w:fldCharType="begin"/>
      </w:r>
      <w:r>
        <w:instrText xml:space="preserve"> SEQ Figure \* ARABIC </w:instrText>
      </w:r>
      <w:r>
        <w:fldChar w:fldCharType="separate"/>
      </w:r>
      <w:r w:rsidR="00855415">
        <w:rPr>
          <w:noProof/>
        </w:rPr>
        <w:t>7</w:t>
      </w:r>
      <w:r>
        <w:fldChar w:fldCharType="end"/>
      </w:r>
      <w:r>
        <w:t xml:space="preserve">: </w:t>
      </w:r>
      <w:r>
        <w:t>Device Group P</w:t>
      </w:r>
      <w:r>
        <w:t>anel template: QDialog UI file 3</w:t>
      </w:r>
      <w:bookmarkEnd w:id="31"/>
    </w:p>
    <w:p w:rsidR="002A2F7E" w:rsidRDefault="00855415" w:rsidP="00C95B1E">
      <w:pPr>
        <w:pStyle w:val="BodyText"/>
      </w:pPr>
      <w:r>
        <w:object w:dxaOrig="9072" w:dyaOrig="4758">
          <v:shape id="_x0000_i1033" type="#_x0000_t75" style="width:453.75pt;height:237.75pt" o:ole="">
            <v:imagedata r:id="rId30" o:title=""/>
            <w10:bordertop type="dot" width="4"/>
            <w10:borderleft type="dot" width="4"/>
            <w10:borderbottom type="dot" width="4"/>
            <w10:borderright type="dot" width="4"/>
          </v:shape>
          <o:OLEObject Type="Embed" ProgID="Word.OpenDocumentText.12" ShapeID="_x0000_i1033" DrawAspect="Content" ObjectID="_1496231501" r:id="rId31"/>
        </w:object>
      </w:r>
    </w:p>
    <w:p w:rsidR="00012095" w:rsidRDefault="00470FB3" w:rsidP="00C95B1E">
      <w:pPr>
        <w:pStyle w:val="BodyText"/>
        <w:numPr>
          <w:ilvl w:val="0"/>
          <w:numId w:val="37"/>
        </w:numPr>
      </w:pPr>
      <w:r>
        <w:lastRenderedPageBreak/>
        <w:t>The</w:t>
      </w:r>
      <w:r w:rsidR="00D87AC4">
        <w:t xml:space="preserve"> QDialog UI class creates a context menu. When a user right-clicks anywhere on a screen, the QDialog presents him</w:t>
      </w:r>
      <w:r w:rsidR="00E42A96">
        <w:t xml:space="preserve"> with</w:t>
      </w:r>
      <w:r w:rsidR="00D87AC4">
        <w:t xml:space="preserve"> three options: “Close”, “Show descriptions” and “Hide descriptions”. If a user selects the former, the QDialog closes. If a user selects “Show descriptions”, the QDialog will execute a dedicated function. The details of the function are explained below. Ultimately, the dedicated function shows the d</w:t>
      </w:r>
      <w:r w:rsidR="000460DE">
        <w:t>escriptions of all child widget</w:t>
      </w:r>
      <w:r w:rsidR="00F84B70">
        <w:t>s</w:t>
      </w:r>
      <w:r w:rsidR="00D87AC4">
        <w:t xml:space="preserve"> of the QDialog.</w:t>
      </w:r>
      <w:r w:rsidR="009F5767">
        <w:t xml:space="preserve"> If a user selects “Hide descriptions”, the QDialog will execute another dedicated function. The details of the function are explained below. Ultimately, this dedicated function hides the descriptions of all child widgets of the QDialog.</w:t>
      </w:r>
    </w:p>
    <w:p w:rsidR="00855415" w:rsidRDefault="00855415" w:rsidP="00855415">
      <w:pPr>
        <w:pStyle w:val="Caption"/>
        <w:keepNext/>
        <w:jc w:val="both"/>
      </w:pPr>
      <w:bookmarkStart w:id="32" w:name="_Toc422489253"/>
      <w:r>
        <w:lastRenderedPageBreak/>
        <w:t xml:space="preserve">Figure </w:t>
      </w:r>
      <w:r>
        <w:fldChar w:fldCharType="begin"/>
      </w:r>
      <w:r>
        <w:instrText xml:space="preserve"> SEQ Figure \* ARABIC </w:instrText>
      </w:r>
      <w:r>
        <w:fldChar w:fldCharType="separate"/>
      </w:r>
      <w:r>
        <w:rPr>
          <w:noProof/>
        </w:rPr>
        <w:t>8</w:t>
      </w:r>
      <w:r>
        <w:fldChar w:fldCharType="end"/>
      </w:r>
      <w:r>
        <w:t xml:space="preserve">: </w:t>
      </w:r>
      <w:r>
        <w:t xml:space="preserve">Device Group Panel template: QDialog UI file </w:t>
      </w:r>
      <w:r>
        <w:t>4</w:t>
      </w:r>
      <w:bookmarkEnd w:id="32"/>
    </w:p>
    <w:p w:rsidR="00012095" w:rsidRDefault="00004E69" w:rsidP="00C95B1E">
      <w:pPr>
        <w:pStyle w:val="BodyText"/>
      </w:pPr>
      <w:r>
        <w:object w:dxaOrig="9072" w:dyaOrig="13500">
          <v:shape id="_x0000_i1034" type="#_x0000_t75" style="width:453.75pt;height:675pt" o:ole="">
            <v:imagedata r:id="rId32" o:title=""/>
            <w10:bordertop type="dot" width="4"/>
            <w10:borderleft type="dot" width="4"/>
            <w10:borderbottom type="dot" width="4"/>
            <w10:borderright type="dot" width="4"/>
          </v:shape>
          <o:OLEObject Type="Embed" ProgID="Word.OpenDocumentText.12" ShapeID="_x0000_i1034" DrawAspect="Content" ObjectID="_1496231502" r:id="rId33"/>
        </w:object>
      </w:r>
    </w:p>
    <w:p w:rsidR="002A2F7E" w:rsidRDefault="002A2F7E" w:rsidP="00C95B1E">
      <w:pPr>
        <w:pStyle w:val="BodyText"/>
        <w:numPr>
          <w:ilvl w:val="0"/>
          <w:numId w:val="37"/>
        </w:numPr>
      </w:pPr>
      <w:r>
        <w:lastRenderedPageBreak/>
        <w:t>Certain additional functions are implemented</w:t>
      </w:r>
      <w:r w:rsidR="00B74E49">
        <w:t>:</w:t>
      </w:r>
    </w:p>
    <w:p w:rsidR="00817ECB" w:rsidRDefault="00817ECB" w:rsidP="002A2F7E">
      <w:pPr>
        <w:pStyle w:val="BodyText"/>
        <w:numPr>
          <w:ilvl w:val="1"/>
          <w:numId w:val="37"/>
        </w:numPr>
      </w:pPr>
      <w:r>
        <w:t>setManagerInstance</w:t>
      </w:r>
    </w:p>
    <w:p w:rsidR="00817ECB" w:rsidRDefault="00817ECB" w:rsidP="00817ECB">
      <w:pPr>
        <w:pStyle w:val="BodyText"/>
        <w:numPr>
          <w:ilvl w:val="2"/>
          <w:numId w:val="37"/>
        </w:numPr>
      </w:pPr>
      <w:r>
        <w:t>This function is called by the Control Program. An instance of the Control Program manager is passed as an argument. The function stores the instance.</w:t>
      </w:r>
    </w:p>
    <w:p w:rsidR="002A2F7E" w:rsidRDefault="002A2F7E" w:rsidP="002A2F7E">
      <w:pPr>
        <w:pStyle w:val="BodyText"/>
        <w:numPr>
          <w:ilvl w:val="1"/>
          <w:numId w:val="37"/>
        </w:numPr>
      </w:pPr>
      <w:r>
        <w:t>openEnginneringScreen</w:t>
      </w:r>
    </w:p>
    <w:p w:rsidR="002A2F7E" w:rsidRDefault="00817ECB" w:rsidP="00551DF2">
      <w:pPr>
        <w:pStyle w:val="BodyText"/>
        <w:numPr>
          <w:ilvl w:val="2"/>
          <w:numId w:val="37"/>
        </w:numPr>
      </w:pPr>
      <w:r>
        <w:t xml:space="preserve">Helper function, which connects to the Control Program manager and requests to open an engineering screen for a certain device. A full tango device name must be provided as an argument to this function. </w:t>
      </w:r>
    </w:p>
    <w:p w:rsidR="002A2F7E" w:rsidRDefault="002A2F7E" w:rsidP="002A2F7E">
      <w:pPr>
        <w:pStyle w:val="BodyText"/>
        <w:numPr>
          <w:ilvl w:val="1"/>
          <w:numId w:val="37"/>
        </w:numPr>
      </w:pPr>
      <w:r>
        <w:t>addNext</w:t>
      </w:r>
    </w:p>
    <w:p w:rsidR="00792A76" w:rsidRDefault="00792A76" w:rsidP="00792A76">
      <w:pPr>
        <w:pStyle w:val="BodyText"/>
        <w:numPr>
          <w:ilvl w:val="2"/>
          <w:numId w:val="37"/>
        </w:numPr>
      </w:pPr>
      <w:r>
        <w:t>This function is called by the Control Program for every succeeding Device Group Panel instance. The function creates a new button in the right layout of the QDialog. It binds the button to call a callback function that was provided by the Control Program as an input argument to this function</w:t>
      </w:r>
      <w:r w:rsidR="00143F7C">
        <w:t>,</w:t>
      </w:r>
      <w:r>
        <w:t xml:space="preserve"> when clicked. It passes an index to the callback function. The index is also provided as an argument. Moreover, a tooltip is added to the button, displaying the description of the succeeding instance. The description is provided by the Control Program as a third input parameter to this function.</w:t>
      </w:r>
    </w:p>
    <w:p w:rsidR="002A2F7E" w:rsidRDefault="002A2F7E" w:rsidP="002A2F7E">
      <w:pPr>
        <w:pStyle w:val="BodyText"/>
        <w:numPr>
          <w:ilvl w:val="1"/>
          <w:numId w:val="37"/>
        </w:numPr>
      </w:pPr>
      <w:r>
        <w:t>addPrev</w:t>
      </w:r>
    </w:p>
    <w:p w:rsidR="0098339E" w:rsidRDefault="0098339E" w:rsidP="0098339E">
      <w:pPr>
        <w:pStyle w:val="BodyText"/>
        <w:numPr>
          <w:ilvl w:val="2"/>
          <w:numId w:val="37"/>
        </w:numPr>
      </w:pPr>
      <w:r>
        <w:t xml:space="preserve">This function is called by the Control Program for every </w:t>
      </w:r>
      <w:r w:rsidR="007045E1">
        <w:t>preceding</w:t>
      </w:r>
      <w:r>
        <w:t xml:space="preserve"> Device Group Panel instance. The function creates a new button in the </w:t>
      </w:r>
      <w:r w:rsidR="00F038C3">
        <w:t>left</w:t>
      </w:r>
      <w:r>
        <w:t xml:space="preserve"> layout of the QDialog. It binds the button to call a callback function that was provided by the Control Program as an input argument to this function</w:t>
      </w:r>
      <w:r w:rsidR="00F038C3">
        <w:t>,</w:t>
      </w:r>
      <w:r>
        <w:t xml:space="preserve"> when clicked. It passes an index to the callback function. The index is also provided as an argument. Moreover, a tooltip is added to the button, displaying the description</w:t>
      </w:r>
      <w:r w:rsidR="00E77CB5">
        <w:t xml:space="preserve"> of the preceding</w:t>
      </w:r>
      <w:r>
        <w:t xml:space="preserve"> instance. The description is provided by the Control Program as a third input parameter to this function.</w:t>
      </w:r>
    </w:p>
    <w:p w:rsidR="002A2F7E" w:rsidRDefault="0013404F" w:rsidP="002A2F7E">
      <w:pPr>
        <w:pStyle w:val="BodyText"/>
        <w:numPr>
          <w:ilvl w:val="1"/>
          <w:numId w:val="37"/>
        </w:numPr>
      </w:pPr>
      <w:r>
        <w:t>closeH</w:t>
      </w:r>
      <w:r w:rsidR="002A2F7E">
        <w:t>andler</w:t>
      </w:r>
    </w:p>
    <w:p w:rsidR="001C65B2" w:rsidRDefault="001C65B2" w:rsidP="001C65B2">
      <w:pPr>
        <w:pStyle w:val="BodyText"/>
        <w:numPr>
          <w:ilvl w:val="2"/>
          <w:numId w:val="37"/>
        </w:numPr>
      </w:pPr>
      <w:r>
        <w:t>This function stops the background</w:t>
      </w:r>
      <w:r w:rsidR="001C0BCC">
        <w:t xml:space="preserve"> thread, if it did not yet end</w:t>
      </w:r>
      <w:r>
        <w:t>.</w:t>
      </w:r>
    </w:p>
    <w:p w:rsidR="002A2F7E" w:rsidRDefault="002A2F7E" w:rsidP="002A2F7E">
      <w:pPr>
        <w:pStyle w:val="BodyText"/>
        <w:numPr>
          <w:ilvl w:val="1"/>
          <w:numId w:val="37"/>
        </w:numPr>
      </w:pPr>
      <w:r>
        <w:t>setModelRun</w:t>
      </w:r>
    </w:p>
    <w:p w:rsidR="002A2F7E" w:rsidRDefault="001C65B2" w:rsidP="00387E51">
      <w:pPr>
        <w:pStyle w:val="BodyText"/>
        <w:numPr>
          <w:ilvl w:val="2"/>
          <w:numId w:val="37"/>
        </w:numPr>
      </w:pPr>
      <w:r>
        <w:t xml:space="preserve">This is the function of the background thread. It goes through the list of </w:t>
      </w:r>
      <w:r w:rsidR="003874AC">
        <w:t>saved widget UIs</w:t>
      </w:r>
      <w:r>
        <w:t xml:space="preserve">, and </w:t>
      </w:r>
      <w:r w:rsidR="007D51E3">
        <w:t>calls its function for setting the model</w:t>
      </w:r>
      <w:r>
        <w:t>. It is essential that whenever a widget is added to the QDialog that the widget</w:t>
      </w:r>
      <w:r w:rsidR="002B7E51">
        <w:t xml:space="preserve"> UI is</w:t>
      </w:r>
      <w:r w:rsidR="00957512">
        <w:t xml:space="preserve"> </w:t>
      </w:r>
      <w:r>
        <w:t>added to the list of child wi</w:t>
      </w:r>
      <w:r w:rsidR="00050E9F">
        <w:t>dget</w:t>
      </w:r>
      <w:r w:rsidR="00F84B70">
        <w:t xml:space="preserve"> UI</w:t>
      </w:r>
      <w:r w:rsidR="00050E9F">
        <w:t xml:space="preserve"> list</w:t>
      </w:r>
      <w:r w:rsidR="007E5BA9">
        <w:t>.</w:t>
      </w:r>
      <w:r w:rsidR="00305853">
        <w:t xml:space="preserve"> As mentioned, the </w:t>
      </w:r>
      <w:r w:rsidR="00703EE5">
        <w:t xml:space="preserve">child </w:t>
      </w:r>
      <w:r w:rsidR="00305853">
        <w:t>widget</w:t>
      </w:r>
      <w:r w:rsidR="006F0773">
        <w:t xml:space="preserve"> UI</w:t>
      </w:r>
      <w:r w:rsidR="00305853">
        <w:t xml:space="preserve"> must already know the </w:t>
      </w:r>
      <w:r w:rsidR="00AA0941">
        <w:t>model;</w:t>
      </w:r>
      <w:r w:rsidR="00305853">
        <w:t xml:space="preserve"> this function merely triggers the execution. It calls a function called “setModel” of the widget</w:t>
      </w:r>
      <w:r w:rsidR="00512B21">
        <w:t xml:space="preserve"> UI</w:t>
      </w:r>
      <w:r w:rsidR="00305853">
        <w:t>, passing no arguments. Every widget</w:t>
      </w:r>
      <w:r w:rsidR="00B000A8">
        <w:t xml:space="preserve"> UI</w:t>
      </w:r>
      <w:r w:rsidR="00305853">
        <w:t xml:space="preserve"> in the list of child widget</w:t>
      </w:r>
      <w:r w:rsidR="00F224FA">
        <w:t xml:space="preserve"> UI</w:t>
      </w:r>
      <w:r w:rsidR="00787E6D">
        <w:t>s must implement such a</w:t>
      </w:r>
      <w:r w:rsidR="00305853">
        <w:t xml:space="preserve"> function. Any functionality</w:t>
      </w:r>
      <w:r w:rsidR="008A56B6">
        <w:t xml:space="preserve"> that can </w:t>
      </w:r>
      <w:r w:rsidR="008A56B6">
        <w:lastRenderedPageBreak/>
        <w:t>be run in a separate thread</w:t>
      </w:r>
      <w:r w:rsidR="00305853">
        <w:t xml:space="preserve"> can be added to the setModel function of the child widget</w:t>
      </w:r>
      <w:r w:rsidR="00580C7F">
        <w:t xml:space="preserve"> UI</w:t>
      </w:r>
      <w:r w:rsidR="00305853">
        <w:t>.</w:t>
      </w:r>
    </w:p>
    <w:p w:rsidR="00DB280C" w:rsidRDefault="00DB280C" w:rsidP="00387E51">
      <w:pPr>
        <w:pStyle w:val="BodyText"/>
        <w:numPr>
          <w:ilvl w:val="2"/>
          <w:numId w:val="37"/>
        </w:numPr>
      </w:pPr>
      <w:r>
        <w:t>The function performs a check before every call to the child widget UI. The check is implemented so that the main thread can request the background thread to stop prematurely.</w:t>
      </w:r>
    </w:p>
    <w:p w:rsidR="002A2F7E" w:rsidRDefault="00CF6F5B" w:rsidP="002A2F7E">
      <w:pPr>
        <w:pStyle w:val="BodyText"/>
        <w:numPr>
          <w:ilvl w:val="1"/>
          <w:numId w:val="37"/>
        </w:numPr>
      </w:pPr>
      <w:r>
        <w:t>showD</w:t>
      </w:r>
      <w:r w:rsidR="002A2F7E">
        <w:t>escriptions</w:t>
      </w:r>
    </w:p>
    <w:p w:rsidR="00CF6F5B" w:rsidRDefault="00A336F5" w:rsidP="00A336F5">
      <w:pPr>
        <w:pStyle w:val="BodyText"/>
        <w:numPr>
          <w:ilvl w:val="2"/>
          <w:numId w:val="37"/>
        </w:numPr>
      </w:pPr>
      <w:r>
        <w:t>This function iterates through the list of child widget UIs, and calls its function “showDescription”. Every child widget UI of the QDialog must implement such a function. The “showDescription” function of a child widget UI is intended to show a special sub-widget within the child widget that displays</w:t>
      </w:r>
      <w:r w:rsidR="00F31C72">
        <w:t xml:space="preserve"> the description</w:t>
      </w:r>
      <w:r>
        <w:t>.</w:t>
      </w:r>
    </w:p>
    <w:p w:rsidR="002A2F7E" w:rsidRDefault="00CF6F5B" w:rsidP="002A2F7E">
      <w:pPr>
        <w:pStyle w:val="BodyText"/>
        <w:numPr>
          <w:ilvl w:val="1"/>
          <w:numId w:val="37"/>
        </w:numPr>
      </w:pPr>
      <w:r>
        <w:t>hideD</w:t>
      </w:r>
      <w:r w:rsidR="002A2F7E">
        <w:t>escriptions</w:t>
      </w:r>
    </w:p>
    <w:p w:rsidR="004C4613" w:rsidRDefault="004C4613" w:rsidP="004C4613">
      <w:pPr>
        <w:pStyle w:val="BodyText"/>
        <w:numPr>
          <w:ilvl w:val="2"/>
          <w:numId w:val="37"/>
        </w:numPr>
      </w:pPr>
      <w:r>
        <w:t>This function iterates through the list of child widget UIs, and calls its function “</w:t>
      </w:r>
      <w:r w:rsidR="007E300A">
        <w:t>hide</w:t>
      </w:r>
      <w:r>
        <w:t>Description”.</w:t>
      </w:r>
      <w:r w:rsidR="005B55D5">
        <w:t xml:space="preserve"> Every child widget UI of the QDialog must implement such a function.</w:t>
      </w:r>
      <w:r>
        <w:t xml:space="preserve"> The “</w:t>
      </w:r>
      <w:r w:rsidR="00A07AE1">
        <w:t>hide</w:t>
      </w:r>
      <w:r>
        <w:t>Description” function of a child widget UI is intended to show a special sub-widget within</w:t>
      </w:r>
      <w:r w:rsidR="00F225CE">
        <w:t xml:space="preserve"> the child widget</w:t>
      </w:r>
      <w:r>
        <w:t xml:space="preserve"> that displays</w:t>
      </w:r>
      <w:r w:rsidR="00F31C72">
        <w:t xml:space="preserve"> the description</w:t>
      </w:r>
      <w:r>
        <w:t>.</w:t>
      </w:r>
    </w:p>
    <w:p w:rsidR="002A2F7E" w:rsidRDefault="002A2F7E" w:rsidP="002A2F7E">
      <w:pPr>
        <w:pStyle w:val="BodyText"/>
        <w:numPr>
          <w:ilvl w:val="1"/>
          <w:numId w:val="37"/>
        </w:numPr>
      </w:pPr>
      <w:r>
        <w:t>showHideNamedGroups</w:t>
      </w:r>
    </w:p>
    <w:p w:rsidR="00371630" w:rsidRDefault="00371630" w:rsidP="00371630">
      <w:pPr>
        <w:pStyle w:val="BodyText"/>
        <w:numPr>
          <w:ilvl w:val="2"/>
          <w:numId w:val="37"/>
        </w:numPr>
      </w:pPr>
      <w:r>
        <w:t xml:space="preserve">This function is a </w:t>
      </w:r>
      <w:r w:rsidR="00C57D51">
        <w:t>helper function for</w:t>
      </w:r>
      <w:r>
        <w:t xml:space="preserve"> buttons</w:t>
      </w:r>
      <w:r w:rsidR="00C57D51">
        <w:t xml:space="preserve"> that show and hide the group layouts</w:t>
      </w:r>
      <w:r>
        <w:t>.</w:t>
      </w:r>
    </w:p>
    <w:p w:rsidR="001E5814" w:rsidRDefault="001E5814" w:rsidP="001E5814">
      <w:pPr>
        <w:pStyle w:val="Heading3"/>
      </w:pPr>
      <w:bookmarkStart w:id="33" w:name="_Toc422489110"/>
      <w:r>
        <w:t>Widget UI file</w:t>
      </w:r>
      <w:bookmarkEnd w:id="33"/>
    </w:p>
    <w:p w:rsidR="00225BD4" w:rsidRDefault="009B6B55" w:rsidP="001E5814">
      <w:pPr>
        <w:pStyle w:val="BodyText"/>
      </w:pPr>
      <w:r>
        <w:t>Multiple widget UI files are generally used. Each contains the functionality for setting up a widget for a certain type of devic</w:t>
      </w:r>
      <w:r w:rsidR="00225BD4">
        <w:t>e.</w:t>
      </w:r>
    </w:p>
    <w:p w:rsidR="001C3D17" w:rsidRDefault="001C3D17" w:rsidP="001E5814">
      <w:pPr>
        <w:pStyle w:val="BodyText"/>
      </w:pPr>
      <w:r>
        <w:t xml:space="preserve">As a part of a Device Group Panel template, we provide the base implementation of the widget UI class. </w:t>
      </w:r>
      <w:r w:rsidR="0041583F">
        <w:t>Note that t</w:t>
      </w:r>
      <w:r>
        <w:t>he template uses certain widget from the Cosywidgets [6] library.</w:t>
      </w:r>
    </w:p>
    <w:p w:rsidR="00E0288E" w:rsidRDefault="00E0288E" w:rsidP="00E0288E">
      <w:pPr>
        <w:pStyle w:val="Caption"/>
        <w:keepNext/>
        <w:jc w:val="both"/>
      </w:pPr>
      <w:bookmarkStart w:id="34" w:name="_Toc422489254"/>
      <w:r>
        <w:lastRenderedPageBreak/>
        <w:t xml:space="preserve">Figure </w:t>
      </w:r>
      <w:r>
        <w:fldChar w:fldCharType="begin"/>
      </w:r>
      <w:r>
        <w:instrText xml:space="preserve"> SEQ Figure \* ARABIC </w:instrText>
      </w:r>
      <w:r>
        <w:fldChar w:fldCharType="separate"/>
      </w:r>
      <w:r w:rsidR="00855415">
        <w:rPr>
          <w:noProof/>
        </w:rPr>
        <w:t>9</w:t>
      </w:r>
      <w:r>
        <w:fldChar w:fldCharType="end"/>
      </w:r>
      <w:r>
        <w:t xml:space="preserve">: </w:t>
      </w:r>
      <w:r>
        <w:t xml:space="preserve">Device Group Panel template: </w:t>
      </w:r>
      <w:r>
        <w:t>Widget UI file: 1</w:t>
      </w:r>
      <w:bookmarkEnd w:id="34"/>
    </w:p>
    <w:p w:rsidR="00E0288E" w:rsidRDefault="00E0288E" w:rsidP="001E5814">
      <w:pPr>
        <w:pStyle w:val="BodyText"/>
      </w:pPr>
      <w:r>
        <w:object w:dxaOrig="9072" w:dyaOrig="13231">
          <v:shape id="_x0000_i1032" type="#_x0000_t75" style="width:453.75pt;height:661.5pt" o:ole="" o:bordertopcolor="this" o:borderleftcolor="this" o:borderbottomcolor="this" o:borderrightcolor="this">
            <v:imagedata r:id="rId34" o:title=""/>
            <w10:bordertop type="dot" width="4"/>
            <w10:borderleft type="dot" width="4"/>
            <w10:borderbottom type="dot" width="4"/>
            <w10:borderright type="dot" width="4"/>
          </v:shape>
          <o:OLEObject Type="Embed" ProgID="Word.OpenDocumentText.12" ShapeID="_x0000_i1032" DrawAspect="Content" ObjectID="_1496231503" r:id="rId35"/>
        </w:object>
      </w:r>
    </w:p>
    <w:p w:rsidR="005F524E" w:rsidRDefault="00573663" w:rsidP="00225BD4">
      <w:pPr>
        <w:pStyle w:val="BodyText"/>
        <w:numPr>
          <w:ilvl w:val="0"/>
          <w:numId w:val="38"/>
        </w:numPr>
      </w:pPr>
      <w:r>
        <w:lastRenderedPageBreak/>
        <w:t>The widget UI file must contain a</w:t>
      </w:r>
      <w:r w:rsidR="009B6B55">
        <w:t xml:space="preserve"> </w:t>
      </w:r>
      <w:r>
        <w:t>UI_Form</w:t>
      </w:r>
      <w:r w:rsidR="009B6B55">
        <w:t xml:space="preserve"> class</w:t>
      </w:r>
      <w:r w:rsidR="00DE2D68">
        <w:t>. The class</w:t>
      </w:r>
      <w:r w:rsidR="00762FE9">
        <w:t xml:space="preserve"> contains one main function called “setupUI”. The function</w:t>
      </w:r>
      <w:r w:rsidR="009B6B55">
        <w:t xml:space="preserve"> </w:t>
      </w:r>
      <w:r w:rsidR="00762FE9">
        <w:t>accepts</w:t>
      </w:r>
      <w:r w:rsidR="009B6B55">
        <w:t xml:space="preserve"> a widget and</w:t>
      </w:r>
      <w:r w:rsidR="001831F5">
        <w:t xml:space="preserve"> device specifications array.</w:t>
      </w:r>
      <w:r w:rsidR="003C5BF3">
        <w:t xml:space="preserve"> It</w:t>
      </w:r>
      <w:r w:rsidR="00857A61">
        <w:t xml:space="preserve"> first</w:t>
      </w:r>
      <w:r w:rsidR="003C5BF3">
        <w:t xml:space="preserve"> stores the widget instance.</w:t>
      </w:r>
      <w:r w:rsidR="001831F5">
        <w:t xml:space="preserve"> It then sets up the widget, adding</w:t>
      </w:r>
      <w:r w:rsidR="009B6B55">
        <w:t xml:space="preserve"> any desired sub widgets</w:t>
      </w:r>
      <w:r w:rsidR="001831F5">
        <w:t xml:space="preserve"> and layouts</w:t>
      </w:r>
      <w:r w:rsidR="009B6B55">
        <w:t xml:space="preserve"> to it.</w:t>
      </w:r>
    </w:p>
    <w:p w:rsidR="00296A3A" w:rsidRDefault="003C5BF3" w:rsidP="005F524E">
      <w:pPr>
        <w:pStyle w:val="BodyText"/>
        <w:ind w:left="360"/>
      </w:pPr>
      <w:r>
        <w:t xml:space="preserve"> </w:t>
      </w:r>
    </w:p>
    <w:p w:rsidR="00296A3A" w:rsidRDefault="00296A3A" w:rsidP="00296A3A">
      <w:pPr>
        <w:pStyle w:val="Caption"/>
        <w:keepNext/>
        <w:jc w:val="both"/>
      </w:pPr>
      <w:bookmarkStart w:id="35" w:name="_Toc422489255"/>
      <w:r>
        <w:t xml:space="preserve">Figure </w:t>
      </w:r>
      <w:r>
        <w:fldChar w:fldCharType="begin"/>
      </w:r>
      <w:r>
        <w:instrText xml:space="preserve"> SEQ Figure \* ARABIC </w:instrText>
      </w:r>
      <w:r>
        <w:fldChar w:fldCharType="separate"/>
      </w:r>
      <w:r w:rsidR="00855415">
        <w:rPr>
          <w:noProof/>
        </w:rPr>
        <w:t>10</w:t>
      </w:r>
      <w:r>
        <w:fldChar w:fldCharType="end"/>
      </w:r>
      <w:r w:rsidR="00605512">
        <w:t>:</w:t>
      </w:r>
      <w:r>
        <w:t xml:space="preserve"> Device Group Panel template: Widget UI file</w:t>
      </w:r>
      <w:r>
        <w:t>: 2</w:t>
      </w:r>
      <w:bookmarkEnd w:id="35"/>
    </w:p>
    <w:p w:rsidR="005F524E" w:rsidRDefault="00296A3A" w:rsidP="00296A3A">
      <w:pPr>
        <w:pStyle w:val="BodyText"/>
      </w:pPr>
      <w:r>
        <w:object w:dxaOrig="9072" w:dyaOrig="4078">
          <v:shape id="_x0000_i1025" type="#_x0000_t75" style="width:453.75pt;height:204pt" o:ole="" o:bordertopcolor="this" o:borderleftcolor="this" o:borderbottomcolor="this" o:borderrightcolor="this">
            <v:imagedata r:id="rId36" o:title=""/>
            <w10:bordertop type="dot" width="4"/>
            <w10:borderleft type="dot" width="4"/>
            <w10:borderbottom type="dot" width="4"/>
            <w10:borderright type="dot" width="4"/>
          </v:shape>
          <o:OLEObject Type="Embed" ProgID="Word.OpenDocumentText.12" ShapeID="_x0000_i1025" DrawAspect="Content" ObjectID="_1496231504" r:id="rId37"/>
        </w:object>
      </w:r>
    </w:p>
    <w:p w:rsidR="002B29E7" w:rsidRDefault="003C5BF3" w:rsidP="007D7729">
      <w:pPr>
        <w:pStyle w:val="BodyText"/>
        <w:numPr>
          <w:ilvl w:val="0"/>
          <w:numId w:val="38"/>
        </w:numPr>
      </w:pPr>
      <w:r>
        <w:t>Apart from the “setupUI” function, the widget UI class must also contain the function</w:t>
      </w:r>
      <w:r w:rsidR="00524E9A">
        <w:t>s “showDescription” and “setModel”</w:t>
      </w:r>
      <w:r w:rsidR="005F524E">
        <w:t>.</w:t>
      </w:r>
      <w:r w:rsidR="00D520D1">
        <w:t xml:space="preserve"> Above is an example from the template.</w:t>
      </w:r>
    </w:p>
    <w:sectPr w:rsidR="002B29E7" w:rsidSect="0051453C">
      <w:headerReference w:type="even" r:id="rId38"/>
      <w:headerReference w:type="default" r:id="rId39"/>
      <w:footerReference w:type="even" r:id="rId40"/>
      <w:footerReference w:type="default" r:id="rId41"/>
      <w:headerReference w:type="first" r:id="rId42"/>
      <w:footerReference w:type="first" r:id="rId43"/>
      <w:pgSz w:w="11909" w:h="16834" w:code="9"/>
      <w:pgMar w:top="1276" w:right="1701" w:bottom="1134" w:left="1701" w:header="850" w:footer="567"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72F" w:rsidRDefault="0003772F" w:rsidP="00BC3224">
      <w:r>
        <w:separator/>
      </w:r>
    </w:p>
  </w:endnote>
  <w:endnote w:type="continuationSeparator" w:id="0">
    <w:p w:rsidR="0003772F" w:rsidRDefault="0003772F"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Grande">
    <w:altName w:val="Courier New"/>
    <w:charset w:val="00"/>
    <w:family w:val="auto"/>
    <w:pitch w:val="variable"/>
    <w:sig w:usb0="E3000AEF" w:usb1="5000A1FF" w:usb2="00000000" w:usb3="00000000" w:csb0="000001BF"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Pr="00E034C8" w:rsidRDefault="00564A16" w:rsidP="00276C44">
    <w:pPr>
      <w:pStyle w:val="Footer"/>
    </w:pPr>
    <w:r w:rsidRPr="00A34DE6">
      <w:rPr>
        <w:noProof/>
        <w:lang w:val="sl-SI" w:eastAsia="sl-SI"/>
      </w:rPr>
      <w:drawing>
        <wp:inline distT="0" distB="0" distL="0" distR="0" wp14:anchorId="510F7E0A" wp14:editId="5A6320F8">
          <wp:extent cx="5380342" cy="124127"/>
          <wp:effectExtent l="19050" t="0" r="0" b="0"/>
          <wp:docPr id="23"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342" cy="124127"/>
                  </a:xfrm>
                  <a:prstGeom prst="rect">
                    <a:avLst/>
                  </a:prstGeom>
                  <a:noFill/>
                  <a:ln w="9525">
                    <a:noFill/>
                    <a:miter lim="800000"/>
                    <a:headEnd/>
                    <a:tailEnd/>
                  </a:ln>
                </pic:spPr>
              </pic:pic>
            </a:graphicData>
          </a:graphic>
        </wp:inline>
      </w:drawing>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"="Y" "</w:instrText>
    </w:r>
    <w:r>
      <w:fldChar w:fldCharType="begin"/>
    </w:r>
    <w:r>
      <w:instrText xml:space="preserve"> DOCPROPERTY LocalizedConfidentiality </w:instrText>
    </w:r>
    <w:r>
      <w:fldChar w:fldCharType="separate"/>
    </w:r>
    <w:r>
      <w:instrText>Confidential</w:instrText>
    </w:r>
    <w:r>
      <w:fldChar w:fldCharType="end"/>
    </w:r>
    <w:r w:rsidRPr="00E034C8">
      <w:instrText xml:space="preserve">" "© </w:instrText>
    </w:r>
    <w:r>
      <w:fldChar w:fldCharType="begin"/>
    </w:r>
    <w:r>
      <w:instrText xml:space="preserve"> SAVEDATE  \@ "yyyy" </w:instrText>
    </w:r>
    <w:r>
      <w:fldChar w:fldCharType="separate"/>
    </w:r>
    <w:r w:rsidR="009B6B55">
      <w:rPr>
        <w:noProof/>
      </w:rPr>
      <w:instrText>2015</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xml:space="preserve">" </w:instrText>
    </w:r>
    <w:r w:rsidRPr="00E034C8">
      <w:fldChar w:fldCharType="separate"/>
    </w:r>
    <w:r w:rsidR="009B6B55" w:rsidRPr="00E034C8">
      <w:rPr>
        <w:noProof/>
      </w:rPr>
      <w:t xml:space="preserve">© </w:t>
    </w:r>
    <w:r w:rsidR="009B6B55">
      <w:rPr>
        <w:noProof/>
      </w:rPr>
      <w:t>2015</w:t>
    </w:r>
    <w:r w:rsidR="009B6B55" w:rsidRPr="00E034C8">
      <w:rPr>
        <w:noProof/>
      </w:rPr>
      <w:t xml:space="preserve"> </w:t>
    </w:r>
    <w:r w:rsidR="009B6B55">
      <w:rPr>
        <w:noProof/>
      </w:rPr>
      <w:t>Cosylab</w:t>
    </w:r>
    <w:r w:rsidRPr="00E034C8">
      <w:fldChar w:fldCharType="end"/>
    </w:r>
    <w:r w:rsidRPr="00E034C8">
      <w:tab/>
      <w:t xml:space="preserve">– </w:t>
    </w:r>
    <w:r>
      <w:fldChar w:fldCharType="begin"/>
    </w:r>
    <w:r>
      <w:instrText xml:space="preserve"> PAGE </w:instrText>
    </w:r>
    <w:r>
      <w:fldChar w:fldCharType="separate"/>
    </w:r>
    <w:r w:rsidR="003E5465">
      <w:rPr>
        <w:noProof/>
      </w:rPr>
      <w:t>22</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3E5465">
      <w:rPr>
        <w:noProof/>
      </w:rPr>
      <w:t>23</w:t>
    </w:r>
    <w:r w:rsidRPr="00E034C8">
      <w:fldChar w:fldCharType="end"/>
    </w:r>
    <w:r w:rsidRPr="00E034C8">
      <w:t xml:space="preserve"> –</w:t>
    </w:r>
    <w:r w:rsidRPr="00E034C8">
      <w:tab/>
    </w:r>
    <w:r w:rsidRPr="00E034C8">
      <w:fldChar w:fldCharType="begin"/>
    </w:r>
    <w:r w:rsidRPr="00E034C8">
      <w:instrText xml:space="preserve"> IF "</w:instrText>
    </w:r>
    <w:r>
      <w:fldChar w:fldCharType="begin"/>
    </w:r>
    <w:r>
      <w:instrText xml:space="preserve">  DOCPROPERTY DSprint </w:instrText>
    </w:r>
    <w:r>
      <w:fldChar w:fldCharType="separate"/>
    </w:r>
    <w:r>
      <w:instrText>N</w:instrText>
    </w:r>
    <w:r>
      <w:fldChar w:fldCharType="end"/>
    </w:r>
    <w:r w:rsidRPr="00E034C8">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034C8">
      <w:instrText xml:space="preserve"> </w:instrText>
    </w:r>
    <w:r>
      <w:fldChar w:fldCharType="begin"/>
    </w:r>
    <w:r>
      <w:instrText xml:space="preserve"> DOCPROPERTY  Company </w:instrText>
    </w:r>
    <w:r>
      <w:fldChar w:fldCharType="separate"/>
    </w:r>
    <w:r>
      <w:instrText>Cosylab</w:instrText>
    </w:r>
    <w:r>
      <w:fldChar w:fldCharType="end"/>
    </w:r>
    <w:r w:rsidRPr="00E034C8">
      <w:instrText>" "</w:instrText>
    </w:r>
    <w:r>
      <w:fldChar w:fldCharType="begin"/>
    </w:r>
    <w:r>
      <w:instrText xml:space="preserve"> DOCPROPERTY LocalizedConfidentiality </w:instrText>
    </w:r>
    <w:r>
      <w:fldChar w:fldCharType="separate"/>
    </w:r>
    <w:r>
      <w:instrText>Public</w:instrText>
    </w:r>
    <w:r>
      <w:fldChar w:fldCharType="end"/>
    </w:r>
    <w:r w:rsidRPr="00E034C8">
      <w:instrText xml:space="preserve">" </w:instrText>
    </w:r>
    <w:r w:rsidRPr="00E034C8">
      <w:fldChar w:fldCharType="separate"/>
    </w:r>
    <w:r>
      <w:rPr>
        <w:noProof/>
      </w:rPr>
      <w:t>Public</w:t>
    </w:r>
    <w:r w:rsidRPr="00E034C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Pr="00E034C8" w:rsidRDefault="00564A16" w:rsidP="00276C44">
    <w:pPr>
      <w:pStyle w:val="Footer"/>
    </w:pPr>
    <w:r w:rsidRPr="00E034C8">
      <w:rPr>
        <w:noProof/>
        <w:lang w:val="sl-SI" w:eastAsia="sl-SI"/>
      </w:rPr>
      <w:drawing>
        <wp:inline distT="0" distB="0" distL="0" distR="0" wp14:anchorId="27F4B40B" wp14:editId="71ABDDB0">
          <wp:extent cx="5364000" cy="124127"/>
          <wp:effectExtent l="19050" t="0" r="8100" b="0"/>
          <wp:docPr id="24" name="Picture 40" descr="Lower Horizontal Line 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sidR="009B6B55">
      <w:rPr>
        <w:noProof/>
      </w:rPr>
      <w:t>2015</w:t>
    </w:r>
    <w:r>
      <w:rPr>
        <w:noProof/>
      </w:rPr>
      <w:fldChar w:fldCharType="end"/>
    </w:r>
    <w:r w:rsidRPr="00E034C8">
      <w:t xml:space="preserve"> </w:t>
    </w:r>
    <w:r>
      <w:fldChar w:fldCharType="begin"/>
    </w:r>
    <w:r>
      <w:instrText xml:space="preserve"> DOCPROPERTY  Company </w:instrText>
    </w:r>
    <w:r>
      <w:fldChar w:fldCharType="separate"/>
    </w:r>
    <w:r>
      <w:t>Cosylab</w:t>
    </w:r>
    <w:r>
      <w:fldChar w:fldCharType="end"/>
    </w:r>
    <w:r w:rsidRPr="00E034C8">
      <w:tab/>
      <w:t xml:space="preserve">– </w:t>
    </w:r>
    <w:r>
      <w:fldChar w:fldCharType="begin"/>
    </w:r>
    <w:r>
      <w:instrText xml:space="preserve"> PAGE </w:instrText>
    </w:r>
    <w:r>
      <w:fldChar w:fldCharType="separate"/>
    </w:r>
    <w:r w:rsidR="003E5465">
      <w:rPr>
        <w:noProof/>
      </w:rPr>
      <w:t>21</w:t>
    </w:r>
    <w:r>
      <w:rPr>
        <w:noProof/>
      </w:rPr>
      <w:fldChar w:fldCharType="end"/>
    </w:r>
    <w:r>
      <w:t xml:space="preserve"> /</w:t>
    </w:r>
    <w:r w:rsidRPr="00E034C8">
      <w:t xml:space="preserve"> </w:t>
    </w:r>
    <w:r w:rsidRPr="00E034C8">
      <w:fldChar w:fldCharType="begin"/>
    </w:r>
    <w:r w:rsidRPr="00E034C8">
      <w:instrText xml:space="preserve"> </w:instrText>
    </w:r>
    <w:r>
      <w:instrText>NUMPAGES</w:instrText>
    </w:r>
    <w:r w:rsidRPr="00E034C8">
      <w:instrText xml:space="preserve"> </w:instrText>
    </w:r>
    <w:r w:rsidRPr="00E034C8">
      <w:fldChar w:fldCharType="separate"/>
    </w:r>
    <w:r w:rsidR="003E5465">
      <w:rPr>
        <w:noProof/>
      </w:rPr>
      <w:t>23</w:t>
    </w:r>
    <w:r w:rsidRPr="00E034C8">
      <w:fldChar w:fldCharType="end"/>
    </w:r>
    <w:r w:rsidRPr="00E034C8">
      <w:t xml:space="preserve"> –</w:t>
    </w:r>
    <w:r w:rsidRPr="00E034C8">
      <w:tab/>
    </w:r>
    <w:r>
      <w:fldChar w:fldCharType="begin"/>
    </w:r>
    <w:r>
      <w:instrText xml:space="preserve"> DOCPROPERTY LocalizedConfidentiality </w:instrText>
    </w:r>
    <w:r>
      <w:fldChar w:fldCharType="separate"/>
    </w:r>
    <w:r>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Default="00564A16" w:rsidP="00340D99">
    <w:pPr>
      <w:pStyle w:val="Footer"/>
    </w:pPr>
    <w:r>
      <w:rPr>
        <w:noProof/>
        <w:lang w:val="sl-SI" w:eastAsia="sl-SI"/>
      </w:rPr>
      <w:drawing>
        <wp:inline distT="0" distB="0" distL="0" distR="0" wp14:anchorId="129E2530" wp14:editId="58055D1B">
          <wp:extent cx="5422900" cy="135255"/>
          <wp:effectExtent l="19050" t="0" r="6350" b="0"/>
          <wp:docPr id="25"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564A16" w:rsidRDefault="00564A16" w:rsidP="00722C38">
    <w:pPr>
      <w:pStyle w:val="Footer"/>
      <w:jc w:val="left"/>
    </w:pPr>
  </w:p>
  <w:p w:rsidR="00564A16" w:rsidRPr="00233677" w:rsidRDefault="00564A16"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72F" w:rsidRDefault="0003772F" w:rsidP="00BC3224">
      <w:r>
        <w:separator/>
      </w:r>
    </w:p>
  </w:footnote>
  <w:footnote w:type="continuationSeparator" w:id="0">
    <w:p w:rsidR="0003772F" w:rsidRDefault="0003772F"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Pr="004C114A" w:rsidRDefault="00564A16" w:rsidP="001E42ED">
    <w:pPr>
      <w:pStyle w:val="Header"/>
    </w:pPr>
    <w:r w:rsidRPr="003857A2">
      <w:rPr>
        <w:noProof/>
        <w:lang w:val="sl-SI" w:eastAsia="sl-SI"/>
      </w:rPr>
      <w:drawing>
        <wp:anchor distT="0" distB="0" distL="114300" distR="114300" simplePos="0" relativeHeight="251658240" behindDoc="1" locked="0" layoutInCell="1" allowOverlap="1" wp14:anchorId="33551F79" wp14:editId="63A54371">
          <wp:simplePos x="0" y="0"/>
          <wp:positionH relativeFrom="column">
            <wp:posOffset>-1296593</wp:posOffset>
          </wp:positionH>
          <wp:positionV relativeFrom="paragraph">
            <wp:posOffset>3857113</wp:posOffset>
          </wp:positionV>
          <wp:extent cx="8420669" cy="2159066"/>
          <wp:effectExtent l="0" t="3105150" r="0" b="2774884"/>
          <wp:wrapNone/>
          <wp:docPr id="1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7216" behindDoc="1" locked="0" layoutInCell="1" allowOverlap="1" wp14:anchorId="561921C3" wp14:editId="1D311C45">
          <wp:simplePos x="0" y="0"/>
          <wp:positionH relativeFrom="column">
            <wp:posOffset>-1198888</wp:posOffset>
          </wp:positionH>
          <wp:positionV relativeFrom="paragraph">
            <wp:posOffset>4022197</wp:posOffset>
          </wp:positionV>
          <wp:extent cx="7528956" cy="1938540"/>
          <wp:effectExtent l="0" t="2838450" r="0" b="2690610"/>
          <wp:wrapNone/>
          <wp:docPr id="1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6192" behindDoc="1" locked="0" layoutInCell="1" allowOverlap="1" wp14:anchorId="00164229" wp14:editId="70F4D01F">
          <wp:simplePos x="0" y="0"/>
          <wp:positionH relativeFrom="column">
            <wp:posOffset>-854947</wp:posOffset>
          </wp:positionH>
          <wp:positionV relativeFrom="paragraph">
            <wp:posOffset>4630771</wp:posOffset>
          </wp:positionV>
          <wp:extent cx="7915702" cy="1543069"/>
          <wp:effectExtent l="0" t="2800350" r="0" b="2914631"/>
          <wp:wrapNone/>
          <wp:docPr id="1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instrText>Draft</w:instrText>
    </w:r>
    <w:r>
      <w:fldChar w:fldCharType="end"/>
    </w:r>
    <w:r w:rsidRPr="004C114A">
      <w:instrText xml:space="preserve">" </w:instrText>
    </w:r>
    <w:r w:rsidRPr="004C114A">
      <w:fldChar w:fldCharType="separate"/>
    </w:r>
    <w:r>
      <w:rPr>
        <w:noProof/>
      </w:rPr>
      <w:t>Draft</w:t>
    </w:r>
    <w:r w:rsidRPr="004C114A">
      <w:fldChar w:fldCharType="end"/>
    </w:r>
    <w:r w:rsidRPr="004C114A">
      <w:tab/>
    </w:r>
    <w:r w:rsidRPr="001E42ED">
      <w:fldChar w:fldCharType="begin"/>
    </w:r>
    <w:r>
      <w:instrText xml:space="preserve"> STYLEREF  "Heading 1" \n  </w:instrText>
    </w:r>
    <w:r w:rsidRPr="001E42ED">
      <w:fldChar w:fldCharType="separate"/>
    </w:r>
    <w:r w:rsidR="003E5465">
      <w:rPr>
        <w:noProof/>
      </w:rPr>
      <w:t>2</w:t>
    </w:r>
    <w:r w:rsidRPr="001E42ED">
      <w:fldChar w:fldCharType="end"/>
    </w:r>
    <w:r>
      <w:t xml:space="preserve">. </w:t>
    </w:r>
    <w:r>
      <w:fldChar w:fldCharType="begin"/>
    </w:r>
    <w:r>
      <w:instrText xml:space="preserve"> STYLEREF  "Heading 1"   </w:instrText>
    </w:r>
    <w:r>
      <w:fldChar w:fldCharType="separate"/>
    </w:r>
    <w:r w:rsidR="003E5465">
      <w:rPr>
        <w:noProof/>
      </w:rPr>
      <w:t>Device Group Panel</w:t>
    </w:r>
    <w:r>
      <w:rPr>
        <w:noProof/>
      </w:rPr>
      <w:fldChar w:fldCharType="end"/>
    </w:r>
    <w:r>
      <w:tab/>
    </w:r>
    <w:r w:rsidRPr="004C114A">
      <w:fldChar w:fldCharType="begin"/>
    </w:r>
    <w:r w:rsidRPr="004C114A">
      <w:instrText xml:space="preserve"> IF </w:instrText>
    </w:r>
    <w:r>
      <w:fldChar w:fldCharType="begin"/>
    </w:r>
    <w:r>
      <w:instrText xml:space="preserve"> DOCPROPERTY DSprint </w:instrText>
    </w:r>
    <w:r>
      <w:fldChar w:fldCharType="separate"/>
    </w:r>
    <w:r>
      <w:instrText>N</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instrText>CSL-MAN-14-97512</w:instrText>
    </w:r>
    <w:r>
      <w:fldChar w:fldCharType="end"/>
    </w:r>
    <w:r w:rsidRPr="004C114A">
      <w:instrText xml:space="preserve"> v</w:instrText>
    </w:r>
    <w:r>
      <w:fldChar w:fldCharType="begin"/>
    </w:r>
    <w:r>
      <w:instrText xml:space="preserve"> DOCPROPERTY  Revision </w:instrText>
    </w:r>
    <w:r>
      <w:fldChar w:fldCharType="separate"/>
    </w:r>
    <w:r>
      <w:instrText>1.0</w:instrText>
    </w:r>
    <w:r>
      <w:fldChar w:fldCharType="end"/>
    </w:r>
    <w:r w:rsidRPr="004C114A">
      <w:instrText xml:space="preserve">" </w:instrText>
    </w:r>
    <w:r w:rsidRPr="004C114A">
      <w:fldChar w:fldCharType="separate"/>
    </w:r>
    <w:r>
      <w:rPr>
        <w:noProof/>
      </w:rPr>
      <w:t>CSL-MAN-14-97512</w:t>
    </w:r>
    <w:r w:rsidRPr="004C114A">
      <w:rPr>
        <w:noProof/>
      </w:rPr>
      <w:t xml:space="preserve"> v</w:t>
    </w:r>
    <w:r>
      <w:rPr>
        <w:noProof/>
      </w:rPr>
      <w:t>1.0</w:t>
    </w:r>
    <w:r w:rsidRPr="004C114A">
      <w:fldChar w:fldCharType="end"/>
    </w:r>
    <w:r>
      <w:br/>
    </w:r>
    <w:r w:rsidRPr="004C114A">
      <w:rPr>
        <w:noProof/>
        <w:lang w:val="sl-SI" w:eastAsia="sl-SI"/>
      </w:rPr>
      <w:drawing>
        <wp:inline distT="0" distB="0" distL="0" distR="0" wp14:anchorId="7AE11C10" wp14:editId="28FE8188">
          <wp:extent cx="5385316" cy="107025"/>
          <wp:effectExtent l="19050" t="0" r="5834" b="0"/>
          <wp:docPr id="18"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Pr="004C114A" w:rsidRDefault="00564A16" w:rsidP="00446ACF">
    <w:pPr>
      <w:pStyle w:val="Header"/>
    </w:pPr>
    <w:r w:rsidRPr="003857A2">
      <w:rPr>
        <w:noProof/>
        <w:lang w:val="sl-SI" w:eastAsia="sl-SI"/>
      </w:rPr>
      <w:drawing>
        <wp:anchor distT="0" distB="0" distL="114300" distR="114300" simplePos="0" relativeHeight="251655168" behindDoc="1" locked="0" layoutInCell="1" allowOverlap="1" wp14:anchorId="46BC11A7" wp14:editId="37FE05F1">
          <wp:simplePos x="0" y="0"/>
          <wp:positionH relativeFrom="column">
            <wp:posOffset>-1146099</wp:posOffset>
          </wp:positionH>
          <wp:positionV relativeFrom="paragraph">
            <wp:posOffset>4002974</wp:posOffset>
          </wp:positionV>
          <wp:extent cx="8420668" cy="2159066"/>
          <wp:effectExtent l="0" t="3105150" r="0" b="2774884"/>
          <wp:wrapNone/>
          <wp:docPr id="19" name="Picture 19"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54144" behindDoc="1" locked="0" layoutInCell="1" allowOverlap="1" wp14:anchorId="2736B2F6" wp14:editId="787C5AFC">
          <wp:simplePos x="0" y="0"/>
          <wp:positionH relativeFrom="column">
            <wp:posOffset>-1046488</wp:posOffset>
          </wp:positionH>
          <wp:positionV relativeFrom="paragraph">
            <wp:posOffset>4174597</wp:posOffset>
          </wp:positionV>
          <wp:extent cx="7528956" cy="1940634"/>
          <wp:effectExtent l="0" t="2838450" r="0" b="2688516"/>
          <wp:wrapNone/>
          <wp:docPr id="20"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lang w:val="sl-SI" w:eastAsia="sl-SI"/>
      </w:rPr>
      <w:drawing>
        <wp:anchor distT="0" distB="0" distL="114300" distR="114300" simplePos="0" relativeHeight="251653120" behindDoc="1" locked="0" layoutInCell="1" allowOverlap="1" wp14:anchorId="55BB6AA9" wp14:editId="11F7ABA4">
          <wp:simplePos x="0" y="0"/>
          <wp:positionH relativeFrom="column">
            <wp:posOffset>-1007347</wp:posOffset>
          </wp:positionH>
          <wp:positionV relativeFrom="paragraph">
            <wp:posOffset>4478371</wp:posOffset>
          </wp:positionV>
          <wp:extent cx="7915702" cy="1543069"/>
          <wp:effectExtent l="0" t="2800350" r="0" b="2914631"/>
          <wp:wrapNone/>
          <wp:docPr id="21"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fldChar w:fldCharType="begin"/>
    </w:r>
    <w:r>
      <w:instrText xml:space="preserve"> DOCPROPERTY DocID </w:instrText>
    </w:r>
    <w:r>
      <w:fldChar w:fldCharType="separate"/>
    </w:r>
    <w:r>
      <w:t>CSL-MAN-14-97512</w:t>
    </w:r>
    <w:r>
      <w:fldChar w:fldCharType="end"/>
    </w:r>
    <w:r w:rsidRPr="004C114A">
      <w:t xml:space="preserve"> v</w:t>
    </w:r>
    <w:r>
      <w:fldChar w:fldCharType="begin"/>
    </w:r>
    <w:r>
      <w:instrText xml:space="preserve"> DOCPROPERTY  Revision </w:instrText>
    </w:r>
    <w:r>
      <w:fldChar w:fldCharType="separate"/>
    </w:r>
    <w:r>
      <w:t>1.0</w:t>
    </w:r>
    <w:r>
      <w:fldChar w:fldCharType="end"/>
    </w:r>
    <w:r w:rsidRPr="004C114A">
      <w:tab/>
    </w:r>
    <w:r w:rsidRPr="001E42ED">
      <w:fldChar w:fldCharType="begin"/>
    </w:r>
    <w:r>
      <w:instrText xml:space="preserve"> STYLEREF  "Heading 1" \n  </w:instrText>
    </w:r>
    <w:r w:rsidRPr="001E42ED">
      <w:fldChar w:fldCharType="separate"/>
    </w:r>
    <w:r w:rsidR="003E5465">
      <w:rPr>
        <w:noProof/>
      </w:rPr>
      <w:t>2</w:t>
    </w:r>
    <w:r w:rsidRPr="001E42ED">
      <w:fldChar w:fldCharType="end"/>
    </w:r>
    <w:r>
      <w:t xml:space="preserve">. </w:t>
    </w:r>
    <w:r>
      <w:fldChar w:fldCharType="begin"/>
    </w:r>
    <w:r>
      <w:instrText xml:space="preserve"> STYLEREF  "Heading 1"   </w:instrText>
    </w:r>
    <w:r>
      <w:fldChar w:fldCharType="separate"/>
    </w:r>
    <w:r w:rsidR="003E5465">
      <w:rPr>
        <w:noProof/>
      </w:rPr>
      <w:t>Device Group Panel</w:t>
    </w:r>
    <w:r>
      <w:fldChar w:fldCharType="end"/>
    </w:r>
    <w:r>
      <w:tab/>
    </w:r>
    <w:r>
      <w:fldChar w:fldCharType="begin"/>
    </w:r>
    <w:r>
      <w:instrText xml:space="preserve"> Docproperty LocalizedStatus </w:instrText>
    </w:r>
    <w:r>
      <w:fldChar w:fldCharType="separate"/>
    </w:r>
    <w:r>
      <w:t>Draft</w:t>
    </w:r>
    <w:r>
      <w:fldChar w:fldCharType="end"/>
    </w:r>
    <w:r>
      <w:br/>
    </w:r>
    <w:r w:rsidRPr="004C114A">
      <w:rPr>
        <w:noProof/>
        <w:lang w:val="sl-SI" w:eastAsia="sl-SI"/>
      </w:rPr>
      <w:drawing>
        <wp:inline distT="0" distB="0" distL="0" distR="0" wp14:anchorId="658068AD" wp14:editId="0A3C943C">
          <wp:extent cx="5385316" cy="107025"/>
          <wp:effectExtent l="19050" t="0" r="5834" b="0"/>
          <wp:docPr id="22"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16" w:rsidRDefault="00564A16" w:rsidP="00B65ABC"/>
  <w:p w:rsidR="00564A16" w:rsidRDefault="00564A16" w:rsidP="00B65ABC"/>
  <w:p w:rsidR="00564A16" w:rsidRDefault="00564A16" w:rsidP="00B65ABC"/>
  <w:p w:rsidR="00564A16" w:rsidRDefault="00564A16">
    <w:r w:rsidRPr="003857A2">
      <w:rPr>
        <w:noProof/>
        <w:lang w:val="sl-SI" w:eastAsia="sl-SI"/>
      </w:rPr>
      <w:drawing>
        <wp:anchor distT="0" distB="0" distL="114300" distR="114300" simplePos="0" relativeHeight="251661312" behindDoc="1" locked="0" layoutInCell="1" allowOverlap="1" wp14:anchorId="6964A504" wp14:editId="551B82DD">
          <wp:simplePos x="0" y="0"/>
          <wp:positionH relativeFrom="column">
            <wp:posOffset>-993699</wp:posOffset>
          </wp:positionH>
          <wp:positionV relativeFrom="paragraph">
            <wp:posOffset>3690554</wp:posOffset>
          </wp:positionV>
          <wp:extent cx="8420668" cy="2159066"/>
          <wp:effectExtent l="0" t="3105150" r="0" b="2774884"/>
          <wp:wrapNone/>
          <wp:docPr id="9265"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lang w:val="sl-SI" w:eastAsia="sl-SI"/>
      </w:rPr>
      <w:drawing>
        <wp:anchor distT="0" distB="0" distL="114300" distR="114300" simplePos="0" relativeHeight="251660288" behindDoc="1" locked="0" layoutInCell="1" allowOverlap="1" wp14:anchorId="1B782E28" wp14:editId="6C8F6E26">
          <wp:simplePos x="0" y="0"/>
          <wp:positionH relativeFrom="column">
            <wp:posOffset>-741688</wp:posOffset>
          </wp:positionH>
          <wp:positionV relativeFrom="paragraph">
            <wp:posOffset>4014577</wp:posOffset>
          </wp:positionV>
          <wp:extent cx="7528956" cy="1940634"/>
          <wp:effectExtent l="0" t="2838450" r="0" b="2688516"/>
          <wp:wrapNone/>
          <wp:docPr id="926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FF7144">
      <w:rPr>
        <w:noProof/>
        <w:lang w:val="sl-SI" w:eastAsia="sl-SI"/>
      </w:rPr>
      <w:drawing>
        <wp:anchor distT="0" distB="0" distL="114300" distR="114300" simplePos="0" relativeHeight="251659264" behindDoc="1" locked="0" layoutInCell="1" allowOverlap="1" wp14:anchorId="55819BCB" wp14:editId="68429B7A">
          <wp:simplePos x="0" y="0"/>
          <wp:positionH relativeFrom="column">
            <wp:posOffset>-703448</wp:posOffset>
          </wp:positionH>
          <wp:positionV relativeFrom="paragraph">
            <wp:posOffset>4318994</wp:posOffset>
          </wp:positionV>
          <wp:extent cx="7919049" cy="1545902"/>
          <wp:effectExtent l="0" t="2800350" r="0" b="2911798"/>
          <wp:wrapNone/>
          <wp:docPr id="926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Pr="00E14032">
      <w:rPr>
        <w:noProof/>
        <w:lang w:val="sl-SI" w:eastAsia="sl-SI"/>
      </w:rPr>
      <w:drawing>
        <wp:inline distT="0" distB="0" distL="0" distR="0" wp14:anchorId="5E538444" wp14:editId="45060297">
          <wp:extent cx="5401945" cy="600694"/>
          <wp:effectExtent l="19050" t="0" r="8255" b="0"/>
          <wp:docPr id="9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5401945" cy="600694"/>
                  </a:xfrm>
                  <a:prstGeom prst="rect">
                    <a:avLst/>
                  </a:prstGeom>
                  <a:noFill/>
                  <a:ln w="9525">
                    <a:noFill/>
                    <a:miter lim="800000"/>
                    <a:headEnd/>
                    <a:tailEnd/>
                  </a:ln>
                </pic:spPr>
              </pic:pic>
            </a:graphicData>
          </a:graphic>
        </wp:inline>
      </w:drawing>
    </w:r>
    <w:r w:rsidR="0003772F">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7" type="#_x0000_t75" style="position:absolute;margin-left:0;margin-top:0;width:139.3pt;height:67.05pt;z-index:-251654144;mso-position-horizontal:center;mso-position-horizontal-relative:margin;mso-position-vertical:center;mso-position-vertical-relative:margin" wrapcoords="0 0 21600 0 21600 21600 0 21600 0 0">
          <v:imagedata r:id="rId5" o:title="Drawing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E76FB5"/>
    <w:multiLevelType w:val="hybridMultilevel"/>
    <w:tmpl w:val="8DA691A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0DC26C08"/>
    <w:multiLevelType w:val="hybridMultilevel"/>
    <w:tmpl w:val="8F64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3">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067B1F"/>
    <w:multiLevelType w:val="hybridMultilevel"/>
    <w:tmpl w:val="3DA2E06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2408775F"/>
    <w:multiLevelType w:val="hybridMultilevel"/>
    <w:tmpl w:val="88F4654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2743756B"/>
    <w:multiLevelType w:val="hybridMultilevel"/>
    <w:tmpl w:val="99221C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D3C1C96"/>
    <w:multiLevelType w:val="hybridMultilevel"/>
    <w:tmpl w:val="A81EF9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12170BF"/>
    <w:multiLevelType w:val="hybridMultilevel"/>
    <w:tmpl w:val="45F6498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34B12250"/>
    <w:multiLevelType w:val="hybridMultilevel"/>
    <w:tmpl w:val="76F6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9535FB"/>
    <w:multiLevelType w:val="hybridMultilevel"/>
    <w:tmpl w:val="FA9E135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0820836"/>
    <w:multiLevelType w:val="hybridMultilevel"/>
    <w:tmpl w:val="EA28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DC67B6"/>
    <w:multiLevelType w:val="hybridMultilevel"/>
    <w:tmpl w:val="E4ECDFF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568158F5"/>
    <w:multiLevelType w:val="hybridMultilevel"/>
    <w:tmpl w:val="D55845E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58186B38"/>
    <w:multiLevelType w:val="hybridMultilevel"/>
    <w:tmpl w:val="3656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6B6999"/>
    <w:multiLevelType w:val="hybridMultilevel"/>
    <w:tmpl w:val="17686B6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nsid w:val="62DC6399"/>
    <w:multiLevelType w:val="hybridMultilevel"/>
    <w:tmpl w:val="6BF0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D21D84"/>
    <w:multiLevelType w:val="hybridMultilevel"/>
    <w:tmpl w:val="E6C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047E7"/>
    <w:multiLevelType w:val="hybridMultilevel"/>
    <w:tmpl w:val="4FACF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7D4819"/>
    <w:multiLevelType w:val="hybridMultilevel"/>
    <w:tmpl w:val="4DC4E0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nsid w:val="6D022D60"/>
    <w:multiLevelType w:val="hybridMultilevel"/>
    <w:tmpl w:val="C3400D9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D4D498C"/>
    <w:multiLevelType w:val="hybridMultilevel"/>
    <w:tmpl w:val="8C4E28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6"/>
  </w:num>
  <w:num w:numId="2">
    <w:abstractNumId w:val="29"/>
  </w:num>
  <w:num w:numId="3">
    <w:abstractNumId w:val="19"/>
  </w:num>
  <w:num w:numId="4">
    <w:abstractNumId w:val="12"/>
  </w:num>
  <w:num w:numId="5">
    <w:abstractNumId w:val="14"/>
  </w:num>
  <w:num w:numId="6">
    <w:abstractNumId w:val="23"/>
  </w:num>
  <w:num w:numId="7">
    <w:abstractNumId w:val="13"/>
  </w:num>
  <w:num w:numId="8">
    <w:abstractNumId w:val="3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27"/>
  </w:num>
  <w:num w:numId="21">
    <w:abstractNumId w:val="32"/>
  </w:num>
  <w:num w:numId="22">
    <w:abstractNumId w:val="24"/>
  </w:num>
  <w:num w:numId="23">
    <w:abstractNumId w:val="21"/>
  </w:num>
  <w:num w:numId="24">
    <w:abstractNumId w:val="31"/>
  </w:num>
  <w:num w:numId="25">
    <w:abstractNumId w:val="30"/>
  </w:num>
  <w:num w:numId="26">
    <w:abstractNumId w:val="17"/>
  </w:num>
  <w:num w:numId="27">
    <w:abstractNumId w:val="37"/>
  </w:num>
  <w:num w:numId="28">
    <w:abstractNumId w:val="26"/>
  </w:num>
  <w:num w:numId="29">
    <w:abstractNumId w:val="25"/>
  </w:num>
  <w:num w:numId="30">
    <w:abstractNumId w:val="34"/>
  </w:num>
  <w:num w:numId="31">
    <w:abstractNumId w:val="10"/>
  </w:num>
  <w:num w:numId="32">
    <w:abstractNumId w:val="15"/>
  </w:num>
  <w:num w:numId="33">
    <w:abstractNumId w:val="28"/>
  </w:num>
  <w:num w:numId="34">
    <w:abstractNumId w:val="18"/>
  </w:num>
  <w:num w:numId="35">
    <w:abstractNumId w:val="20"/>
  </w:num>
  <w:num w:numId="36">
    <w:abstractNumId w:val="33"/>
  </w:num>
  <w:num w:numId="37">
    <w:abstractNumId w:val="22"/>
  </w:num>
  <w:num w:numId="38">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FA5"/>
    <w:rsid w:val="00000C89"/>
    <w:rsid w:val="00001522"/>
    <w:rsid w:val="00001CA0"/>
    <w:rsid w:val="00002571"/>
    <w:rsid w:val="0000309E"/>
    <w:rsid w:val="00004161"/>
    <w:rsid w:val="000045D0"/>
    <w:rsid w:val="00004903"/>
    <w:rsid w:val="00004BE2"/>
    <w:rsid w:val="00004E69"/>
    <w:rsid w:val="00004FFE"/>
    <w:rsid w:val="00005C6C"/>
    <w:rsid w:val="00006229"/>
    <w:rsid w:val="00006362"/>
    <w:rsid w:val="000067B2"/>
    <w:rsid w:val="00006E0C"/>
    <w:rsid w:val="00007B75"/>
    <w:rsid w:val="00010480"/>
    <w:rsid w:val="00010486"/>
    <w:rsid w:val="00010BF5"/>
    <w:rsid w:val="00011060"/>
    <w:rsid w:val="0001113B"/>
    <w:rsid w:val="0001160C"/>
    <w:rsid w:val="000116E1"/>
    <w:rsid w:val="0001176B"/>
    <w:rsid w:val="00011F97"/>
    <w:rsid w:val="00012095"/>
    <w:rsid w:val="00012898"/>
    <w:rsid w:val="00012B9F"/>
    <w:rsid w:val="000138EC"/>
    <w:rsid w:val="00013A59"/>
    <w:rsid w:val="0001403B"/>
    <w:rsid w:val="00014236"/>
    <w:rsid w:val="000143FE"/>
    <w:rsid w:val="000149A7"/>
    <w:rsid w:val="00015101"/>
    <w:rsid w:val="000155BB"/>
    <w:rsid w:val="00015694"/>
    <w:rsid w:val="000166B0"/>
    <w:rsid w:val="0001688C"/>
    <w:rsid w:val="000173B6"/>
    <w:rsid w:val="00020F3E"/>
    <w:rsid w:val="0002170D"/>
    <w:rsid w:val="00021B02"/>
    <w:rsid w:val="00021B07"/>
    <w:rsid w:val="00022242"/>
    <w:rsid w:val="00023275"/>
    <w:rsid w:val="000235AD"/>
    <w:rsid w:val="00023DCF"/>
    <w:rsid w:val="00024401"/>
    <w:rsid w:val="00025779"/>
    <w:rsid w:val="00025970"/>
    <w:rsid w:val="00025CD7"/>
    <w:rsid w:val="0002667C"/>
    <w:rsid w:val="00026D58"/>
    <w:rsid w:val="00027597"/>
    <w:rsid w:val="00030051"/>
    <w:rsid w:val="000307B3"/>
    <w:rsid w:val="000307F4"/>
    <w:rsid w:val="0003087A"/>
    <w:rsid w:val="00030889"/>
    <w:rsid w:val="000308E8"/>
    <w:rsid w:val="000314B1"/>
    <w:rsid w:val="000319EC"/>
    <w:rsid w:val="00031C1B"/>
    <w:rsid w:val="00031D22"/>
    <w:rsid w:val="0003246F"/>
    <w:rsid w:val="0003323F"/>
    <w:rsid w:val="00033298"/>
    <w:rsid w:val="00033DF4"/>
    <w:rsid w:val="0003405C"/>
    <w:rsid w:val="00034922"/>
    <w:rsid w:val="000349B3"/>
    <w:rsid w:val="00035019"/>
    <w:rsid w:val="00035044"/>
    <w:rsid w:val="000352CD"/>
    <w:rsid w:val="00035435"/>
    <w:rsid w:val="0003588D"/>
    <w:rsid w:val="00035B59"/>
    <w:rsid w:val="00035C4A"/>
    <w:rsid w:val="00035CC0"/>
    <w:rsid w:val="00035F8F"/>
    <w:rsid w:val="00036BDB"/>
    <w:rsid w:val="00036E8D"/>
    <w:rsid w:val="0003772F"/>
    <w:rsid w:val="00037738"/>
    <w:rsid w:val="00037BFE"/>
    <w:rsid w:val="00037CF7"/>
    <w:rsid w:val="000407F5"/>
    <w:rsid w:val="00040A02"/>
    <w:rsid w:val="00040D58"/>
    <w:rsid w:val="00041B03"/>
    <w:rsid w:val="00041D9A"/>
    <w:rsid w:val="000421CB"/>
    <w:rsid w:val="00042CE6"/>
    <w:rsid w:val="00042E12"/>
    <w:rsid w:val="00043759"/>
    <w:rsid w:val="00043A88"/>
    <w:rsid w:val="0004441B"/>
    <w:rsid w:val="00044B12"/>
    <w:rsid w:val="00044DE5"/>
    <w:rsid w:val="00044F39"/>
    <w:rsid w:val="00045171"/>
    <w:rsid w:val="0004549E"/>
    <w:rsid w:val="000458EE"/>
    <w:rsid w:val="000460DE"/>
    <w:rsid w:val="00046431"/>
    <w:rsid w:val="00046880"/>
    <w:rsid w:val="00046B3A"/>
    <w:rsid w:val="000479E7"/>
    <w:rsid w:val="00047EB6"/>
    <w:rsid w:val="0005086B"/>
    <w:rsid w:val="00050981"/>
    <w:rsid w:val="00050E9F"/>
    <w:rsid w:val="00051288"/>
    <w:rsid w:val="00052BCD"/>
    <w:rsid w:val="000532D5"/>
    <w:rsid w:val="00053CED"/>
    <w:rsid w:val="00053FA2"/>
    <w:rsid w:val="00054664"/>
    <w:rsid w:val="000552D8"/>
    <w:rsid w:val="0005552D"/>
    <w:rsid w:val="00055F40"/>
    <w:rsid w:val="0005646B"/>
    <w:rsid w:val="00056665"/>
    <w:rsid w:val="00056736"/>
    <w:rsid w:val="00056CD4"/>
    <w:rsid w:val="000576B3"/>
    <w:rsid w:val="00060FA6"/>
    <w:rsid w:val="0006109C"/>
    <w:rsid w:val="000613A5"/>
    <w:rsid w:val="000631AF"/>
    <w:rsid w:val="0006346C"/>
    <w:rsid w:val="000634DD"/>
    <w:rsid w:val="000636EA"/>
    <w:rsid w:val="00063A49"/>
    <w:rsid w:val="00063C60"/>
    <w:rsid w:val="0006410B"/>
    <w:rsid w:val="00064548"/>
    <w:rsid w:val="0006499B"/>
    <w:rsid w:val="00064A68"/>
    <w:rsid w:val="00064AD7"/>
    <w:rsid w:val="00064C63"/>
    <w:rsid w:val="000653E4"/>
    <w:rsid w:val="00065A3B"/>
    <w:rsid w:val="00065E08"/>
    <w:rsid w:val="000660B7"/>
    <w:rsid w:val="00066645"/>
    <w:rsid w:val="00066C74"/>
    <w:rsid w:val="0006714C"/>
    <w:rsid w:val="000677E2"/>
    <w:rsid w:val="00067DC6"/>
    <w:rsid w:val="00067F2F"/>
    <w:rsid w:val="00067F45"/>
    <w:rsid w:val="00070EC7"/>
    <w:rsid w:val="0007131B"/>
    <w:rsid w:val="0007134D"/>
    <w:rsid w:val="00071698"/>
    <w:rsid w:val="00072141"/>
    <w:rsid w:val="000736A5"/>
    <w:rsid w:val="000738A0"/>
    <w:rsid w:val="00074B9C"/>
    <w:rsid w:val="00074D7F"/>
    <w:rsid w:val="000754FC"/>
    <w:rsid w:val="00075AFF"/>
    <w:rsid w:val="00075D67"/>
    <w:rsid w:val="00076082"/>
    <w:rsid w:val="00076211"/>
    <w:rsid w:val="00076215"/>
    <w:rsid w:val="000764F6"/>
    <w:rsid w:val="00076C3B"/>
    <w:rsid w:val="0007733C"/>
    <w:rsid w:val="0007764A"/>
    <w:rsid w:val="000778C6"/>
    <w:rsid w:val="00077AD3"/>
    <w:rsid w:val="000800DD"/>
    <w:rsid w:val="00080952"/>
    <w:rsid w:val="00081335"/>
    <w:rsid w:val="00082071"/>
    <w:rsid w:val="00082195"/>
    <w:rsid w:val="000827C9"/>
    <w:rsid w:val="00082FC2"/>
    <w:rsid w:val="000830A3"/>
    <w:rsid w:val="00083166"/>
    <w:rsid w:val="00084345"/>
    <w:rsid w:val="00084854"/>
    <w:rsid w:val="000848EE"/>
    <w:rsid w:val="00084F67"/>
    <w:rsid w:val="00085033"/>
    <w:rsid w:val="00085394"/>
    <w:rsid w:val="00085CD2"/>
    <w:rsid w:val="00085F10"/>
    <w:rsid w:val="000862D8"/>
    <w:rsid w:val="00086D8E"/>
    <w:rsid w:val="00086F1E"/>
    <w:rsid w:val="00086F81"/>
    <w:rsid w:val="000873C0"/>
    <w:rsid w:val="00087681"/>
    <w:rsid w:val="000878D9"/>
    <w:rsid w:val="000902C4"/>
    <w:rsid w:val="000912CB"/>
    <w:rsid w:val="0009194D"/>
    <w:rsid w:val="0009268E"/>
    <w:rsid w:val="0009308F"/>
    <w:rsid w:val="000933A5"/>
    <w:rsid w:val="0009353A"/>
    <w:rsid w:val="0009375E"/>
    <w:rsid w:val="000937A0"/>
    <w:rsid w:val="00093E75"/>
    <w:rsid w:val="0009496E"/>
    <w:rsid w:val="00094BBC"/>
    <w:rsid w:val="00094CFE"/>
    <w:rsid w:val="00094D6B"/>
    <w:rsid w:val="00095FEC"/>
    <w:rsid w:val="00096307"/>
    <w:rsid w:val="000963DF"/>
    <w:rsid w:val="000969C9"/>
    <w:rsid w:val="00097106"/>
    <w:rsid w:val="00097228"/>
    <w:rsid w:val="0009765A"/>
    <w:rsid w:val="00097685"/>
    <w:rsid w:val="00097B7F"/>
    <w:rsid w:val="00097BBA"/>
    <w:rsid w:val="00097D88"/>
    <w:rsid w:val="00097F29"/>
    <w:rsid w:val="000A010F"/>
    <w:rsid w:val="000A01D5"/>
    <w:rsid w:val="000A0709"/>
    <w:rsid w:val="000A0728"/>
    <w:rsid w:val="000A1D41"/>
    <w:rsid w:val="000A22A2"/>
    <w:rsid w:val="000A2EC0"/>
    <w:rsid w:val="000A2F34"/>
    <w:rsid w:val="000A2F9A"/>
    <w:rsid w:val="000A2FD4"/>
    <w:rsid w:val="000A3240"/>
    <w:rsid w:val="000A32CB"/>
    <w:rsid w:val="000A3524"/>
    <w:rsid w:val="000A407D"/>
    <w:rsid w:val="000A4327"/>
    <w:rsid w:val="000A4CC7"/>
    <w:rsid w:val="000A4CCE"/>
    <w:rsid w:val="000A55A5"/>
    <w:rsid w:val="000A5676"/>
    <w:rsid w:val="000A5726"/>
    <w:rsid w:val="000A59D8"/>
    <w:rsid w:val="000A5A73"/>
    <w:rsid w:val="000A5E73"/>
    <w:rsid w:val="000A5F72"/>
    <w:rsid w:val="000A65C4"/>
    <w:rsid w:val="000A670D"/>
    <w:rsid w:val="000A772A"/>
    <w:rsid w:val="000A779C"/>
    <w:rsid w:val="000A78E9"/>
    <w:rsid w:val="000A7C8B"/>
    <w:rsid w:val="000B0180"/>
    <w:rsid w:val="000B08A1"/>
    <w:rsid w:val="000B0E82"/>
    <w:rsid w:val="000B0F2A"/>
    <w:rsid w:val="000B123E"/>
    <w:rsid w:val="000B17AB"/>
    <w:rsid w:val="000B1F34"/>
    <w:rsid w:val="000B1FC9"/>
    <w:rsid w:val="000B2732"/>
    <w:rsid w:val="000B29C3"/>
    <w:rsid w:val="000B2BE3"/>
    <w:rsid w:val="000B3046"/>
    <w:rsid w:val="000B3F29"/>
    <w:rsid w:val="000B4614"/>
    <w:rsid w:val="000B4B8B"/>
    <w:rsid w:val="000B4DFE"/>
    <w:rsid w:val="000B5360"/>
    <w:rsid w:val="000B5C28"/>
    <w:rsid w:val="000B6253"/>
    <w:rsid w:val="000B6D71"/>
    <w:rsid w:val="000B7B20"/>
    <w:rsid w:val="000B7E17"/>
    <w:rsid w:val="000C1393"/>
    <w:rsid w:val="000C1E10"/>
    <w:rsid w:val="000C2A19"/>
    <w:rsid w:val="000C307C"/>
    <w:rsid w:val="000C32CC"/>
    <w:rsid w:val="000C3812"/>
    <w:rsid w:val="000C389A"/>
    <w:rsid w:val="000C428B"/>
    <w:rsid w:val="000C46B5"/>
    <w:rsid w:val="000C4D37"/>
    <w:rsid w:val="000C510D"/>
    <w:rsid w:val="000C523E"/>
    <w:rsid w:val="000C5489"/>
    <w:rsid w:val="000C5686"/>
    <w:rsid w:val="000C5A9D"/>
    <w:rsid w:val="000C5FC6"/>
    <w:rsid w:val="000C61C8"/>
    <w:rsid w:val="000C64A3"/>
    <w:rsid w:val="000C747D"/>
    <w:rsid w:val="000C7505"/>
    <w:rsid w:val="000D091D"/>
    <w:rsid w:val="000D0D37"/>
    <w:rsid w:val="000D1044"/>
    <w:rsid w:val="000D1622"/>
    <w:rsid w:val="000D1E20"/>
    <w:rsid w:val="000D1F3F"/>
    <w:rsid w:val="000D2B95"/>
    <w:rsid w:val="000D33D4"/>
    <w:rsid w:val="000D4499"/>
    <w:rsid w:val="000D4987"/>
    <w:rsid w:val="000D4F38"/>
    <w:rsid w:val="000D629A"/>
    <w:rsid w:val="000D6920"/>
    <w:rsid w:val="000D7951"/>
    <w:rsid w:val="000E0134"/>
    <w:rsid w:val="000E16D7"/>
    <w:rsid w:val="000E2383"/>
    <w:rsid w:val="000E276C"/>
    <w:rsid w:val="000E2922"/>
    <w:rsid w:val="000E3076"/>
    <w:rsid w:val="000E33C3"/>
    <w:rsid w:val="000E348A"/>
    <w:rsid w:val="000E36C7"/>
    <w:rsid w:val="000E3999"/>
    <w:rsid w:val="000E3A8C"/>
    <w:rsid w:val="000E475D"/>
    <w:rsid w:val="000E54CD"/>
    <w:rsid w:val="000E580E"/>
    <w:rsid w:val="000E5CC5"/>
    <w:rsid w:val="000E61C2"/>
    <w:rsid w:val="000E65F8"/>
    <w:rsid w:val="000E6EB4"/>
    <w:rsid w:val="000E71B1"/>
    <w:rsid w:val="000E72A1"/>
    <w:rsid w:val="000E73E6"/>
    <w:rsid w:val="000E7DD5"/>
    <w:rsid w:val="000E7E1A"/>
    <w:rsid w:val="000F0D54"/>
    <w:rsid w:val="000F174A"/>
    <w:rsid w:val="000F2812"/>
    <w:rsid w:val="000F2C56"/>
    <w:rsid w:val="000F35E3"/>
    <w:rsid w:val="000F3782"/>
    <w:rsid w:val="000F385A"/>
    <w:rsid w:val="000F3953"/>
    <w:rsid w:val="000F41E4"/>
    <w:rsid w:val="000F544C"/>
    <w:rsid w:val="000F566B"/>
    <w:rsid w:val="000F700E"/>
    <w:rsid w:val="000F73B8"/>
    <w:rsid w:val="000F7D7A"/>
    <w:rsid w:val="000F7DFE"/>
    <w:rsid w:val="00100181"/>
    <w:rsid w:val="00100645"/>
    <w:rsid w:val="001010C4"/>
    <w:rsid w:val="001012F0"/>
    <w:rsid w:val="001014C1"/>
    <w:rsid w:val="00101975"/>
    <w:rsid w:val="001019A6"/>
    <w:rsid w:val="00101CA1"/>
    <w:rsid w:val="00102F7C"/>
    <w:rsid w:val="0010345E"/>
    <w:rsid w:val="00104B52"/>
    <w:rsid w:val="00104E70"/>
    <w:rsid w:val="00105335"/>
    <w:rsid w:val="00105B80"/>
    <w:rsid w:val="00105D84"/>
    <w:rsid w:val="0010636F"/>
    <w:rsid w:val="001063A6"/>
    <w:rsid w:val="00106F45"/>
    <w:rsid w:val="00107482"/>
    <w:rsid w:val="001076FD"/>
    <w:rsid w:val="00107796"/>
    <w:rsid w:val="00107969"/>
    <w:rsid w:val="001109E2"/>
    <w:rsid w:val="00111960"/>
    <w:rsid w:val="00111B7D"/>
    <w:rsid w:val="0011276F"/>
    <w:rsid w:val="00112DFD"/>
    <w:rsid w:val="00112E34"/>
    <w:rsid w:val="00112EFC"/>
    <w:rsid w:val="00113211"/>
    <w:rsid w:val="0011329F"/>
    <w:rsid w:val="001142FF"/>
    <w:rsid w:val="001143FE"/>
    <w:rsid w:val="001147A1"/>
    <w:rsid w:val="00114C0F"/>
    <w:rsid w:val="00115FEA"/>
    <w:rsid w:val="00116B60"/>
    <w:rsid w:val="00116E69"/>
    <w:rsid w:val="001176A5"/>
    <w:rsid w:val="00117D3B"/>
    <w:rsid w:val="00120383"/>
    <w:rsid w:val="00120CC2"/>
    <w:rsid w:val="00120DF7"/>
    <w:rsid w:val="00121327"/>
    <w:rsid w:val="00121B87"/>
    <w:rsid w:val="00121EE9"/>
    <w:rsid w:val="001224EB"/>
    <w:rsid w:val="00122917"/>
    <w:rsid w:val="00122A08"/>
    <w:rsid w:val="00122D63"/>
    <w:rsid w:val="0012376E"/>
    <w:rsid w:val="00125057"/>
    <w:rsid w:val="001251D5"/>
    <w:rsid w:val="00125543"/>
    <w:rsid w:val="00125600"/>
    <w:rsid w:val="00126270"/>
    <w:rsid w:val="001262F4"/>
    <w:rsid w:val="00126A90"/>
    <w:rsid w:val="00127110"/>
    <w:rsid w:val="001271D0"/>
    <w:rsid w:val="0012743A"/>
    <w:rsid w:val="00127686"/>
    <w:rsid w:val="001309EC"/>
    <w:rsid w:val="00130B23"/>
    <w:rsid w:val="00130CA0"/>
    <w:rsid w:val="00130E2E"/>
    <w:rsid w:val="00131E36"/>
    <w:rsid w:val="0013336B"/>
    <w:rsid w:val="00133844"/>
    <w:rsid w:val="0013404F"/>
    <w:rsid w:val="00134570"/>
    <w:rsid w:val="00134AEA"/>
    <w:rsid w:val="00134D06"/>
    <w:rsid w:val="00134E6B"/>
    <w:rsid w:val="00135BAE"/>
    <w:rsid w:val="00135D5B"/>
    <w:rsid w:val="00136567"/>
    <w:rsid w:val="001365FC"/>
    <w:rsid w:val="00136854"/>
    <w:rsid w:val="00136E73"/>
    <w:rsid w:val="001377EC"/>
    <w:rsid w:val="00137E61"/>
    <w:rsid w:val="00140531"/>
    <w:rsid w:val="001407CA"/>
    <w:rsid w:val="001417A0"/>
    <w:rsid w:val="001419D4"/>
    <w:rsid w:val="00141C72"/>
    <w:rsid w:val="00141C88"/>
    <w:rsid w:val="00141EFB"/>
    <w:rsid w:val="001425E0"/>
    <w:rsid w:val="0014295F"/>
    <w:rsid w:val="00142C3E"/>
    <w:rsid w:val="00142D46"/>
    <w:rsid w:val="001432CE"/>
    <w:rsid w:val="00143540"/>
    <w:rsid w:val="00143A84"/>
    <w:rsid w:val="00143ACE"/>
    <w:rsid w:val="00143BA0"/>
    <w:rsid w:val="00143F7C"/>
    <w:rsid w:val="00144ECD"/>
    <w:rsid w:val="00144FBC"/>
    <w:rsid w:val="001460B0"/>
    <w:rsid w:val="00146189"/>
    <w:rsid w:val="001461DF"/>
    <w:rsid w:val="00146443"/>
    <w:rsid w:val="00146DA3"/>
    <w:rsid w:val="001471C3"/>
    <w:rsid w:val="00147397"/>
    <w:rsid w:val="001473EA"/>
    <w:rsid w:val="00147705"/>
    <w:rsid w:val="001478ED"/>
    <w:rsid w:val="00147E67"/>
    <w:rsid w:val="00147FFC"/>
    <w:rsid w:val="001500E5"/>
    <w:rsid w:val="00150189"/>
    <w:rsid w:val="001507D9"/>
    <w:rsid w:val="00150E80"/>
    <w:rsid w:val="001510F2"/>
    <w:rsid w:val="001512FA"/>
    <w:rsid w:val="00151474"/>
    <w:rsid w:val="001519DD"/>
    <w:rsid w:val="00151D93"/>
    <w:rsid w:val="00152428"/>
    <w:rsid w:val="00152718"/>
    <w:rsid w:val="00152B59"/>
    <w:rsid w:val="001532AD"/>
    <w:rsid w:val="001533F4"/>
    <w:rsid w:val="0015344D"/>
    <w:rsid w:val="00154BD2"/>
    <w:rsid w:val="00155251"/>
    <w:rsid w:val="0015567B"/>
    <w:rsid w:val="001560C9"/>
    <w:rsid w:val="00156233"/>
    <w:rsid w:val="001572AF"/>
    <w:rsid w:val="00157763"/>
    <w:rsid w:val="0016012B"/>
    <w:rsid w:val="001604CE"/>
    <w:rsid w:val="001606D2"/>
    <w:rsid w:val="00161141"/>
    <w:rsid w:val="00161232"/>
    <w:rsid w:val="00162230"/>
    <w:rsid w:val="00162DEA"/>
    <w:rsid w:val="00163B2B"/>
    <w:rsid w:val="00163D22"/>
    <w:rsid w:val="0016404C"/>
    <w:rsid w:val="00164A84"/>
    <w:rsid w:val="00164FE3"/>
    <w:rsid w:val="00165359"/>
    <w:rsid w:val="001654E4"/>
    <w:rsid w:val="0016574B"/>
    <w:rsid w:val="0016619A"/>
    <w:rsid w:val="001661B1"/>
    <w:rsid w:val="001666D2"/>
    <w:rsid w:val="001678A1"/>
    <w:rsid w:val="0016792D"/>
    <w:rsid w:val="00167CE3"/>
    <w:rsid w:val="00167D44"/>
    <w:rsid w:val="00167D53"/>
    <w:rsid w:val="00170127"/>
    <w:rsid w:val="00171BEE"/>
    <w:rsid w:val="00171D35"/>
    <w:rsid w:val="0017213C"/>
    <w:rsid w:val="001726E3"/>
    <w:rsid w:val="00172834"/>
    <w:rsid w:val="001749BA"/>
    <w:rsid w:val="00174A8C"/>
    <w:rsid w:val="00174DD8"/>
    <w:rsid w:val="00175068"/>
    <w:rsid w:val="001756C5"/>
    <w:rsid w:val="00175AF1"/>
    <w:rsid w:val="00175BD1"/>
    <w:rsid w:val="0017674C"/>
    <w:rsid w:val="00177528"/>
    <w:rsid w:val="00177BB6"/>
    <w:rsid w:val="0018070D"/>
    <w:rsid w:val="001813F5"/>
    <w:rsid w:val="0018178A"/>
    <w:rsid w:val="001819A0"/>
    <w:rsid w:val="00181B68"/>
    <w:rsid w:val="00181C5B"/>
    <w:rsid w:val="00181CFE"/>
    <w:rsid w:val="0018237F"/>
    <w:rsid w:val="0018288E"/>
    <w:rsid w:val="001831F5"/>
    <w:rsid w:val="00183745"/>
    <w:rsid w:val="00184144"/>
    <w:rsid w:val="001842C9"/>
    <w:rsid w:val="00184523"/>
    <w:rsid w:val="00184A6C"/>
    <w:rsid w:val="001857BC"/>
    <w:rsid w:val="00185A1A"/>
    <w:rsid w:val="00185C0F"/>
    <w:rsid w:val="00185D86"/>
    <w:rsid w:val="00185F1E"/>
    <w:rsid w:val="00186260"/>
    <w:rsid w:val="001871B6"/>
    <w:rsid w:val="0018772D"/>
    <w:rsid w:val="0019015E"/>
    <w:rsid w:val="00190329"/>
    <w:rsid w:val="0019043F"/>
    <w:rsid w:val="00190685"/>
    <w:rsid w:val="001908C2"/>
    <w:rsid w:val="00190BD9"/>
    <w:rsid w:val="0019218E"/>
    <w:rsid w:val="001924C5"/>
    <w:rsid w:val="00192763"/>
    <w:rsid w:val="00192B5A"/>
    <w:rsid w:val="00192C2B"/>
    <w:rsid w:val="001937F9"/>
    <w:rsid w:val="00193C28"/>
    <w:rsid w:val="00193E63"/>
    <w:rsid w:val="00194983"/>
    <w:rsid w:val="001949FF"/>
    <w:rsid w:val="00194C66"/>
    <w:rsid w:val="00194FBD"/>
    <w:rsid w:val="00195B34"/>
    <w:rsid w:val="00195CE7"/>
    <w:rsid w:val="00196205"/>
    <w:rsid w:val="001965C1"/>
    <w:rsid w:val="0019675D"/>
    <w:rsid w:val="001968AE"/>
    <w:rsid w:val="00196DB9"/>
    <w:rsid w:val="001971C5"/>
    <w:rsid w:val="00197977"/>
    <w:rsid w:val="001A06E6"/>
    <w:rsid w:val="001A0FCF"/>
    <w:rsid w:val="001A1328"/>
    <w:rsid w:val="001A1E3F"/>
    <w:rsid w:val="001A2201"/>
    <w:rsid w:val="001A2570"/>
    <w:rsid w:val="001A2798"/>
    <w:rsid w:val="001A2DDA"/>
    <w:rsid w:val="001A3EE6"/>
    <w:rsid w:val="001A45DD"/>
    <w:rsid w:val="001A46C7"/>
    <w:rsid w:val="001A46EC"/>
    <w:rsid w:val="001A4742"/>
    <w:rsid w:val="001A4803"/>
    <w:rsid w:val="001A4A3D"/>
    <w:rsid w:val="001A4CF6"/>
    <w:rsid w:val="001A4F16"/>
    <w:rsid w:val="001A55D4"/>
    <w:rsid w:val="001A6267"/>
    <w:rsid w:val="001A687D"/>
    <w:rsid w:val="001A727C"/>
    <w:rsid w:val="001A7371"/>
    <w:rsid w:val="001A7384"/>
    <w:rsid w:val="001A77CC"/>
    <w:rsid w:val="001A7C86"/>
    <w:rsid w:val="001B07B9"/>
    <w:rsid w:val="001B0815"/>
    <w:rsid w:val="001B12EF"/>
    <w:rsid w:val="001B18FF"/>
    <w:rsid w:val="001B196B"/>
    <w:rsid w:val="001B211B"/>
    <w:rsid w:val="001B290F"/>
    <w:rsid w:val="001B2E50"/>
    <w:rsid w:val="001B3738"/>
    <w:rsid w:val="001B387A"/>
    <w:rsid w:val="001B399D"/>
    <w:rsid w:val="001B3BD9"/>
    <w:rsid w:val="001B3F23"/>
    <w:rsid w:val="001B460B"/>
    <w:rsid w:val="001B478B"/>
    <w:rsid w:val="001B479E"/>
    <w:rsid w:val="001B487D"/>
    <w:rsid w:val="001B4DC5"/>
    <w:rsid w:val="001B4F0D"/>
    <w:rsid w:val="001B52C8"/>
    <w:rsid w:val="001B5374"/>
    <w:rsid w:val="001B53BF"/>
    <w:rsid w:val="001B5980"/>
    <w:rsid w:val="001B5A0B"/>
    <w:rsid w:val="001B5E4D"/>
    <w:rsid w:val="001B603F"/>
    <w:rsid w:val="001B6451"/>
    <w:rsid w:val="001B7B28"/>
    <w:rsid w:val="001B7D68"/>
    <w:rsid w:val="001C0506"/>
    <w:rsid w:val="001C0BCC"/>
    <w:rsid w:val="001C0DFA"/>
    <w:rsid w:val="001C108A"/>
    <w:rsid w:val="001C122B"/>
    <w:rsid w:val="001C16B3"/>
    <w:rsid w:val="001C2848"/>
    <w:rsid w:val="001C2F90"/>
    <w:rsid w:val="001C3A4D"/>
    <w:rsid w:val="001C3B8D"/>
    <w:rsid w:val="001C3BFD"/>
    <w:rsid w:val="001C3D17"/>
    <w:rsid w:val="001C3DD5"/>
    <w:rsid w:val="001C4390"/>
    <w:rsid w:val="001C59D6"/>
    <w:rsid w:val="001C5B59"/>
    <w:rsid w:val="001C5E1B"/>
    <w:rsid w:val="001C65B2"/>
    <w:rsid w:val="001C6C8A"/>
    <w:rsid w:val="001D0476"/>
    <w:rsid w:val="001D0BD5"/>
    <w:rsid w:val="001D1235"/>
    <w:rsid w:val="001D139B"/>
    <w:rsid w:val="001D20FE"/>
    <w:rsid w:val="001D2FB4"/>
    <w:rsid w:val="001D39F2"/>
    <w:rsid w:val="001D3C96"/>
    <w:rsid w:val="001D4876"/>
    <w:rsid w:val="001D4B84"/>
    <w:rsid w:val="001D4E21"/>
    <w:rsid w:val="001D50CB"/>
    <w:rsid w:val="001D5A49"/>
    <w:rsid w:val="001D5EEA"/>
    <w:rsid w:val="001D6A58"/>
    <w:rsid w:val="001D6DA7"/>
    <w:rsid w:val="001D6FA6"/>
    <w:rsid w:val="001D7563"/>
    <w:rsid w:val="001E0653"/>
    <w:rsid w:val="001E07D2"/>
    <w:rsid w:val="001E0B76"/>
    <w:rsid w:val="001E116D"/>
    <w:rsid w:val="001E1B95"/>
    <w:rsid w:val="001E1D14"/>
    <w:rsid w:val="001E21CD"/>
    <w:rsid w:val="001E2334"/>
    <w:rsid w:val="001E2381"/>
    <w:rsid w:val="001E266C"/>
    <w:rsid w:val="001E28A7"/>
    <w:rsid w:val="001E2B89"/>
    <w:rsid w:val="001E4004"/>
    <w:rsid w:val="001E407A"/>
    <w:rsid w:val="001E42ED"/>
    <w:rsid w:val="001E4A84"/>
    <w:rsid w:val="001E4F5E"/>
    <w:rsid w:val="001E544A"/>
    <w:rsid w:val="001E55EA"/>
    <w:rsid w:val="001E5814"/>
    <w:rsid w:val="001E58ED"/>
    <w:rsid w:val="001E5F02"/>
    <w:rsid w:val="001E6525"/>
    <w:rsid w:val="001E657E"/>
    <w:rsid w:val="001E6818"/>
    <w:rsid w:val="001E6A7A"/>
    <w:rsid w:val="001E796A"/>
    <w:rsid w:val="001E7C20"/>
    <w:rsid w:val="001F097E"/>
    <w:rsid w:val="001F1719"/>
    <w:rsid w:val="001F189E"/>
    <w:rsid w:val="001F2AD5"/>
    <w:rsid w:val="001F2C75"/>
    <w:rsid w:val="001F2CA4"/>
    <w:rsid w:val="001F3138"/>
    <w:rsid w:val="001F351D"/>
    <w:rsid w:val="001F3830"/>
    <w:rsid w:val="001F3A31"/>
    <w:rsid w:val="001F3C18"/>
    <w:rsid w:val="001F3E18"/>
    <w:rsid w:val="001F42FF"/>
    <w:rsid w:val="001F44FA"/>
    <w:rsid w:val="001F4F2C"/>
    <w:rsid w:val="001F52F8"/>
    <w:rsid w:val="001F5753"/>
    <w:rsid w:val="001F5E32"/>
    <w:rsid w:val="001F635D"/>
    <w:rsid w:val="001F782A"/>
    <w:rsid w:val="001F79AB"/>
    <w:rsid w:val="001F79D4"/>
    <w:rsid w:val="001F7CA0"/>
    <w:rsid w:val="001F7FA8"/>
    <w:rsid w:val="002009D8"/>
    <w:rsid w:val="0020167D"/>
    <w:rsid w:val="0020206C"/>
    <w:rsid w:val="002029F7"/>
    <w:rsid w:val="00202EA2"/>
    <w:rsid w:val="0020329A"/>
    <w:rsid w:val="002034DE"/>
    <w:rsid w:val="002035D5"/>
    <w:rsid w:val="002035F9"/>
    <w:rsid w:val="00203A03"/>
    <w:rsid w:val="00203B11"/>
    <w:rsid w:val="00203E8F"/>
    <w:rsid w:val="00204653"/>
    <w:rsid w:val="002048FC"/>
    <w:rsid w:val="00204D92"/>
    <w:rsid w:val="00205B83"/>
    <w:rsid w:val="0020659B"/>
    <w:rsid w:val="00206858"/>
    <w:rsid w:val="002073ED"/>
    <w:rsid w:val="00207769"/>
    <w:rsid w:val="0021037A"/>
    <w:rsid w:val="002103B9"/>
    <w:rsid w:val="002103DC"/>
    <w:rsid w:val="0021065A"/>
    <w:rsid w:val="00210797"/>
    <w:rsid w:val="0021092A"/>
    <w:rsid w:val="00210DE5"/>
    <w:rsid w:val="00210E09"/>
    <w:rsid w:val="0021121A"/>
    <w:rsid w:val="002119A4"/>
    <w:rsid w:val="00212DCC"/>
    <w:rsid w:val="00213DF4"/>
    <w:rsid w:val="00213F69"/>
    <w:rsid w:val="0021414C"/>
    <w:rsid w:val="0021511C"/>
    <w:rsid w:val="00215D4B"/>
    <w:rsid w:val="002160AA"/>
    <w:rsid w:val="00216B00"/>
    <w:rsid w:val="00216BAC"/>
    <w:rsid w:val="00216BF5"/>
    <w:rsid w:val="00216E26"/>
    <w:rsid w:val="00216EEF"/>
    <w:rsid w:val="00217069"/>
    <w:rsid w:val="0021713C"/>
    <w:rsid w:val="00217918"/>
    <w:rsid w:val="00217A4B"/>
    <w:rsid w:val="0022060E"/>
    <w:rsid w:val="00220E73"/>
    <w:rsid w:val="002218A2"/>
    <w:rsid w:val="002218B8"/>
    <w:rsid w:val="00221E1D"/>
    <w:rsid w:val="00222031"/>
    <w:rsid w:val="002223E3"/>
    <w:rsid w:val="00222833"/>
    <w:rsid w:val="00222FC4"/>
    <w:rsid w:val="00223006"/>
    <w:rsid w:val="00223881"/>
    <w:rsid w:val="002257C8"/>
    <w:rsid w:val="00225BD4"/>
    <w:rsid w:val="00225E63"/>
    <w:rsid w:val="00226651"/>
    <w:rsid w:val="0022789D"/>
    <w:rsid w:val="00227F1D"/>
    <w:rsid w:val="002302A4"/>
    <w:rsid w:val="00230A96"/>
    <w:rsid w:val="00230C80"/>
    <w:rsid w:val="00230DA7"/>
    <w:rsid w:val="00230F65"/>
    <w:rsid w:val="0023122A"/>
    <w:rsid w:val="002312B9"/>
    <w:rsid w:val="00233099"/>
    <w:rsid w:val="00233116"/>
    <w:rsid w:val="002335B5"/>
    <w:rsid w:val="00233677"/>
    <w:rsid w:val="00234289"/>
    <w:rsid w:val="002346E6"/>
    <w:rsid w:val="00234740"/>
    <w:rsid w:val="00234A4B"/>
    <w:rsid w:val="00234D2C"/>
    <w:rsid w:val="00234E31"/>
    <w:rsid w:val="00234E6C"/>
    <w:rsid w:val="0023543B"/>
    <w:rsid w:val="00235AD3"/>
    <w:rsid w:val="00235F16"/>
    <w:rsid w:val="002363C9"/>
    <w:rsid w:val="00236BC7"/>
    <w:rsid w:val="00236C3D"/>
    <w:rsid w:val="00237100"/>
    <w:rsid w:val="00237140"/>
    <w:rsid w:val="00237209"/>
    <w:rsid w:val="002376FD"/>
    <w:rsid w:val="002402C1"/>
    <w:rsid w:val="0024072F"/>
    <w:rsid w:val="0024219C"/>
    <w:rsid w:val="002428D2"/>
    <w:rsid w:val="00242D46"/>
    <w:rsid w:val="00242D7B"/>
    <w:rsid w:val="002430FE"/>
    <w:rsid w:val="0024340A"/>
    <w:rsid w:val="00243450"/>
    <w:rsid w:val="00243E4F"/>
    <w:rsid w:val="00243F72"/>
    <w:rsid w:val="00244246"/>
    <w:rsid w:val="00244BB3"/>
    <w:rsid w:val="00244E3F"/>
    <w:rsid w:val="00245FB7"/>
    <w:rsid w:val="00246BAD"/>
    <w:rsid w:val="002471D4"/>
    <w:rsid w:val="00247792"/>
    <w:rsid w:val="002478D8"/>
    <w:rsid w:val="00247BAA"/>
    <w:rsid w:val="00247FCD"/>
    <w:rsid w:val="0025079D"/>
    <w:rsid w:val="00250E25"/>
    <w:rsid w:val="00251BBA"/>
    <w:rsid w:val="00251D82"/>
    <w:rsid w:val="00251F17"/>
    <w:rsid w:val="00252399"/>
    <w:rsid w:val="002524AE"/>
    <w:rsid w:val="00252620"/>
    <w:rsid w:val="00252F7D"/>
    <w:rsid w:val="002538E9"/>
    <w:rsid w:val="00253CDF"/>
    <w:rsid w:val="00253F41"/>
    <w:rsid w:val="00254264"/>
    <w:rsid w:val="0025489A"/>
    <w:rsid w:val="00255D46"/>
    <w:rsid w:val="00256171"/>
    <w:rsid w:val="002561BD"/>
    <w:rsid w:val="00256A94"/>
    <w:rsid w:val="00256B07"/>
    <w:rsid w:val="00257783"/>
    <w:rsid w:val="00257A78"/>
    <w:rsid w:val="00257BE2"/>
    <w:rsid w:val="00257DE5"/>
    <w:rsid w:val="00257FC9"/>
    <w:rsid w:val="002606CB"/>
    <w:rsid w:val="00261A1E"/>
    <w:rsid w:val="00261F8C"/>
    <w:rsid w:val="0026230B"/>
    <w:rsid w:val="002626AC"/>
    <w:rsid w:val="00263C2E"/>
    <w:rsid w:val="00263C46"/>
    <w:rsid w:val="00263DD7"/>
    <w:rsid w:val="00264230"/>
    <w:rsid w:val="0026556B"/>
    <w:rsid w:val="002662AE"/>
    <w:rsid w:val="00266649"/>
    <w:rsid w:val="002674F2"/>
    <w:rsid w:val="002676F1"/>
    <w:rsid w:val="00267E88"/>
    <w:rsid w:val="00270458"/>
    <w:rsid w:val="00270684"/>
    <w:rsid w:val="00270B52"/>
    <w:rsid w:val="00271838"/>
    <w:rsid w:val="00272DF2"/>
    <w:rsid w:val="00274189"/>
    <w:rsid w:val="00274440"/>
    <w:rsid w:val="002744D5"/>
    <w:rsid w:val="0027572E"/>
    <w:rsid w:val="00275DF3"/>
    <w:rsid w:val="00276C44"/>
    <w:rsid w:val="00276E55"/>
    <w:rsid w:val="0027760B"/>
    <w:rsid w:val="00277D70"/>
    <w:rsid w:val="00277FC2"/>
    <w:rsid w:val="0028004F"/>
    <w:rsid w:val="002804B2"/>
    <w:rsid w:val="002804EF"/>
    <w:rsid w:val="002808D0"/>
    <w:rsid w:val="00280BD9"/>
    <w:rsid w:val="00281465"/>
    <w:rsid w:val="0028174C"/>
    <w:rsid w:val="00283079"/>
    <w:rsid w:val="0028372B"/>
    <w:rsid w:val="0028383A"/>
    <w:rsid w:val="002838AE"/>
    <w:rsid w:val="00283F7C"/>
    <w:rsid w:val="002841CE"/>
    <w:rsid w:val="00284661"/>
    <w:rsid w:val="00284F79"/>
    <w:rsid w:val="00284F85"/>
    <w:rsid w:val="002857A3"/>
    <w:rsid w:val="00286DB3"/>
    <w:rsid w:val="00286F47"/>
    <w:rsid w:val="0028761B"/>
    <w:rsid w:val="00287682"/>
    <w:rsid w:val="00287696"/>
    <w:rsid w:val="0028772C"/>
    <w:rsid w:val="00287DA6"/>
    <w:rsid w:val="00287F4E"/>
    <w:rsid w:val="002905D4"/>
    <w:rsid w:val="00290FE0"/>
    <w:rsid w:val="0029151D"/>
    <w:rsid w:val="00292D2B"/>
    <w:rsid w:val="002933B6"/>
    <w:rsid w:val="002936E5"/>
    <w:rsid w:val="002938D9"/>
    <w:rsid w:val="002940BB"/>
    <w:rsid w:val="00295654"/>
    <w:rsid w:val="00295C30"/>
    <w:rsid w:val="00295E6A"/>
    <w:rsid w:val="00296108"/>
    <w:rsid w:val="0029622A"/>
    <w:rsid w:val="00296A3A"/>
    <w:rsid w:val="0029706B"/>
    <w:rsid w:val="0029774A"/>
    <w:rsid w:val="002977DB"/>
    <w:rsid w:val="002978E0"/>
    <w:rsid w:val="002A0058"/>
    <w:rsid w:val="002A02C8"/>
    <w:rsid w:val="002A06F1"/>
    <w:rsid w:val="002A0749"/>
    <w:rsid w:val="002A0A20"/>
    <w:rsid w:val="002A0B41"/>
    <w:rsid w:val="002A107B"/>
    <w:rsid w:val="002A2119"/>
    <w:rsid w:val="002A22C8"/>
    <w:rsid w:val="002A239F"/>
    <w:rsid w:val="002A2D90"/>
    <w:rsid w:val="002A2F7E"/>
    <w:rsid w:val="002A32A5"/>
    <w:rsid w:val="002A3706"/>
    <w:rsid w:val="002A3B14"/>
    <w:rsid w:val="002A3BCF"/>
    <w:rsid w:val="002A41E0"/>
    <w:rsid w:val="002A4BF5"/>
    <w:rsid w:val="002A4CF1"/>
    <w:rsid w:val="002A5AC5"/>
    <w:rsid w:val="002A61B1"/>
    <w:rsid w:val="002A6282"/>
    <w:rsid w:val="002A6515"/>
    <w:rsid w:val="002A65D7"/>
    <w:rsid w:val="002A6E3B"/>
    <w:rsid w:val="002A78DA"/>
    <w:rsid w:val="002B05B9"/>
    <w:rsid w:val="002B0B3C"/>
    <w:rsid w:val="002B0C0B"/>
    <w:rsid w:val="002B0FA5"/>
    <w:rsid w:val="002B244F"/>
    <w:rsid w:val="002B2595"/>
    <w:rsid w:val="002B29E7"/>
    <w:rsid w:val="002B2B66"/>
    <w:rsid w:val="002B3393"/>
    <w:rsid w:val="002B4299"/>
    <w:rsid w:val="002B55B6"/>
    <w:rsid w:val="002B5666"/>
    <w:rsid w:val="002B5AF7"/>
    <w:rsid w:val="002B63D7"/>
    <w:rsid w:val="002B68D8"/>
    <w:rsid w:val="002B6D7D"/>
    <w:rsid w:val="002B73E0"/>
    <w:rsid w:val="002B7E51"/>
    <w:rsid w:val="002B7ED5"/>
    <w:rsid w:val="002C0254"/>
    <w:rsid w:val="002C0591"/>
    <w:rsid w:val="002C0BFA"/>
    <w:rsid w:val="002C1406"/>
    <w:rsid w:val="002C16C3"/>
    <w:rsid w:val="002C1817"/>
    <w:rsid w:val="002C1CEF"/>
    <w:rsid w:val="002C1E01"/>
    <w:rsid w:val="002C2368"/>
    <w:rsid w:val="002C249F"/>
    <w:rsid w:val="002C28CD"/>
    <w:rsid w:val="002C2E82"/>
    <w:rsid w:val="002C33D2"/>
    <w:rsid w:val="002C3690"/>
    <w:rsid w:val="002C376B"/>
    <w:rsid w:val="002C406B"/>
    <w:rsid w:val="002C41E8"/>
    <w:rsid w:val="002C4A9E"/>
    <w:rsid w:val="002C50A9"/>
    <w:rsid w:val="002C53E7"/>
    <w:rsid w:val="002C5B49"/>
    <w:rsid w:val="002C5E40"/>
    <w:rsid w:val="002C64CC"/>
    <w:rsid w:val="002C71F9"/>
    <w:rsid w:val="002C7786"/>
    <w:rsid w:val="002C7A4E"/>
    <w:rsid w:val="002D0105"/>
    <w:rsid w:val="002D068E"/>
    <w:rsid w:val="002D0F30"/>
    <w:rsid w:val="002D120C"/>
    <w:rsid w:val="002D15CE"/>
    <w:rsid w:val="002D17FD"/>
    <w:rsid w:val="002D1C2E"/>
    <w:rsid w:val="002D1E45"/>
    <w:rsid w:val="002D20D9"/>
    <w:rsid w:val="002D2115"/>
    <w:rsid w:val="002D2AD3"/>
    <w:rsid w:val="002D2C88"/>
    <w:rsid w:val="002D2FFA"/>
    <w:rsid w:val="002D306C"/>
    <w:rsid w:val="002D3602"/>
    <w:rsid w:val="002D37D1"/>
    <w:rsid w:val="002D38A2"/>
    <w:rsid w:val="002D3B1C"/>
    <w:rsid w:val="002D3B6D"/>
    <w:rsid w:val="002D3BAF"/>
    <w:rsid w:val="002D3FD9"/>
    <w:rsid w:val="002D41EA"/>
    <w:rsid w:val="002D4AA3"/>
    <w:rsid w:val="002D4FE8"/>
    <w:rsid w:val="002D529D"/>
    <w:rsid w:val="002D5300"/>
    <w:rsid w:val="002D5521"/>
    <w:rsid w:val="002D6437"/>
    <w:rsid w:val="002D64AD"/>
    <w:rsid w:val="002D6601"/>
    <w:rsid w:val="002D6ACA"/>
    <w:rsid w:val="002D6C59"/>
    <w:rsid w:val="002D7585"/>
    <w:rsid w:val="002D78E7"/>
    <w:rsid w:val="002D7F4D"/>
    <w:rsid w:val="002E0312"/>
    <w:rsid w:val="002E05A1"/>
    <w:rsid w:val="002E1D6D"/>
    <w:rsid w:val="002E21EF"/>
    <w:rsid w:val="002E233B"/>
    <w:rsid w:val="002E266D"/>
    <w:rsid w:val="002E2674"/>
    <w:rsid w:val="002E29DB"/>
    <w:rsid w:val="002E3494"/>
    <w:rsid w:val="002E400D"/>
    <w:rsid w:val="002E444F"/>
    <w:rsid w:val="002E467F"/>
    <w:rsid w:val="002E50E4"/>
    <w:rsid w:val="002E5396"/>
    <w:rsid w:val="002E62E7"/>
    <w:rsid w:val="002E657E"/>
    <w:rsid w:val="002E6A8E"/>
    <w:rsid w:val="002E6EC9"/>
    <w:rsid w:val="002E70A8"/>
    <w:rsid w:val="002E72B1"/>
    <w:rsid w:val="002E74C3"/>
    <w:rsid w:val="002E7E6C"/>
    <w:rsid w:val="002E7F16"/>
    <w:rsid w:val="002F0A09"/>
    <w:rsid w:val="002F1536"/>
    <w:rsid w:val="002F16B8"/>
    <w:rsid w:val="002F30C7"/>
    <w:rsid w:val="002F41FB"/>
    <w:rsid w:val="002F4D7C"/>
    <w:rsid w:val="002F4E37"/>
    <w:rsid w:val="002F4FD9"/>
    <w:rsid w:val="002F5112"/>
    <w:rsid w:val="002F5144"/>
    <w:rsid w:val="002F57C5"/>
    <w:rsid w:val="002F6216"/>
    <w:rsid w:val="002F68C2"/>
    <w:rsid w:val="002F747C"/>
    <w:rsid w:val="002F7838"/>
    <w:rsid w:val="002F7AD1"/>
    <w:rsid w:val="002F7F78"/>
    <w:rsid w:val="00300124"/>
    <w:rsid w:val="0030014F"/>
    <w:rsid w:val="0030022B"/>
    <w:rsid w:val="0030052A"/>
    <w:rsid w:val="00300B08"/>
    <w:rsid w:val="00300D4D"/>
    <w:rsid w:val="00300D61"/>
    <w:rsid w:val="00301238"/>
    <w:rsid w:val="003020A9"/>
    <w:rsid w:val="003022F5"/>
    <w:rsid w:val="003028ED"/>
    <w:rsid w:val="00302909"/>
    <w:rsid w:val="00303B67"/>
    <w:rsid w:val="00303C46"/>
    <w:rsid w:val="00303CB6"/>
    <w:rsid w:val="00303E53"/>
    <w:rsid w:val="00304088"/>
    <w:rsid w:val="00304ABD"/>
    <w:rsid w:val="00304E63"/>
    <w:rsid w:val="003051E3"/>
    <w:rsid w:val="00305853"/>
    <w:rsid w:val="00306CAE"/>
    <w:rsid w:val="00306F3C"/>
    <w:rsid w:val="003070D6"/>
    <w:rsid w:val="00307267"/>
    <w:rsid w:val="00307627"/>
    <w:rsid w:val="00307EB9"/>
    <w:rsid w:val="00307EF7"/>
    <w:rsid w:val="003108CB"/>
    <w:rsid w:val="0031099D"/>
    <w:rsid w:val="003111A0"/>
    <w:rsid w:val="0031152C"/>
    <w:rsid w:val="00311892"/>
    <w:rsid w:val="00311ABA"/>
    <w:rsid w:val="003120AB"/>
    <w:rsid w:val="00312194"/>
    <w:rsid w:val="00312B01"/>
    <w:rsid w:val="00312B9F"/>
    <w:rsid w:val="00312C13"/>
    <w:rsid w:val="003131BB"/>
    <w:rsid w:val="003131C3"/>
    <w:rsid w:val="00314BD6"/>
    <w:rsid w:val="0031590D"/>
    <w:rsid w:val="00315FC5"/>
    <w:rsid w:val="00316097"/>
    <w:rsid w:val="003169D9"/>
    <w:rsid w:val="00316A84"/>
    <w:rsid w:val="003170A6"/>
    <w:rsid w:val="0032059F"/>
    <w:rsid w:val="00320C5A"/>
    <w:rsid w:val="00320D77"/>
    <w:rsid w:val="00321616"/>
    <w:rsid w:val="003220EF"/>
    <w:rsid w:val="00322761"/>
    <w:rsid w:val="00322D7B"/>
    <w:rsid w:val="00323030"/>
    <w:rsid w:val="00323581"/>
    <w:rsid w:val="00323CD5"/>
    <w:rsid w:val="0032411B"/>
    <w:rsid w:val="003248A4"/>
    <w:rsid w:val="00324E56"/>
    <w:rsid w:val="00324FF5"/>
    <w:rsid w:val="00325570"/>
    <w:rsid w:val="0032571A"/>
    <w:rsid w:val="00325EC5"/>
    <w:rsid w:val="003268E5"/>
    <w:rsid w:val="00326C3D"/>
    <w:rsid w:val="00327045"/>
    <w:rsid w:val="00327180"/>
    <w:rsid w:val="00327B77"/>
    <w:rsid w:val="00327D5D"/>
    <w:rsid w:val="00330CB7"/>
    <w:rsid w:val="00330FA0"/>
    <w:rsid w:val="003312FD"/>
    <w:rsid w:val="003314CD"/>
    <w:rsid w:val="00331BC3"/>
    <w:rsid w:val="00331FE1"/>
    <w:rsid w:val="003320E8"/>
    <w:rsid w:val="00332B60"/>
    <w:rsid w:val="00332BA6"/>
    <w:rsid w:val="00332D6E"/>
    <w:rsid w:val="00334433"/>
    <w:rsid w:val="0033483B"/>
    <w:rsid w:val="00334B64"/>
    <w:rsid w:val="00334D3C"/>
    <w:rsid w:val="00334DB2"/>
    <w:rsid w:val="003351BF"/>
    <w:rsid w:val="003352EA"/>
    <w:rsid w:val="00335985"/>
    <w:rsid w:val="00335B9C"/>
    <w:rsid w:val="00335BEB"/>
    <w:rsid w:val="00336426"/>
    <w:rsid w:val="0033677F"/>
    <w:rsid w:val="003371AA"/>
    <w:rsid w:val="00337D7B"/>
    <w:rsid w:val="00340D99"/>
    <w:rsid w:val="00340DD2"/>
    <w:rsid w:val="00342110"/>
    <w:rsid w:val="00342230"/>
    <w:rsid w:val="00342282"/>
    <w:rsid w:val="00343E9D"/>
    <w:rsid w:val="003440BB"/>
    <w:rsid w:val="003444C4"/>
    <w:rsid w:val="00344A95"/>
    <w:rsid w:val="00344AE9"/>
    <w:rsid w:val="00344CCB"/>
    <w:rsid w:val="00344D1E"/>
    <w:rsid w:val="00345518"/>
    <w:rsid w:val="003456D9"/>
    <w:rsid w:val="00345E76"/>
    <w:rsid w:val="0034616C"/>
    <w:rsid w:val="00346228"/>
    <w:rsid w:val="00347904"/>
    <w:rsid w:val="00350A5C"/>
    <w:rsid w:val="00350D71"/>
    <w:rsid w:val="00350F6B"/>
    <w:rsid w:val="00351488"/>
    <w:rsid w:val="0035184C"/>
    <w:rsid w:val="0035193C"/>
    <w:rsid w:val="00351C98"/>
    <w:rsid w:val="00351FDA"/>
    <w:rsid w:val="00352D3F"/>
    <w:rsid w:val="0035322B"/>
    <w:rsid w:val="003533A0"/>
    <w:rsid w:val="003538D6"/>
    <w:rsid w:val="0035402D"/>
    <w:rsid w:val="003541CD"/>
    <w:rsid w:val="00354780"/>
    <w:rsid w:val="00354AE5"/>
    <w:rsid w:val="00354AF1"/>
    <w:rsid w:val="00354D9B"/>
    <w:rsid w:val="00355E74"/>
    <w:rsid w:val="003560BF"/>
    <w:rsid w:val="00356862"/>
    <w:rsid w:val="00356B0A"/>
    <w:rsid w:val="00356EDD"/>
    <w:rsid w:val="00356F7A"/>
    <w:rsid w:val="0035735E"/>
    <w:rsid w:val="00357632"/>
    <w:rsid w:val="0036015F"/>
    <w:rsid w:val="003606CA"/>
    <w:rsid w:val="003607A7"/>
    <w:rsid w:val="003608A7"/>
    <w:rsid w:val="00360917"/>
    <w:rsid w:val="00360941"/>
    <w:rsid w:val="00362F31"/>
    <w:rsid w:val="00363805"/>
    <w:rsid w:val="003638CF"/>
    <w:rsid w:val="00363B0E"/>
    <w:rsid w:val="00363C90"/>
    <w:rsid w:val="00363E9B"/>
    <w:rsid w:val="0036435A"/>
    <w:rsid w:val="003645F5"/>
    <w:rsid w:val="00364FAA"/>
    <w:rsid w:val="00365515"/>
    <w:rsid w:val="00365B56"/>
    <w:rsid w:val="00367118"/>
    <w:rsid w:val="00370026"/>
    <w:rsid w:val="003701C5"/>
    <w:rsid w:val="00370586"/>
    <w:rsid w:val="00370DCA"/>
    <w:rsid w:val="00371630"/>
    <w:rsid w:val="00371E66"/>
    <w:rsid w:val="00371F29"/>
    <w:rsid w:val="0037252B"/>
    <w:rsid w:val="00372BF8"/>
    <w:rsid w:val="00372F41"/>
    <w:rsid w:val="0037319A"/>
    <w:rsid w:val="003732B1"/>
    <w:rsid w:val="003734B1"/>
    <w:rsid w:val="0037395A"/>
    <w:rsid w:val="00373DF6"/>
    <w:rsid w:val="00374342"/>
    <w:rsid w:val="00374948"/>
    <w:rsid w:val="00374B04"/>
    <w:rsid w:val="00374B66"/>
    <w:rsid w:val="00374F30"/>
    <w:rsid w:val="0037602E"/>
    <w:rsid w:val="00376B66"/>
    <w:rsid w:val="003770F8"/>
    <w:rsid w:val="00377926"/>
    <w:rsid w:val="003800EC"/>
    <w:rsid w:val="003803AE"/>
    <w:rsid w:val="00380715"/>
    <w:rsid w:val="00380AC6"/>
    <w:rsid w:val="00380FAA"/>
    <w:rsid w:val="003817AF"/>
    <w:rsid w:val="00381B2C"/>
    <w:rsid w:val="00381EF4"/>
    <w:rsid w:val="00382077"/>
    <w:rsid w:val="003822B0"/>
    <w:rsid w:val="003830ED"/>
    <w:rsid w:val="00384069"/>
    <w:rsid w:val="00384718"/>
    <w:rsid w:val="003856B2"/>
    <w:rsid w:val="0038575F"/>
    <w:rsid w:val="003857A2"/>
    <w:rsid w:val="00386460"/>
    <w:rsid w:val="0038650A"/>
    <w:rsid w:val="00386882"/>
    <w:rsid w:val="00386AAB"/>
    <w:rsid w:val="00386F3E"/>
    <w:rsid w:val="003873B6"/>
    <w:rsid w:val="003874AC"/>
    <w:rsid w:val="00387D59"/>
    <w:rsid w:val="00387E51"/>
    <w:rsid w:val="003903F1"/>
    <w:rsid w:val="00390408"/>
    <w:rsid w:val="003907D8"/>
    <w:rsid w:val="00390E69"/>
    <w:rsid w:val="00391866"/>
    <w:rsid w:val="0039225C"/>
    <w:rsid w:val="00392BFE"/>
    <w:rsid w:val="00392D9F"/>
    <w:rsid w:val="00392EEF"/>
    <w:rsid w:val="0039326F"/>
    <w:rsid w:val="00393339"/>
    <w:rsid w:val="00393421"/>
    <w:rsid w:val="00393755"/>
    <w:rsid w:val="0039376E"/>
    <w:rsid w:val="0039487A"/>
    <w:rsid w:val="00394D7B"/>
    <w:rsid w:val="00394E9B"/>
    <w:rsid w:val="00394F44"/>
    <w:rsid w:val="00395C7E"/>
    <w:rsid w:val="00395CE3"/>
    <w:rsid w:val="0039656E"/>
    <w:rsid w:val="00396D55"/>
    <w:rsid w:val="00396F17"/>
    <w:rsid w:val="00397257"/>
    <w:rsid w:val="00397FED"/>
    <w:rsid w:val="003A189A"/>
    <w:rsid w:val="003A1BF0"/>
    <w:rsid w:val="003A1EA7"/>
    <w:rsid w:val="003A2161"/>
    <w:rsid w:val="003A2C84"/>
    <w:rsid w:val="003A39C5"/>
    <w:rsid w:val="003A3B9E"/>
    <w:rsid w:val="003A4977"/>
    <w:rsid w:val="003A5713"/>
    <w:rsid w:val="003A580E"/>
    <w:rsid w:val="003A5B59"/>
    <w:rsid w:val="003A5CF0"/>
    <w:rsid w:val="003A6823"/>
    <w:rsid w:val="003A7F90"/>
    <w:rsid w:val="003B05C0"/>
    <w:rsid w:val="003B062D"/>
    <w:rsid w:val="003B0826"/>
    <w:rsid w:val="003B0AEC"/>
    <w:rsid w:val="003B0BA8"/>
    <w:rsid w:val="003B1159"/>
    <w:rsid w:val="003B16DF"/>
    <w:rsid w:val="003B27C4"/>
    <w:rsid w:val="003B2D9F"/>
    <w:rsid w:val="003B364F"/>
    <w:rsid w:val="003B42C7"/>
    <w:rsid w:val="003B54AB"/>
    <w:rsid w:val="003B567E"/>
    <w:rsid w:val="003B5E67"/>
    <w:rsid w:val="003B6582"/>
    <w:rsid w:val="003B671D"/>
    <w:rsid w:val="003B67B8"/>
    <w:rsid w:val="003B6BEC"/>
    <w:rsid w:val="003B6E6A"/>
    <w:rsid w:val="003B708E"/>
    <w:rsid w:val="003B7A7C"/>
    <w:rsid w:val="003C00CC"/>
    <w:rsid w:val="003C04FD"/>
    <w:rsid w:val="003C0822"/>
    <w:rsid w:val="003C1004"/>
    <w:rsid w:val="003C12BE"/>
    <w:rsid w:val="003C16AC"/>
    <w:rsid w:val="003C35CF"/>
    <w:rsid w:val="003C3AB3"/>
    <w:rsid w:val="003C42EC"/>
    <w:rsid w:val="003C45D6"/>
    <w:rsid w:val="003C4896"/>
    <w:rsid w:val="003C48D8"/>
    <w:rsid w:val="003C4E5F"/>
    <w:rsid w:val="003C5391"/>
    <w:rsid w:val="003C564A"/>
    <w:rsid w:val="003C5BF3"/>
    <w:rsid w:val="003C5C4E"/>
    <w:rsid w:val="003C5C94"/>
    <w:rsid w:val="003C63B8"/>
    <w:rsid w:val="003C66B2"/>
    <w:rsid w:val="003C6A0E"/>
    <w:rsid w:val="003C6F73"/>
    <w:rsid w:val="003C72D4"/>
    <w:rsid w:val="003C7965"/>
    <w:rsid w:val="003D00B6"/>
    <w:rsid w:val="003D096E"/>
    <w:rsid w:val="003D09EB"/>
    <w:rsid w:val="003D0C89"/>
    <w:rsid w:val="003D12EC"/>
    <w:rsid w:val="003D1823"/>
    <w:rsid w:val="003D1EF2"/>
    <w:rsid w:val="003D2E2B"/>
    <w:rsid w:val="003D2FCF"/>
    <w:rsid w:val="003D307C"/>
    <w:rsid w:val="003D3E77"/>
    <w:rsid w:val="003D3EA4"/>
    <w:rsid w:val="003D3FFB"/>
    <w:rsid w:val="003D41DA"/>
    <w:rsid w:val="003D4666"/>
    <w:rsid w:val="003D5976"/>
    <w:rsid w:val="003D5D39"/>
    <w:rsid w:val="003D5F7C"/>
    <w:rsid w:val="003D634F"/>
    <w:rsid w:val="003D648E"/>
    <w:rsid w:val="003D67BD"/>
    <w:rsid w:val="003D6C10"/>
    <w:rsid w:val="003D75A3"/>
    <w:rsid w:val="003D7A94"/>
    <w:rsid w:val="003D7BDB"/>
    <w:rsid w:val="003D7E70"/>
    <w:rsid w:val="003E0058"/>
    <w:rsid w:val="003E039A"/>
    <w:rsid w:val="003E08E5"/>
    <w:rsid w:val="003E1B5E"/>
    <w:rsid w:val="003E1F53"/>
    <w:rsid w:val="003E2174"/>
    <w:rsid w:val="003E3632"/>
    <w:rsid w:val="003E3786"/>
    <w:rsid w:val="003E3BE2"/>
    <w:rsid w:val="003E48F5"/>
    <w:rsid w:val="003E49A6"/>
    <w:rsid w:val="003E4BB3"/>
    <w:rsid w:val="003E5439"/>
    <w:rsid w:val="003E5465"/>
    <w:rsid w:val="003E591E"/>
    <w:rsid w:val="003E5F16"/>
    <w:rsid w:val="003E6D7E"/>
    <w:rsid w:val="003E754A"/>
    <w:rsid w:val="003E78CD"/>
    <w:rsid w:val="003E7A9F"/>
    <w:rsid w:val="003F0408"/>
    <w:rsid w:val="003F0B63"/>
    <w:rsid w:val="003F0E47"/>
    <w:rsid w:val="003F26F5"/>
    <w:rsid w:val="003F27AD"/>
    <w:rsid w:val="003F2844"/>
    <w:rsid w:val="003F30BF"/>
    <w:rsid w:val="003F3229"/>
    <w:rsid w:val="003F398A"/>
    <w:rsid w:val="003F3E55"/>
    <w:rsid w:val="003F44DE"/>
    <w:rsid w:val="003F4708"/>
    <w:rsid w:val="003F4D8A"/>
    <w:rsid w:val="003F52BC"/>
    <w:rsid w:val="003F55E4"/>
    <w:rsid w:val="003F58CD"/>
    <w:rsid w:val="003F5D01"/>
    <w:rsid w:val="003F5F0A"/>
    <w:rsid w:val="003F7C34"/>
    <w:rsid w:val="003F7D1A"/>
    <w:rsid w:val="003F7FD6"/>
    <w:rsid w:val="00400270"/>
    <w:rsid w:val="00400446"/>
    <w:rsid w:val="00400756"/>
    <w:rsid w:val="00400854"/>
    <w:rsid w:val="0040097D"/>
    <w:rsid w:val="00401017"/>
    <w:rsid w:val="004011D7"/>
    <w:rsid w:val="0040153F"/>
    <w:rsid w:val="00401E22"/>
    <w:rsid w:val="00402196"/>
    <w:rsid w:val="00402446"/>
    <w:rsid w:val="0040293E"/>
    <w:rsid w:val="004049AB"/>
    <w:rsid w:val="00404B94"/>
    <w:rsid w:val="00405024"/>
    <w:rsid w:val="00405213"/>
    <w:rsid w:val="00405608"/>
    <w:rsid w:val="004056D9"/>
    <w:rsid w:val="00405CA2"/>
    <w:rsid w:val="0040618C"/>
    <w:rsid w:val="00407646"/>
    <w:rsid w:val="004100EC"/>
    <w:rsid w:val="00410329"/>
    <w:rsid w:val="0041082D"/>
    <w:rsid w:val="00412A36"/>
    <w:rsid w:val="00412BCE"/>
    <w:rsid w:val="00412C57"/>
    <w:rsid w:val="004131B2"/>
    <w:rsid w:val="004132A8"/>
    <w:rsid w:val="0041481C"/>
    <w:rsid w:val="00414BB2"/>
    <w:rsid w:val="0041583F"/>
    <w:rsid w:val="00415902"/>
    <w:rsid w:val="00416214"/>
    <w:rsid w:val="004164AC"/>
    <w:rsid w:val="00416E53"/>
    <w:rsid w:val="004173AB"/>
    <w:rsid w:val="00417637"/>
    <w:rsid w:val="00420C0F"/>
    <w:rsid w:val="00421E43"/>
    <w:rsid w:val="0042279B"/>
    <w:rsid w:val="00422D97"/>
    <w:rsid w:val="00423620"/>
    <w:rsid w:val="00423A8D"/>
    <w:rsid w:val="004249D5"/>
    <w:rsid w:val="004253DC"/>
    <w:rsid w:val="00425720"/>
    <w:rsid w:val="004258E8"/>
    <w:rsid w:val="00426DD2"/>
    <w:rsid w:val="00426E5D"/>
    <w:rsid w:val="004300C4"/>
    <w:rsid w:val="0043038B"/>
    <w:rsid w:val="00430C90"/>
    <w:rsid w:val="00431941"/>
    <w:rsid w:val="00431A79"/>
    <w:rsid w:val="00431DB0"/>
    <w:rsid w:val="00433FA0"/>
    <w:rsid w:val="0043420A"/>
    <w:rsid w:val="004342C4"/>
    <w:rsid w:val="004344E4"/>
    <w:rsid w:val="004349CD"/>
    <w:rsid w:val="00434E0A"/>
    <w:rsid w:val="004350EB"/>
    <w:rsid w:val="00435A16"/>
    <w:rsid w:val="00435B2C"/>
    <w:rsid w:val="00435B7A"/>
    <w:rsid w:val="00436FE2"/>
    <w:rsid w:val="00437084"/>
    <w:rsid w:val="004378E5"/>
    <w:rsid w:val="00437900"/>
    <w:rsid w:val="00437A72"/>
    <w:rsid w:val="00437C57"/>
    <w:rsid w:val="00437ED9"/>
    <w:rsid w:val="00440BC4"/>
    <w:rsid w:val="00441B9E"/>
    <w:rsid w:val="00442179"/>
    <w:rsid w:val="004426A5"/>
    <w:rsid w:val="0044288B"/>
    <w:rsid w:val="004428E1"/>
    <w:rsid w:val="00443330"/>
    <w:rsid w:val="00444955"/>
    <w:rsid w:val="00444B56"/>
    <w:rsid w:val="00444F7A"/>
    <w:rsid w:val="0044565D"/>
    <w:rsid w:val="004457C3"/>
    <w:rsid w:val="00445860"/>
    <w:rsid w:val="004461E2"/>
    <w:rsid w:val="00446514"/>
    <w:rsid w:val="004465C7"/>
    <w:rsid w:val="00446ACF"/>
    <w:rsid w:val="00447563"/>
    <w:rsid w:val="004475C1"/>
    <w:rsid w:val="00447B6A"/>
    <w:rsid w:val="00447CAF"/>
    <w:rsid w:val="00447F9A"/>
    <w:rsid w:val="004502E9"/>
    <w:rsid w:val="004506F3"/>
    <w:rsid w:val="00450956"/>
    <w:rsid w:val="00452085"/>
    <w:rsid w:val="004522FE"/>
    <w:rsid w:val="004523C7"/>
    <w:rsid w:val="004539A3"/>
    <w:rsid w:val="0045422C"/>
    <w:rsid w:val="00454FD0"/>
    <w:rsid w:val="00454FD2"/>
    <w:rsid w:val="00455004"/>
    <w:rsid w:val="004553B9"/>
    <w:rsid w:val="00455797"/>
    <w:rsid w:val="00455E12"/>
    <w:rsid w:val="00455F7E"/>
    <w:rsid w:val="004566E2"/>
    <w:rsid w:val="00457986"/>
    <w:rsid w:val="0046034C"/>
    <w:rsid w:val="0046068B"/>
    <w:rsid w:val="00460B93"/>
    <w:rsid w:val="004615E1"/>
    <w:rsid w:val="004616BE"/>
    <w:rsid w:val="00461F6A"/>
    <w:rsid w:val="004623EE"/>
    <w:rsid w:val="00462B69"/>
    <w:rsid w:val="00463387"/>
    <w:rsid w:val="004635BD"/>
    <w:rsid w:val="00463768"/>
    <w:rsid w:val="0046394A"/>
    <w:rsid w:val="00464149"/>
    <w:rsid w:val="00464537"/>
    <w:rsid w:val="0046480A"/>
    <w:rsid w:val="00464C51"/>
    <w:rsid w:val="00464EED"/>
    <w:rsid w:val="0046550D"/>
    <w:rsid w:val="004656B7"/>
    <w:rsid w:val="00465790"/>
    <w:rsid w:val="004657F2"/>
    <w:rsid w:val="004658D8"/>
    <w:rsid w:val="00465DCF"/>
    <w:rsid w:val="00465F9B"/>
    <w:rsid w:val="0046626C"/>
    <w:rsid w:val="004666AB"/>
    <w:rsid w:val="004668AF"/>
    <w:rsid w:val="0046709F"/>
    <w:rsid w:val="0046719A"/>
    <w:rsid w:val="004678E1"/>
    <w:rsid w:val="00467C80"/>
    <w:rsid w:val="00470BF9"/>
    <w:rsid w:val="00470DB8"/>
    <w:rsid w:val="00470EBF"/>
    <w:rsid w:val="00470FB3"/>
    <w:rsid w:val="00472326"/>
    <w:rsid w:val="00472B16"/>
    <w:rsid w:val="00472B3B"/>
    <w:rsid w:val="00472DD0"/>
    <w:rsid w:val="00472F33"/>
    <w:rsid w:val="00473379"/>
    <w:rsid w:val="00474F2D"/>
    <w:rsid w:val="00475183"/>
    <w:rsid w:val="00475423"/>
    <w:rsid w:val="00475EE0"/>
    <w:rsid w:val="00476039"/>
    <w:rsid w:val="00477464"/>
    <w:rsid w:val="004775E4"/>
    <w:rsid w:val="004776EF"/>
    <w:rsid w:val="00480C93"/>
    <w:rsid w:val="00481259"/>
    <w:rsid w:val="00481341"/>
    <w:rsid w:val="004813B1"/>
    <w:rsid w:val="004813EC"/>
    <w:rsid w:val="00481707"/>
    <w:rsid w:val="00481B79"/>
    <w:rsid w:val="00481D2D"/>
    <w:rsid w:val="00482C36"/>
    <w:rsid w:val="00482D6D"/>
    <w:rsid w:val="00482D74"/>
    <w:rsid w:val="0048359F"/>
    <w:rsid w:val="00483961"/>
    <w:rsid w:val="0048396C"/>
    <w:rsid w:val="00483B81"/>
    <w:rsid w:val="00483CE8"/>
    <w:rsid w:val="0048440A"/>
    <w:rsid w:val="004846F9"/>
    <w:rsid w:val="00484A53"/>
    <w:rsid w:val="00484CBF"/>
    <w:rsid w:val="00484DE2"/>
    <w:rsid w:val="004859A7"/>
    <w:rsid w:val="00486303"/>
    <w:rsid w:val="00486579"/>
    <w:rsid w:val="00486D1E"/>
    <w:rsid w:val="00486F68"/>
    <w:rsid w:val="00486F8F"/>
    <w:rsid w:val="00487052"/>
    <w:rsid w:val="00487256"/>
    <w:rsid w:val="004874C7"/>
    <w:rsid w:val="00490448"/>
    <w:rsid w:val="004904ED"/>
    <w:rsid w:val="00490FBD"/>
    <w:rsid w:val="00491573"/>
    <w:rsid w:val="00491929"/>
    <w:rsid w:val="004919DB"/>
    <w:rsid w:val="00491C65"/>
    <w:rsid w:val="00491F1A"/>
    <w:rsid w:val="00491F59"/>
    <w:rsid w:val="004924B0"/>
    <w:rsid w:val="004926C2"/>
    <w:rsid w:val="00492EC5"/>
    <w:rsid w:val="0049308F"/>
    <w:rsid w:val="00493984"/>
    <w:rsid w:val="00493DD1"/>
    <w:rsid w:val="00494A38"/>
    <w:rsid w:val="00494A85"/>
    <w:rsid w:val="0049570B"/>
    <w:rsid w:val="00496404"/>
    <w:rsid w:val="00496805"/>
    <w:rsid w:val="00496A58"/>
    <w:rsid w:val="004974C9"/>
    <w:rsid w:val="004A087A"/>
    <w:rsid w:val="004A0CE3"/>
    <w:rsid w:val="004A16CF"/>
    <w:rsid w:val="004A1C86"/>
    <w:rsid w:val="004A27AF"/>
    <w:rsid w:val="004A2A34"/>
    <w:rsid w:val="004A2CA6"/>
    <w:rsid w:val="004A3131"/>
    <w:rsid w:val="004A3791"/>
    <w:rsid w:val="004A443F"/>
    <w:rsid w:val="004A4F5B"/>
    <w:rsid w:val="004A527F"/>
    <w:rsid w:val="004A5290"/>
    <w:rsid w:val="004A579B"/>
    <w:rsid w:val="004A5E83"/>
    <w:rsid w:val="004A606F"/>
    <w:rsid w:val="004A7903"/>
    <w:rsid w:val="004B01D8"/>
    <w:rsid w:val="004B0287"/>
    <w:rsid w:val="004B0721"/>
    <w:rsid w:val="004B0D55"/>
    <w:rsid w:val="004B1C66"/>
    <w:rsid w:val="004B2C9E"/>
    <w:rsid w:val="004B301F"/>
    <w:rsid w:val="004B4327"/>
    <w:rsid w:val="004B4407"/>
    <w:rsid w:val="004B47A7"/>
    <w:rsid w:val="004B5131"/>
    <w:rsid w:val="004B5147"/>
    <w:rsid w:val="004B52E4"/>
    <w:rsid w:val="004B5DC5"/>
    <w:rsid w:val="004B5E0C"/>
    <w:rsid w:val="004B62D4"/>
    <w:rsid w:val="004B64BC"/>
    <w:rsid w:val="004B6574"/>
    <w:rsid w:val="004B6680"/>
    <w:rsid w:val="004B6960"/>
    <w:rsid w:val="004B6D6C"/>
    <w:rsid w:val="004B7770"/>
    <w:rsid w:val="004B7AC8"/>
    <w:rsid w:val="004C05D2"/>
    <w:rsid w:val="004C0ACE"/>
    <w:rsid w:val="004C114A"/>
    <w:rsid w:val="004C115A"/>
    <w:rsid w:val="004C1160"/>
    <w:rsid w:val="004C1865"/>
    <w:rsid w:val="004C1B9E"/>
    <w:rsid w:val="004C1D0E"/>
    <w:rsid w:val="004C2434"/>
    <w:rsid w:val="004C2652"/>
    <w:rsid w:val="004C26EC"/>
    <w:rsid w:val="004C4459"/>
    <w:rsid w:val="004C4613"/>
    <w:rsid w:val="004C46F2"/>
    <w:rsid w:val="004C4D25"/>
    <w:rsid w:val="004C4DE2"/>
    <w:rsid w:val="004C516F"/>
    <w:rsid w:val="004C53DC"/>
    <w:rsid w:val="004C5535"/>
    <w:rsid w:val="004C5746"/>
    <w:rsid w:val="004C5C29"/>
    <w:rsid w:val="004C6126"/>
    <w:rsid w:val="004C671F"/>
    <w:rsid w:val="004C686F"/>
    <w:rsid w:val="004C6903"/>
    <w:rsid w:val="004C69E4"/>
    <w:rsid w:val="004C6A9E"/>
    <w:rsid w:val="004C701E"/>
    <w:rsid w:val="004C7371"/>
    <w:rsid w:val="004C7758"/>
    <w:rsid w:val="004C7B06"/>
    <w:rsid w:val="004D0569"/>
    <w:rsid w:val="004D0D62"/>
    <w:rsid w:val="004D17AB"/>
    <w:rsid w:val="004D1A77"/>
    <w:rsid w:val="004D27D9"/>
    <w:rsid w:val="004D287A"/>
    <w:rsid w:val="004D28E2"/>
    <w:rsid w:val="004D2A42"/>
    <w:rsid w:val="004D2A5E"/>
    <w:rsid w:val="004D2B09"/>
    <w:rsid w:val="004D3551"/>
    <w:rsid w:val="004D47E6"/>
    <w:rsid w:val="004D4CBC"/>
    <w:rsid w:val="004D70EF"/>
    <w:rsid w:val="004D746E"/>
    <w:rsid w:val="004D789B"/>
    <w:rsid w:val="004E0243"/>
    <w:rsid w:val="004E07EC"/>
    <w:rsid w:val="004E2721"/>
    <w:rsid w:val="004E2DAB"/>
    <w:rsid w:val="004E2DAD"/>
    <w:rsid w:val="004E42DE"/>
    <w:rsid w:val="004E4338"/>
    <w:rsid w:val="004E5B77"/>
    <w:rsid w:val="004E5EF9"/>
    <w:rsid w:val="004E664D"/>
    <w:rsid w:val="004E70F7"/>
    <w:rsid w:val="004E73C2"/>
    <w:rsid w:val="004E7FF7"/>
    <w:rsid w:val="004F013F"/>
    <w:rsid w:val="004F122B"/>
    <w:rsid w:val="004F182E"/>
    <w:rsid w:val="004F1B3E"/>
    <w:rsid w:val="004F2168"/>
    <w:rsid w:val="004F2409"/>
    <w:rsid w:val="004F2B5E"/>
    <w:rsid w:val="004F4200"/>
    <w:rsid w:val="004F4210"/>
    <w:rsid w:val="004F4F5D"/>
    <w:rsid w:val="004F4FE8"/>
    <w:rsid w:val="004F5151"/>
    <w:rsid w:val="004F5E43"/>
    <w:rsid w:val="004F6096"/>
    <w:rsid w:val="004F64DD"/>
    <w:rsid w:val="004F6825"/>
    <w:rsid w:val="004F7117"/>
    <w:rsid w:val="00500F32"/>
    <w:rsid w:val="005016ED"/>
    <w:rsid w:val="00501829"/>
    <w:rsid w:val="00501CC0"/>
    <w:rsid w:val="00501DF8"/>
    <w:rsid w:val="00502A11"/>
    <w:rsid w:val="00502B32"/>
    <w:rsid w:val="005032E2"/>
    <w:rsid w:val="005038C7"/>
    <w:rsid w:val="00505153"/>
    <w:rsid w:val="00505518"/>
    <w:rsid w:val="005055E5"/>
    <w:rsid w:val="005056FB"/>
    <w:rsid w:val="005058C6"/>
    <w:rsid w:val="00505CE7"/>
    <w:rsid w:val="0050647F"/>
    <w:rsid w:val="00506527"/>
    <w:rsid w:val="00506CFC"/>
    <w:rsid w:val="005077C5"/>
    <w:rsid w:val="00510209"/>
    <w:rsid w:val="0051077F"/>
    <w:rsid w:val="005108A1"/>
    <w:rsid w:val="00511337"/>
    <w:rsid w:val="005122FB"/>
    <w:rsid w:val="005123EF"/>
    <w:rsid w:val="00512B21"/>
    <w:rsid w:val="0051368F"/>
    <w:rsid w:val="00514065"/>
    <w:rsid w:val="005142C8"/>
    <w:rsid w:val="0051453C"/>
    <w:rsid w:val="0051490B"/>
    <w:rsid w:val="00514A92"/>
    <w:rsid w:val="00514C8F"/>
    <w:rsid w:val="00515C6C"/>
    <w:rsid w:val="005163AB"/>
    <w:rsid w:val="00516B5E"/>
    <w:rsid w:val="00516C7E"/>
    <w:rsid w:val="00516E9D"/>
    <w:rsid w:val="00517ABF"/>
    <w:rsid w:val="0052011B"/>
    <w:rsid w:val="00521A0C"/>
    <w:rsid w:val="005230D7"/>
    <w:rsid w:val="0052323F"/>
    <w:rsid w:val="00523575"/>
    <w:rsid w:val="0052382C"/>
    <w:rsid w:val="00523CA1"/>
    <w:rsid w:val="00523DAE"/>
    <w:rsid w:val="0052470C"/>
    <w:rsid w:val="00524A8B"/>
    <w:rsid w:val="00524E26"/>
    <w:rsid w:val="00524E3A"/>
    <w:rsid w:val="00524E9A"/>
    <w:rsid w:val="00525181"/>
    <w:rsid w:val="00525375"/>
    <w:rsid w:val="00525569"/>
    <w:rsid w:val="005258CE"/>
    <w:rsid w:val="00525EF0"/>
    <w:rsid w:val="005261EB"/>
    <w:rsid w:val="005272FC"/>
    <w:rsid w:val="005278C4"/>
    <w:rsid w:val="00527CF9"/>
    <w:rsid w:val="00527EF8"/>
    <w:rsid w:val="00527F33"/>
    <w:rsid w:val="00530287"/>
    <w:rsid w:val="00530777"/>
    <w:rsid w:val="005307A9"/>
    <w:rsid w:val="00530DE3"/>
    <w:rsid w:val="00530E98"/>
    <w:rsid w:val="00531B43"/>
    <w:rsid w:val="00532871"/>
    <w:rsid w:val="00532AC8"/>
    <w:rsid w:val="00532E0E"/>
    <w:rsid w:val="00532E17"/>
    <w:rsid w:val="00532F56"/>
    <w:rsid w:val="005336D8"/>
    <w:rsid w:val="005337B0"/>
    <w:rsid w:val="0053395D"/>
    <w:rsid w:val="00533E1E"/>
    <w:rsid w:val="00533F6D"/>
    <w:rsid w:val="0053494A"/>
    <w:rsid w:val="00534B1C"/>
    <w:rsid w:val="00535047"/>
    <w:rsid w:val="005358B6"/>
    <w:rsid w:val="005361DE"/>
    <w:rsid w:val="0053663E"/>
    <w:rsid w:val="00536A18"/>
    <w:rsid w:val="00536D0E"/>
    <w:rsid w:val="005373A6"/>
    <w:rsid w:val="00537CF9"/>
    <w:rsid w:val="00540582"/>
    <w:rsid w:val="00541199"/>
    <w:rsid w:val="005412FF"/>
    <w:rsid w:val="00541920"/>
    <w:rsid w:val="00541DDF"/>
    <w:rsid w:val="00543185"/>
    <w:rsid w:val="005436B4"/>
    <w:rsid w:val="005437A3"/>
    <w:rsid w:val="00543B78"/>
    <w:rsid w:val="005441A9"/>
    <w:rsid w:val="0054424E"/>
    <w:rsid w:val="00544A4D"/>
    <w:rsid w:val="00544C19"/>
    <w:rsid w:val="005456FC"/>
    <w:rsid w:val="00545A5D"/>
    <w:rsid w:val="00545FCD"/>
    <w:rsid w:val="0054678A"/>
    <w:rsid w:val="00550177"/>
    <w:rsid w:val="005503A0"/>
    <w:rsid w:val="005503A8"/>
    <w:rsid w:val="00550659"/>
    <w:rsid w:val="00550915"/>
    <w:rsid w:val="0055155E"/>
    <w:rsid w:val="00551DF2"/>
    <w:rsid w:val="00551DFE"/>
    <w:rsid w:val="00551E9D"/>
    <w:rsid w:val="0055241D"/>
    <w:rsid w:val="00552840"/>
    <w:rsid w:val="00552944"/>
    <w:rsid w:val="00552DA7"/>
    <w:rsid w:val="00553019"/>
    <w:rsid w:val="0055301D"/>
    <w:rsid w:val="00553461"/>
    <w:rsid w:val="00553810"/>
    <w:rsid w:val="00553F54"/>
    <w:rsid w:val="00553FF9"/>
    <w:rsid w:val="00554899"/>
    <w:rsid w:val="005548C5"/>
    <w:rsid w:val="00554A86"/>
    <w:rsid w:val="005559D8"/>
    <w:rsid w:val="005568B0"/>
    <w:rsid w:val="00556BAE"/>
    <w:rsid w:val="00556CA3"/>
    <w:rsid w:val="00556D25"/>
    <w:rsid w:val="00556EE3"/>
    <w:rsid w:val="005574B8"/>
    <w:rsid w:val="00557A1D"/>
    <w:rsid w:val="005607F0"/>
    <w:rsid w:val="00561180"/>
    <w:rsid w:val="0056147F"/>
    <w:rsid w:val="00561C78"/>
    <w:rsid w:val="005621DC"/>
    <w:rsid w:val="00562909"/>
    <w:rsid w:val="00563EDE"/>
    <w:rsid w:val="00564207"/>
    <w:rsid w:val="00564A16"/>
    <w:rsid w:val="00565000"/>
    <w:rsid w:val="00565AE5"/>
    <w:rsid w:val="00565DC9"/>
    <w:rsid w:val="0056677B"/>
    <w:rsid w:val="0056694A"/>
    <w:rsid w:val="00566DC1"/>
    <w:rsid w:val="005678FC"/>
    <w:rsid w:val="00570306"/>
    <w:rsid w:val="00570404"/>
    <w:rsid w:val="005704A9"/>
    <w:rsid w:val="0057062F"/>
    <w:rsid w:val="00570C78"/>
    <w:rsid w:val="005711C6"/>
    <w:rsid w:val="0057257A"/>
    <w:rsid w:val="0057284F"/>
    <w:rsid w:val="00572AB5"/>
    <w:rsid w:val="00573663"/>
    <w:rsid w:val="00573917"/>
    <w:rsid w:val="00573A99"/>
    <w:rsid w:val="00573CFB"/>
    <w:rsid w:val="00574515"/>
    <w:rsid w:val="00574BA7"/>
    <w:rsid w:val="00574CAE"/>
    <w:rsid w:val="0057521A"/>
    <w:rsid w:val="005753ED"/>
    <w:rsid w:val="005757CC"/>
    <w:rsid w:val="00576AE3"/>
    <w:rsid w:val="00576E27"/>
    <w:rsid w:val="0057713B"/>
    <w:rsid w:val="0057776C"/>
    <w:rsid w:val="00577BC1"/>
    <w:rsid w:val="00577C42"/>
    <w:rsid w:val="005802AC"/>
    <w:rsid w:val="005804CB"/>
    <w:rsid w:val="00580C7F"/>
    <w:rsid w:val="005811BF"/>
    <w:rsid w:val="005817FD"/>
    <w:rsid w:val="00581935"/>
    <w:rsid w:val="005825E9"/>
    <w:rsid w:val="00582E8F"/>
    <w:rsid w:val="00582FB3"/>
    <w:rsid w:val="00583A09"/>
    <w:rsid w:val="005840FF"/>
    <w:rsid w:val="005849CE"/>
    <w:rsid w:val="00584CBE"/>
    <w:rsid w:val="0058510D"/>
    <w:rsid w:val="005855A5"/>
    <w:rsid w:val="00585840"/>
    <w:rsid w:val="00586C11"/>
    <w:rsid w:val="00586C88"/>
    <w:rsid w:val="00587513"/>
    <w:rsid w:val="00587543"/>
    <w:rsid w:val="00587B96"/>
    <w:rsid w:val="00590401"/>
    <w:rsid w:val="00590765"/>
    <w:rsid w:val="00590A6B"/>
    <w:rsid w:val="0059117F"/>
    <w:rsid w:val="00591D0B"/>
    <w:rsid w:val="00591FBC"/>
    <w:rsid w:val="00592639"/>
    <w:rsid w:val="00592E7F"/>
    <w:rsid w:val="00593AD5"/>
    <w:rsid w:val="0059413A"/>
    <w:rsid w:val="00595FFF"/>
    <w:rsid w:val="00596295"/>
    <w:rsid w:val="005969BE"/>
    <w:rsid w:val="0059765D"/>
    <w:rsid w:val="00597A14"/>
    <w:rsid w:val="00597A39"/>
    <w:rsid w:val="00597E83"/>
    <w:rsid w:val="005A0855"/>
    <w:rsid w:val="005A109E"/>
    <w:rsid w:val="005A1170"/>
    <w:rsid w:val="005A1895"/>
    <w:rsid w:val="005A212C"/>
    <w:rsid w:val="005A2527"/>
    <w:rsid w:val="005A3CFD"/>
    <w:rsid w:val="005A3D85"/>
    <w:rsid w:val="005A3D92"/>
    <w:rsid w:val="005A3F23"/>
    <w:rsid w:val="005A440A"/>
    <w:rsid w:val="005A44CF"/>
    <w:rsid w:val="005A4CA1"/>
    <w:rsid w:val="005A5DE6"/>
    <w:rsid w:val="005A5EBC"/>
    <w:rsid w:val="005A5FA9"/>
    <w:rsid w:val="005A6DD7"/>
    <w:rsid w:val="005B172A"/>
    <w:rsid w:val="005B1F2B"/>
    <w:rsid w:val="005B27CF"/>
    <w:rsid w:val="005B2A07"/>
    <w:rsid w:val="005B2D5C"/>
    <w:rsid w:val="005B3159"/>
    <w:rsid w:val="005B37B1"/>
    <w:rsid w:val="005B392B"/>
    <w:rsid w:val="005B5376"/>
    <w:rsid w:val="005B54F2"/>
    <w:rsid w:val="005B55D5"/>
    <w:rsid w:val="005B5D99"/>
    <w:rsid w:val="005B5E9E"/>
    <w:rsid w:val="005B75A6"/>
    <w:rsid w:val="005B75D0"/>
    <w:rsid w:val="005B7B07"/>
    <w:rsid w:val="005C0AEC"/>
    <w:rsid w:val="005C2104"/>
    <w:rsid w:val="005C2DED"/>
    <w:rsid w:val="005C3168"/>
    <w:rsid w:val="005C34AA"/>
    <w:rsid w:val="005C362D"/>
    <w:rsid w:val="005C51FF"/>
    <w:rsid w:val="005C7720"/>
    <w:rsid w:val="005C79AA"/>
    <w:rsid w:val="005C7E7E"/>
    <w:rsid w:val="005D03AB"/>
    <w:rsid w:val="005D054B"/>
    <w:rsid w:val="005D2913"/>
    <w:rsid w:val="005D29B9"/>
    <w:rsid w:val="005D2D6C"/>
    <w:rsid w:val="005D2EEF"/>
    <w:rsid w:val="005D30E9"/>
    <w:rsid w:val="005D30FD"/>
    <w:rsid w:val="005D332D"/>
    <w:rsid w:val="005D33DC"/>
    <w:rsid w:val="005D34A9"/>
    <w:rsid w:val="005D465F"/>
    <w:rsid w:val="005D4D05"/>
    <w:rsid w:val="005D5494"/>
    <w:rsid w:val="005D5869"/>
    <w:rsid w:val="005D65C4"/>
    <w:rsid w:val="005D68F6"/>
    <w:rsid w:val="005D7AD0"/>
    <w:rsid w:val="005E0258"/>
    <w:rsid w:val="005E07DB"/>
    <w:rsid w:val="005E08C7"/>
    <w:rsid w:val="005E1B4E"/>
    <w:rsid w:val="005E1C6B"/>
    <w:rsid w:val="005E1E87"/>
    <w:rsid w:val="005E23CD"/>
    <w:rsid w:val="005E26EC"/>
    <w:rsid w:val="005E2F18"/>
    <w:rsid w:val="005E33EF"/>
    <w:rsid w:val="005E448A"/>
    <w:rsid w:val="005E473A"/>
    <w:rsid w:val="005E5053"/>
    <w:rsid w:val="005E542A"/>
    <w:rsid w:val="005E5DEE"/>
    <w:rsid w:val="005E60A8"/>
    <w:rsid w:val="005E71F1"/>
    <w:rsid w:val="005E7AFE"/>
    <w:rsid w:val="005E7EE8"/>
    <w:rsid w:val="005F0196"/>
    <w:rsid w:val="005F0A97"/>
    <w:rsid w:val="005F0C54"/>
    <w:rsid w:val="005F1A4C"/>
    <w:rsid w:val="005F1F6E"/>
    <w:rsid w:val="005F2D3C"/>
    <w:rsid w:val="005F3305"/>
    <w:rsid w:val="005F37F3"/>
    <w:rsid w:val="005F3DB5"/>
    <w:rsid w:val="005F3FAE"/>
    <w:rsid w:val="005F459B"/>
    <w:rsid w:val="005F490D"/>
    <w:rsid w:val="005F4F4D"/>
    <w:rsid w:val="005F524E"/>
    <w:rsid w:val="005F5942"/>
    <w:rsid w:val="005F5FDF"/>
    <w:rsid w:val="005F6101"/>
    <w:rsid w:val="005F6811"/>
    <w:rsid w:val="005F740C"/>
    <w:rsid w:val="005F7F4B"/>
    <w:rsid w:val="006005A5"/>
    <w:rsid w:val="006007AD"/>
    <w:rsid w:val="00600E96"/>
    <w:rsid w:val="006010BB"/>
    <w:rsid w:val="00601B9E"/>
    <w:rsid w:val="00602055"/>
    <w:rsid w:val="006028BD"/>
    <w:rsid w:val="00602C8E"/>
    <w:rsid w:val="00603DA6"/>
    <w:rsid w:val="0060405A"/>
    <w:rsid w:val="006040AE"/>
    <w:rsid w:val="00605046"/>
    <w:rsid w:val="00605512"/>
    <w:rsid w:val="00606800"/>
    <w:rsid w:val="0060772C"/>
    <w:rsid w:val="00607EA0"/>
    <w:rsid w:val="00610589"/>
    <w:rsid w:val="00610E27"/>
    <w:rsid w:val="00611326"/>
    <w:rsid w:val="0061135A"/>
    <w:rsid w:val="006127B6"/>
    <w:rsid w:val="00612A98"/>
    <w:rsid w:val="00612B43"/>
    <w:rsid w:val="006132F6"/>
    <w:rsid w:val="0061451B"/>
    <w:rsid w:val="0061471C"/>
    <w:rsid w:val="00614CD9"/>
    <w:rsid w:val="00614E7F"/>
    <w:rsid w:val="00615756"/>
    <w:rsid w:val="00615FAF"/>
    <w:rsid w:val="00616518"/>
    <w:rsid w:val="00616B5F"/>
    <w:rsid w:val="00617095"/>
    <w:rsid w:val="00617997"/>
    <w:rsid w:val="006208F8"/>
    <w:rsid w:val="006209E3"/>
    <w:rsid w:val="00621E5D"/>
    <w:rsid w:val="00622316"/>
    <w:rsid w:val="00622415"/>
    <w:rsid w:val="00622E6A"/>
    <w:rsid w:val="00623722"/>
    <w:rsid w:val="006238F0"/>
    <w:rsid w:val="0062411B"/>
    <w:rsid w:val="006243F6"/>
    <w:rsid w:val="00624423"/>
    <w:rsid w:val="00624AE6"/>
    <w:rsid w:val="00624BF9"/>
    <w:rsid w:val="00624C27"/>
    <w:rsid w:val="0062537A"/>
    <w:rsid w:val="006256F7"/>
    <w:rsid w:val="00625A04"/>
    <w:rsid w:val="00625B57"/>
    <w:rsid w:val="00626249"/>
    <w:rsid w:val="0063013F"/>
    <w:rsid w:val="006301D2"/>
    <w:rsid w:val="006307B8"/>
    <w:rsid w:val="00630AC3"/>
    <w:rsid w:val="00630C10"/>
    <w:rsid w:val="006310EA"/>
    <w:rsid w:val="006316A5"/>
    <w:rsid w:val="00631A3F"/>
    <w:rsid w:val="00631A6D"/>
    <w:rsid w:val="00632A91"/>
    <w:rsid w:val="00632BA3"/>
    <w:rsid w:val="00633252"/>
    <w:rsid w:val="00633942"/>
    <w:rsid w:val="00633AA6"/>
    <w:rsid w:val="00633EAC"/>
    <w:rsid w:val="006343CC"/>
    <w:rsid w:val="006349B4"/>
    <w:rsid w:val="0063500F"/>
    <w:rsid w:val="00635303"/>
    <w:rsid w:val="00635494"/>
    <w:rsid w:val="0063558E"/>
    <w:rsid w:val="0063643D"/>
    <w:rsid w:val="006368E7"/>
    <w:rsid w:val="00636A6D"/>
    <w:rsid w:val="00637122"/>
    <w:rsid w:val="00641206"/>
    <w:rsid w:val="0064148B"/>
    <w:rsid w:val="006417C7"/>
    <w:rsid w:val="0064182C"/>
    <w:rsid w:val="00641D37"/>
    <w:rsid w:val="00641FE5"/>
    <w:rsid w:val="00642396"/>
    <w:rsid w:val="006426AD"/>
    <w:rsid w:val="006426FF"/>
    <w:rsid w:val="006427AA"/>
    <w:rsid w:val="00642A67"/>
    <w:rsid w:val="00642CC8"/>
    <w:rsid w:val="006432E5"/>
    <w:rsid w:val="00643793"/>
    <w:rsid w:val="00643A36"/>
    <w:rsid w:val="00644329"/>
    <w:rsid w:val="006446A1"/>
    <w:rsid w:val="00644866"/>
    <w:rsid w:val="00644F16"/>
    <w:rsid w:val="00644F24"/>
    <w:rsid w:val="00644FC1"/>
    <w:rsid w:val="00645243"/>
    <w:rsid w:val="00645338"/>
    <w:rsid w:val="006459DB"/>
    <w:rsid w:val="0064627B"/>
    <w:rsid w:val="006462B7"/>
    <w:rsid w:val="006467AC"/>
    <w:rsid w:val="0064688B"/>
    <w:rsid w:val="00647210"/>
    <w:rsid w:val="00647569"/>
    <w:rsid w:val="00650A17"/>
    <w:rsid w:val="00650E53"/>
    <w:rsid w:val="00651184"/>
    <w:rsid w:val="00651BF8"/>
    <w:rsid w:val="00651F50"/>
    <w:rsid w:val="0065250F"/>
    <w:rsid w:val="00652910"/>
    <w:rsid w:val="00652A7F"/>
    <w:rsid w:val="00652AF6"/>
    <w:rsid w:val="00652E40"/>
    <w:rsid w:val="00653618"/>
    <w:rsid w:val="00653D19"/>
    <w:rsid w:val="00653F67"/>
    <w:rsid w:val="00654368"/>
    <w:rsid w:val="0065443B"/>
    <w:rsid w:val="00654610"/>
    <w:rsid w:val="00654683"/>
    <w:rsid w:val="0065484B"/>
    <w:rsid w:val="00654B51"/>
    <w:rsid w:val="00654D0B"/>
    <w:rsid w:val="0065553A"/>
    <w:rsid w:val="0065579C"/>
    <w:rsid w:val="00655A64"/>
    <w:rsid w:val="0065696B"/>
    <w:rsid w:val="00656C75"/>
    <w:rsid w:val="00656D79"/>
    <w:rsid w:val="0065752E"/>
    <w:rsid w:val="00657673"/>
    <w:rsid w:val="00657BE4"/>
    <w:rsid w:val="00657FAD"/>
    <w:rsid w:val="0066007D"/>
    <w:rsid w:val="00660CB8"/>
    <w:rsid w:val="00660E5B"/>
    <w:rsid w:val="00661502"/>
    <w:rsid w:val="00661626"/>
    <w:rsid w:val="00662470"/>
    <w:rsid w:val="00662720"/>
    <w:rsid w:val="00662C9F"/>
    <w:rsid w:val="00662D20"/>
    <w:rsid w:val="00663EAA"/>
    <w:rsid w:val="006651E9"/>
    <w:rsid w:val="0066604E"/>
    <w:rsid w:val="00666072"/>
    <w:rsid w:val="0066699A"/>
    <w:rsid w:val="00666D85"/>
    <w:rsid w:val="00666DD5"/>
    <w:rsid w:val="00667944"/>
    <w:rsid w:val="006705E7"/>
    <w:rsid w:val="00671175"/>
    <w:rsid w:val="00671A6A"/>
    <w:rsid w:val="00671D7F"/>
    <w:rsid w:val="00671E1D"/>
    <w:rsid w:val="00671E99"/>
    <w:rsid w:val="00672308"/>
    <w:rsid w:val="00672680"/>
    <w:rsid w:val="00672DA0"/>
    <w:rsid w:val="00673069"/>
    <w:rsid w:val="006736F5"/>
    <w:rsid w:val="00673DEF"/>
    <w:rsid w:val="006747F7"/>
    <w:rsid w:val="00674B3B"/>
    <w:rsid w:val="00676073"/>
    <w:rsid w:val="00676AAA"/>
    <w:rsid w:val="00677121"/>
    <w:rsid w:val="0067755D"/>
    <w:rsid w:val="006808DC"/>
    <w:rsid w:val="00680912"/>
    <w:rsid w:val="00681405"/>
    <w:rsid w:val="006818B1"/>
    <w:rsid w:val="006819F1"/>
    <w:rsid w:val="00682223"/>
    <w:rsid w:val="0068227E"/>
    <w:rsid w:val="0068289E"/>
    <w:rsid w:val="006836A2"/>
    <w:rsid w:val="006836FA"/>
    <w:rsid w:val="00683BD5"/>
    <w:rsid w:val="00683D0E"/>
    <w:rsid w:val="00683E1A"/>
    <w:rsid w:val="0068425A"/>
    <w:rsid w:val="00684AD6"/>
    <w:rsid w:val="00685464"/>
    <w:rsid w:val="00685955"/>
    <w:rsid w:val="00685972"/>
    <w:rsid w:val="0068691C"/>
    <w:rsid w:val="00686F3C"/>
    <w:rsid w:val="00687303"/>
    <w:rsid w:val="006873B5"/>
    <w:rsid w:val="006874ED"/>
    <w:rsid w:val="00687691"/>
    <w:rsid w:val="00687C2A"/>
    <w:rsid w:val="00690B5C"/>
    <w:rsid w:val="00691845"/>
    <w:rsid w:val="006921F7"/>
    <w:rsid w:val="00692C5E"/>
    <w:rsid w:val="00692FB9"/>
    <w:rsid w:val="0069314B"/>
    <w:rsid w:val="006931B0"/>
    <w:rsid w:val="006934AF"/>
    <w:rsid w:val="00693549"/>
    <w:rsid w:val="006937AE"/>
    <w:rsid w:val="00693E1A"/>
    <w:rsid w:val="006943D6"/>
    <w:rsid w:val="006945A9"/>
    <w:rsid w:val="00694625"/>
    <w:rsid w:val="00694E30"/>
    <w:rsid w:val="006954E1"/>
    <w:rsid w:val="00695A5D"/>
    <w:rsid w:val="00695B0E"/>
    <w:rsid w:val="0069627B"/>
    <w:rsid w:val="00697725"/>
    <w:rsid w:val="00697AA1"/>
    <w:rsid w:val="00697D6A"/>
    <w:rsid w:val="00697F27"/>
    <w:rsid w:val="006A024F"/>
    <w:rsid w:val="006A0255"/>
    <w:rsid w:val="006A17FA"/>
    <w:rsid w:val="006A1959"/>
    <w:rsid w:val="006A21BD"/>
    <w:rsid w:val="006A281C"/>
    <w:rsid w:val="006A29B8"/>
    <w:rsid w:val="006A2A0F"/>
    <w:rsid w:val="006A2A1A"/>
    <w:rsid w:val="006A2D2B"/>
    <w:rsid w:val="006A3A03"/>
    <w:rsid w:val="006A3BDC"/>
    <w:rsid w:val="006A3C55"/>
    <w:rsid w:val="006A4433"/>
    <w:rsid w:val="006A48C8"/>
    <w:rsid w:val="006A4981"/>
    <w:rsid w:val="006A4BC4"/>
    <w:rsid w:val="006A5210"/>
    <w:rsid w:val="006A58B8"/>
    <w:rsid w:val="006A65FB"/>
    <w:rsid w:val="006A6600"/>
    <w:rsid w:val="006A67B2"/>
    <w:rsid w:val="006A6989"/>
    <w:rsid w:val="006A6AE0"/>
    <w:rsid w:val="006A70BF"/>
    <w:rsid w:val="006A723D"/>
    <w:rsid w:val="006A744B"/>
    <w:rsid w:val="006B024B"/>
    <w:rsid w:val="006B056F"/>
    <w:rsid w:val="006B0A5D"/>
    <w:rsid w:val="006B1EB1"/>
    <w:rsid w:val="006B208C"/>
    <w:rsid w:val="006B2ED2"/>
    <w:rsid w:val="006B2EEF"/>
    <w:rsid w:val="006B3045"/>
    <w:rsid w:val="006B35C3"/>
    <w:rsid w:val="006B3C6C"/>
    <w:rsid w:val="006B3CDC"/>
    <w:rsid w:val="006B42AD"/>
    <w:rsid w:val="006B5586"/>
    <w:rsid w:val="006B562A"/>
    <w:rsid w:val="006B59E7"/>
    <w:rsid w:val="006B5C01"/>
    <w:rsid w:val="006B5CCF"/>
    <w:rsid w:val="006B69E6"/>
    <w:rsid w:val="006B6D8D"/>
    <w:rsid w:val="006B78C0"/>
    <w:rsid w:val="006C03FB"/>
    <w:rsid w:val="006C0ECA"/>
    <w:rsid w:val="006C1111"/>
    <w:rsid w:val="006C1129"/>
    <w:rsid w:val="006C12F8"/>
    <w:rsid w:val="006C2AC1"/>
    <w:rsid w:val="006C3A9C"/>
    <w:rsid w:val="006C4453"/>
    <w:rsid w:val="006C45A6"/>
    <w:rsid w:val="006C45D1"/>
    <w:rsid w:val="006C4C05"/>
    <w:rsid w:val="006C5644"/>
    <w:rsid w:val="006C5735"/>
    <w:rsid w:val="006C6305"/>
    <w:rsid w:val="006C7CBA"/>
    <w:rsid w:val="006C7DCA"/>
    <w:rsid w:val="006D0458"/>
    <w:rsid w:val="006D074C"/>
    <w:rsid w:val="006D0BBC"/>
    <w:rsid w:val="006D2446"/>
    <w:rsid w:val="006D367B"/>
    <w:rsid w:val="006D3F65"/>
    <w:rsid w:val="006D46BA"/>
    <w:rsid w:val="006D4993"/>
    <w:rsid w:val="006D4AF5"/>
    <w:rsid w:val="006D545E"/>
    <w:rsid w:val="006D5748"/>
    <w:rsid w:val="006D60AC"/>
    <w:rsid w:val="006D622A"/>
    <w:rsid w:val="006D752C"/>
    <w:rsid w:val="006D75D4"/>
    <w:rsid w:val="006D791F"/>
    <w:rsid w:val="006E0933"/>
    <w:rsid w:val="006E0EEC"/>
    <w:rsid w:val="006E1FA5"/>
    <w:rsid w:val="006E3382"/>
    <w:rsid w:val="006E418D"/>
    <w:rsid w:val="006E41C6"/>
    <w:rsid w:val="006E42B3"/>
    <w:rsid w:val="006E4331"/>
    <w:rsid w:val="006E4E23"/>
    <w:rsid w:val="006E5281"/>
    <w:rsid w:val="006E5E98"/>
    <w:rsid w:val="006E5F13"/>
    <w:rsid w:val="006E65B1"/>
    <w:rsid w:val="006E6C14"/>
    <w:rsid w:val="006E746C"/>
    <w:rsid w:val="006E74C5"/>
    <w:rsid w:val="006E7B99"/>
    <w:rsid w:val="006F05F7"/>
    <w:rsid w:val="006F06D5"/>
    <w:rsid w:val="006F0773"/>
    <w:rsid w:val="006F1665"/>
    <w:rsid w:val="006F17D4"/>
    <w:rsid w:val="006F1999"/>
    <w:rsid w:val="006F1F72"/>
    <w:rsid w:val="006F2020"/>
    <w:rsid w:val="006F2AD2"/>
    <w:rsid w:val="006F2FFC"/>
    <w:rsid w:val="006F3209"/>
    <w:rsid w:val="006F43C5"/>
    <w:rsid w:val="006F4677"/>
    <w:rsid w:val="006F46DE"/>
    <w:rsid w:val="006F4982"/>
    <w:rsid w:val="006F4AC3"/>
    <w:rsid w:val="006F4BF8"/>
    <w:rsid w:val="006F4C4E"/>
    <w:rsid w:val="006F569E"/>
    <w:rsid w:val="006F5751"/>
    <w:rsid w:val="006F5ABF"/>
    <w:rsid w:val="006F60D0"/>
    <w:rsid w:val="006F64CB"/>
    <w:rsid w:val="006F6508"/>
    <w:rsid w:val="006F65AC"/>
    <w:rsid w:val="006F6747"/>
    <w:rsid w:val="006F67ED"/>
    <w:rsid w:val="006F6EA3"/>
    <w:rsid w:val="006F7534"/>
    <w:rsid w:val="006F7AEF"/>
    <w:rsid w:val="006F7BFC"/>
    <w:rsid w:val="0070187B"/>
    <w:rsid w:val="00702A60"/>
    <w:rsid w:val="00702AEE"/>
    <w:rsid w:val="00703C06"/>
    <w:rsid w:val="00703DB1"/>
    <w:rsid w:val="00703EE5"/>
    <w:rsid w:val="00704434"/>
    <w:rsid w:val="007045E1"/>
    <w:rsid w:val="00704B22"/>
    <w:rsid w:val="00704BEE"/>
    <w:rsid w:val="00705F19"/>
    <w:rsid w:val="00705FA4"/>
    <w:rsid w:val="0070672A"/>
    <w:rsid w:val="00706773"/>
    <w:rsid w:val="0070740F"/>
    <w:rsid w:val="00707A6B"/>
    <w:rsid w:val="00707C2B"/>
    <w:rsid w:val="00711804"/>
    <w:rsid w:val="00712196"/>
    <w:rsid w:val="0071355D"/>
    <w:rsid w:val="00713692"/>
    <w:rsid w:val="007140D3"/>
    <w:rsid w:val="00715290"/>
    <w:rsid w:val="007152AE"/>
    <w:rsid w:val="0071701B"/>
    <w:rsid w:val="007174BB"/>
    <w:rsid w:val="007178DC"/>
    <w:rsid w:val="00717FE4"/>
    <w:rsid w:val="00720403"/>
    <w:rsid w:val="0072104F"/>
    <w:rsid w:val="0072153F"/>
    <w:rsid w:val="00722545"/>
    <w:rsid w:val="00722C38"/>
    <w:rsid w:val="0072313F"/>
    <w:rsid w:val="00723CEF"/>
    <w:rsid w:val="00724299"/>
    <w:rsid w:val="007249B4"/>
    <w:rsid w:val="00724AFD"/>
    <w:rsid w:val="00725067"/>
    <w:rsid w:val="00725114"/>
    <w:rsid w:val="00727149"/>
    <w:rsid w:val="007272C9"/>
    <w:rsid w:val="0072778A"/>
    <w:rsid w:val="00727C74"/>
    <w:rsid w:val="00727FDB"/>
    <w:rsid w:val="0073002E"/>
    <w:rsid w:val="00730437"/>
    <w:rsid w:val="00730D41"/>
    <w:rsid w:val="00731062"/>
    <w:rsid w:val="0073116C"/>
    <w:rsid w:val="007311EC"/>
    <w:rsid w:val="00731AB3"/>
    <w:rsid w:val="00731B6C"/>
    <w:rsid w:val="00731BF8"/>
    <w:rsid w:val="007320EA"/>
    <w:rsid w:val="0073234A"/>
    <w:rsid w:val="0073324A"/>
    <w:rsid w:val="0073392B"/>
    <w:rsid w:val="007339AC"/>
    <w:rsid w:val="00733B93"/>
    <w:rsid w:val="007345AD"/>
    <w:rsid w:val="007348BD"/>
    <w:rsid w:val="00735528"/>
    <w:rsid w:val="007358A3"/>
    <w:rsid w:val="00735B1A"/>
    <w:rsid w:val="00737545"/>
    <w:rsid w:val="00737A23"/>
    <w:rsid w:val="00737C16"/>
    <w:rsid w:val="007412FA"/>
    <w:rsid w:val="00741964"/>
    <w:rsid w:val="00741B03"/>
    <w:rsid w:val="00742515"/>
    <w:rsid w:val="00743311"/>
    <w:rsid w:val="0074353B"/>
    <w:rsid w:val="00743843"/>
    <w:rsid w:val="007438ED"/>
    <w:rsid w:val="00743D9A"/>
    <w:rsid w:val="00744170"/>
    <w:rsid w:val="007441B3"/>
    <w:rsid w:val="00744569"/>
    <w:rsid w:val="00744933"/>
    <w:rsid w:val="00744E4F"/>
    <w:rsid w:val="00746DCC"/>
    <w:rsid w:val="0074755F"/>
    <w:rsid w:val="007476B1"/>
    <w:rsid w:val="0075064B"/>
    <w:rsid w:val="00750BC6"/>
    <w:rsid w:val="00750D8F"/>
    <w:rsid w:val="0075105F"/>
    <w:rsid w:val="0075183D"/>
    <w:rsid w:val="00751B0F"/>
    <w:rsid w:val="00751EF1"/>
    <w:rsid w:val="00752005"/>
    <w:rsid w:val="007524D5"/>
    <w:rsid w:val="00752733"/>
    <w:rsid w:val="00752A3D"/>
    <w:rsid w:val="00752A3F"/>
    <w:rsid w:val="00753474"/>
    <w:rsid w:val="007543C0"/>
    <w:rsid w:val="00754716"/>
    <w:rsid w:val="00754A09"/>
    <w:rsid w:val="007560C0"/>
    <w:rsid w:val="00756BF1"/>
    <w:rsid w:val="00756E40"/>
    <w:rsid w:val="00757C1C"/>
    <w:rsid w:val="00757C44"/>
    <w:rsid w:val="00760007"/>
    <w:rsid w:val="00761591"/>
    <w:rsid w:val="00761836"/>
    <w:rsid w:val="007620D0"/>
    <w:rsid w:val="007621F0"/>
    <w:rsid w:val="00762C87"/>
    <w:rsid w:val="00762DE4"/>
    <w:rsid w:val="00762F3C"/>
    <w:rsid w:val="00762FE9"/>
    <w:rsid w:val="007638E3"/>
    <w:rsid w:val="00763C1E"/>
    <w:rsid w:val="0076419E"/>
    <w:rsid w:val="00764400"/>
    <w:rsid w:val="00764C27"/>
    <w:rsid w:val="00765438"/>
    <w:rsid w:val="0076549E"/>
    <w:rsid w:val="007659A6"/>
    <w:rsid w:val="00765B19"/>
    <w:rsid w:val="00765BA1"/>
    <w:rsid w:val="00765C42"/>
    <w:rsid w:val="00765C62"/>
    <w:rsid w:val="007666CE"/>
    <w:rsid w:val="00766BC1"/>
    <w:rsid w:val="00767323"/>
    <w:rsid w:val="00770101"/>
    <w:rsid w:val="00770193"/>
    <w:rsid w:val="0077033E"/>
    <w:rsid w:val="007706B9"/>
    <w:rsid w:val="00770F65"/>
    <w:rsid w:val="007714FF"/>
    <w:rsid w:val="00771623"/>
    <w:rsid w:val="007717F7"/>
    <w:rsid w:val="00771BAE"/>
    <w:rsid w:val="0077232E"/>
    <w:rsid w:val="00772B4B"/>
    <w:rsid w:val="00772E51"/>
    <w:rsid w:val="00773335"/>
    <w:rsid w:val="00773452"/>
    <w:rsid w:val="007740B2"/>
    <w:rsid w:val="0077484F"/>
    <w:rsid w:val="00775447"/>
    <w:rsid w:val="00775547"/>
    <w:rsid w:val="00775D58"/>
    <w:rsid w:val="00775ED5"/>
    <w:rsid w:val="0077602A"/>
    <w:rsid w:val="00776A02"/>
    <w:rsid w:val="007779A2"/>
    <w:rsid w:val="0078073C"/>
    <w:rsid w:val="00781102"/>
    <w:rsid w:val="00781528"/>
    <w:rsid w:val="00781EE0"/>
    <w:rsid w:val="00782102"/>
    <w:rsid w:val="00782177"/>
    <w:rsid w:val="00782DFB"/>
    <w:rsid w:val="00782E11"/>
    <w:rsid w:val="00782F19"/>
    <w:rsid w:val="00783318"/>
    <w:rsid w:val="0078351E"/>
    <w:rsid w:val="00783539"/>
    <w:rsid w:val="00783697"/>
    <w:rsid w:val="00783FDA"/>
    <w:rsid w:val="00784925"/>
    <w:rsid w:val="00784C99"/>
    <w:rsid w:val="00784DDE"/>
    <w:rsid w:val="00784E93"/>
    <w:rsid w:val="007855AE"/>
    <w:rsid w:val="00785E96"/>
    <w:rsid w:val="00786309"/>
    <w:rsid w:val="0078649A"/>
    <w:rsid w:val="00786DC8"/>
    <w:rsid w:val="00787333"/>
    <w:rsid w:val="0078749A"/>
    <w:rsid w:val="00787714"/>
    <w:rsid w:val="007878D3"/>
    <w:rsid w:val="00787E6D"/>
    <w:rsid w:val="00790213"/>
    <w:rsid w:val="007903BB"/>
    <w:rsid w:val="007904AD"/>
    <w:rsid w:val="00790ABE"/>
    <w:rsid w:val="00790B19"/>
    <w:rsid w:val="00790F29"/>
    <w:rsid w:val="007912CD"/>
    <w:rsid w:val="00791883"/>
    <w:rsid w:val="007921D0"/>
    <w:rsid w:val="0079227E"/>
    <w:rsid w:val="0079232B"/>
    <w:rsid w:val="00792A76"/>
    <w:rsid w:val="00793403"/>
    <w:rsid w:val="00793795"/>
    <w:rsid w:val="0079399C"/>
    <w:rsid w:val="00793D97"/>
    <w:rsid w:val="0079443B"/>
    <w:rsid w:val="00794541"/>
    <w:rsid w:val="00796361"/>
    <w:rsid w:val="007968A0"/>
    <w:rsid w:val="0079702A"/>
    <w:rsid w:val="007972B7"/>
    <w:rsid w:val="00797A2C"/>
    <w:rsid w:val="00797CC8"/>
    <w:rsid w:val="00797EEC"/>
    <w:rsid w:val="007A05C5"/>
    <w:rsid w:val="007A0CC3"/>
    <w:rsid w:val="007A0EE2"/>
    <w:rsid w:val="007A1A45"/>
    <w:rsid w:val="007A2F51"/>
    <w:rsid w:val="007A38C9"/>
    <w:rsid w:val="007A433E"/>
    <w:rsid w:val="007A44C7"/>
    <w:rsid w:val="007A45CF"/>
    <w:rsid w:val="007A4BC8"/>
    <w:rsid w:val="007A5193"/>
    <w:rsid w:val="007A5ACF"/>
    <w:rsid w:val="007A5BF1"/>
    <w:rsid w:val="007A5C8A"/>
    <w:rsid w:val="007A6FB7"/>
    <w:rsid w:val="007A7313"/>
    <w:rsid w:val="007A73F7"/>
    <w:rsid w:val="007A765E"/>
    <w:rsid w:val="007A7779"/>
    <w:rsid w:val="007B0327"/>
    <w:rsid w:val="007B06D0"/>
    <w:rsid w:val="007B1071"/>
    <w:rsid w:val="007B2483"/>
    <w:rsid w:val="007B2838"/>
    <w:rsid w:val="007B2C99"/>
    <w:rsid w:val="007B3745"/>
    <w:rsid w:val="007B376A"/>
    <w:rsid w:val="007B3FAF"/>
    <w:rsid w:val="007B3FC4"/>
    <w:rsid w:val="007B4097"/>
    <w:rsid w:val="007B462F"/>
    <w:rsid w:val="007B5032"/>
    <w:rsid w:val="007B55E2"/>
    <w:rsid w:val="007B55F6"/>
    <w:rsid w:val="007B5C88"/>
    <w:rsid w:val="007B66E9"/>
    <w:rsid w:val="007B6779"/>
    <w:rsid w:val="007B6FB8"/>
    <w:rsid w:val="007B7239"/>
    <w:rsid w:val="007B7819"/>
    <w:rsid w:val="007B7DC3"/>
    <w:rsid w:val="007C02E5"/>
    <w:rsid w:val="007C07DA"/>
    <w:rsid w:val="007C0A61"/>
    <w:rsid w:val="007C0C7B"/>
    <w:rsid w:val="007C1493"/>
    <w:rsid w:val="007C1631"/>
    <w:rsid w:val="007C1841"/>
    <w:rsid w:val="007C226B"/>
    <w:rsid w:val="007C22B7"/>
    <w:rsid w:val="007C25ED"/>
    <w:rsid w:val="007C4742"/>
    <w:rsid w:val="007C48E9"/>
    <w:rsid w:val="007C539A"/>
    <w:rsid w:val="007C564A"/>
    <w:rsid w:val="007C5F3F"/>
    <w:rsid w:val="007C614C"/>
    <w:rsid w:val="007C6194"/>
    <w:rsid w:val="007C6496"/>
    <w:rsid w:val="007C64AD"/>
    <w:rsid w:val="007C6D19"/>
    <w:rsid w:val="007C703D"/>
    <w:rsid w:val="007C7453"/>
    <w:rsid w:val="007C7A2F"/>
    <w:rsid w:val="007C7E65"/>
    <w:rsid w:val="007C7F10"/>
    <w:rsid w:val="007D01D3"/>
    <w:rsid w:val="007D0B93"/>
    <w:rsid w:val="007D10B4"/>
    <w:rsid w:val="007D1A22"/>
    <w:rsid w:val="007D2486"/>
    <w:rsid w:val="007D328A"/>
    <w:rsid w:val="007D335E"/>
    <w:rsid w:val="007D3847"/>
    <w:rsid w:val="007D39F1"/>
    <w:rsid w:val="007D3BDA"/>
    <w:rsid w:val="007D3C88"/>
    <w:rsid w:val="007D4A67"/>
    <w:rsid w:val="007D4D44"/>
    <w:rsid w:val="007D4F6C"/>
    <w:rsid w:val="007D4F70"/>
    <w:rsid w:val="007D51E3"/>
    <w:rsid w:val="007D54D6"/>
    <w:rsid w:val="007D5C5C"/>
    <w:rsid w:val="007D6372"/>
    <w:rsid w:val="007D64BB"/>
    <w:rsid w:val="007D6EBD"/>
    <w:rsid w:val="007D7056"/>
    <w:rsid w:val="007D7729"/>
    <w:rsid w:val="007E0149"/>
    <w:rsid w:val="007E1AAE"/>
    <w:rsid w:val="007E1E4B"/>
    <w:rsid w:val="007E1F1D"/>
    <w:rsid w:val="007E1F35"/>
    <w:rsid w:val="007E23A5"/>
    <w:rsid w:val="007E26B5"/>
    <w:rsid w:val="007E27AD"/>
    <w:rsid w:val="007E2899"/>
    <w:rsid w:val="007E2DAC"/>
    <w:rsid w:val="007E300A"/>
    <w:rsid w:val="007E311F"/>
    <w:rsid w:val="007E320B"/>
    <w:rsid w:val="007E3446"/>
    <w:rsid w:val="007E406F"/>
    <w:rsid w:val="007E450C"/>
    <w:rsid w:val="007E46B4"/>
    <w:rsid w:val="007E474B"/>
    <w:rsid w:val="007E4AC3"/>
    <w:rsid w:val="007E4AD4"/>
    <w:rsid w:val="007E5153"/>
    <w:rsid w:val="007E5266"/>
    <w:rsid w:val="007E5A73"/>
    <w:rsid w:val="007E5BA9"/>
    <w:rsid w:val="007E6461"/>
    <w:rsid w:val="007E66F9"/>
    <w:rsid w:val="007E68D1"/>
    <w:rsid w:val="007E7832"/>
    <w:rsid w:val="007E7C73"/>
    <w:rsid w:val="007E7D86"/>
    <w:rsid w:val="007F0592"/>
    <w:rsid w:val="007F16C6"/>
    <w:rsid w:val="007F17F8"/>
    <w:rsid w:val="007F24CC"/>
    <w:rsid w:val="007F2CCF"/>
    <w:rsid w:val="007F3B89"/>
    <w:rsid w:val="007F3BD0"/>
    <w:rsid w:val="007F40C1"/>
    <w:rsid w:val="007F4251"/>
    <w:rsid w:val="007F4597"/>
    <w:rsid w:val="007F4C73"/>
    <w:rsid w:val="007F517B"/>
    <w:rsid w:val="007F5895"/>
    <w:rsid w:val="007F58E1"/>
    <w:rsid w:val="007F5DFF"/>
    <w:rsid w:val="007F6776"/>
    <w:rsid w:val="007F69D5"/>
    <w:rsid w:val="007F6DCA"/>
    <w:rsid w:val="007F7AA8"/>
    <w:rsid w:val="007F7BE3"/>
    <w:rsid w:val="007F7FE9"/>
    <w:rsid w:val="00800361"/>
    <w:rsid w:val="00800465"/>
    <w:rsid w:val="00800B7D"/>
    <w:rsid w:val="00801ACD"/>
    <w:rsid w:val="00801FF9"/>
    <w:rsid w:val="00802BF0"/>
    <w:rsid w:val="008031C4"/>
    <w:rsid w:val="00804233"/>
    <w:rsid w:val="00805793"/>
    <w:rsid w:val="00805B9A"/>
    <w:rsid w:val="00806464"/>
    <w:rsid w:val="008064B3"/>
    <w:rsid w:val="008065BD"/>
    <w:rsid w:val="008065E4"/>
    <w:rsid w:val="00806E22"/>
    <w:rsid w:val="00807E05"/>
    <w:rsid w:val="0081035B"/>
    <w:rsid w:val="00810E0C"/>
    <w:rsid w:val="0081124F"/>
    <w:rsid w:val="00812F05"/>
    <w:rsid w:val="0081302C"/>
    <w:rsid w:val="0081310A"/>
    <w:rsid w:val="00813615"/>
    <w:rsid w:val="00813BAE"/>
    <w:rsid w:val="00813D2F"/>
    <w:rsid w:val="00815BEE"/>
    <w:rsid w:val="0081608A"/>
    <w:rsid w:val="00816DAB"/>
    <w:rsid w:val="00817CC3"/>
    <w:rsid w:val="00817ECB"/>
    <w:rsid w:val="00817EF5"/>
    <w:rsid w:val="00820ED9"/>
    <w:rsid w:val="00821079"/>
    <w:rsid w:val="0082262A"/>
    <w:rsid w:val="0082283B"/>
    <w:rsid w:val="008228DF"/>
    <w:rsid w:val="008231F3"/>
    <w:rsid w:val="00823738"/>
    <w:rsid w:val="0082398C"/>
    <w:rsid w:val="00823C78"/>
    <w:rsid w:val="00824B69"/>
    <w:rsid w:val="00824F95"/>
    <w:rsid w:val="00824FE9"/>
    <w:rsid w:val="00825B86"/>
    <w:rsid w:val="00825DE3"/>
    <w:rsid w:val="00826530"/>
    <w:rsid w:val="00826D28"/>
    <w:rsid w:val="00827BE2"/>
    <w:rsid w:val="00830B6C"/>
    <w:rsid w:val="00830FBD"/>
    <w:rsid w:val="00831513"/>
    <w:rsid w:val="008317AF"/>
    <w:rsid w:val="00831909"/>
    <w:rsid w:val="00831E9C"/>
    <w:rsid w:val="0083255D"/>
    <w:rsid w:val="008340F3"/>
    <w:rsid w:val="00834899"/>
    <w:rsid w:val="0083492F"/>
    <w:rsid w:val="00834AC6"/>
    <w:rsid w:val="00834FE7"/>
    <w:rsid w:val="008356B2"/>
    <w:rsid w:val="00836099"/>
    <w:rsid w:val="008362E4"/>
    <w:rsid w:val="008364A7"/>
    <w:rsid w:val="008365AE"/>
    <w:rsid w:val="008365BE"/>
    <w:rsid w:val="00836CF8"/>
    <w:rsid w:val="00836D98"/>
    <w:rsid w:val="00837283"/>
    <w:rsid w:val="008379AD"/>
    <w:rsid w:val="00837F34"/>
    <w:rsid w:val="008405C5"/>
    <w:rsid w:val="00840BC1"/>
    <w:rsid w:val="00841502"/>
    <w:rsid w:val="00841641"/>
    <w:rsid w:val="00841F5B"/>
    <w:rsid w:val="00841F84"/>
    <w:rsid w:val="008421C3"/>
    <w:rsid w:val="00842BAA"/>
    <w:rsid w:val="00842D9C"/>
    <w:rsid w:val="0084343B"/>
    <w:rsid w:val="00843747"/>
    <w:rsid w:val="00843FC0"/>
    <w:rsid w:val="008442F8"/>
    <w:rsid w:val="008445A2"/>
    <w:rsid w:val="00844A44"/>
    <w:rsid w:val="00844B79"/>
    <w:rsid w:val="00844B9B"/>
    <w:rsid w:val="00845C9D"/>
    <w:rsid w:val="00845D30"/>
    <w:rsid w:val="00845FE9"/>
    <w:rsid w:val="008479CF"/>
    <w:rsid w:val="00847F90"/>
    <w:rsid w:val="00850B5C"/>
    <w:rsid w:val="008513AC"/>
    <w:rsid w:val="00852628"/>
    <w:rsid w:val="00852C3E"/>
    <w:rsid w:val="00852D0A"/>
    <w:rsid w:val="0085361F"/>
    <w:rsid w:val="008536F9"/>
    <w:rsid w:val="00855171"/>
    <w:rsid w:val="00855415"/>
    <w:rsid w:val="008556F1"/>
    <w:rsid w:val="0085590B"/>
    <w:rsid w:val="00855C85"/>
    <w:rsid w:val="0085612E"/>
    <w:rsid w:val="0085665F"/>
    <w:rsid w:val="008569E5"/>
    <w:rsid w:val="00856DA2"/>
    <w:rsid w:val="00856F2C"/>
    <w:rsid w:val="008575F6"/>
    <w:rsid w:val="00857A61"/>
    <w:rsid w:val="00857F07"/>
    <w:rsid w:val="00857FFE"/>
    <w:rsid w:val="00860477"/>
    <w:rsid w:val="00860606"/>
    <w:rsid w:val="00860696"/>
    <w:rsid w:val="00860A7C"/>
    <w:rsid w:val="00861AED"/>
    <w:rsid w:val="0086242E"/>
    <w:rsid w:val="008628D8"/>
    <w:rsid w:val="00863096"/>
    <w:rsid w:val="008635A5"/>
    <w:rsid w:val="008637D2"/>
    <w:rsid w:val="00863CF0"/>
    <w:rsid w:val="00863CF1"/>
    <w:rsid w:val="00864AAC"/>
    <w:rsid w:val="00864CED"/>
    <w:rsid w:val="00865AEA"/>
    <w:rsid w:val="008660C5"/>
    <w:rsid w:val="0086797C"/>
    <w:rsid w:val="00867991"/>
    <w:rsid w:val="00867CB5"/>
    <w:rsid w:val="00871101"/>
    <w:rsid w:val="00871800"/>
    <w:rsid w:val="0087265C"/>
    <w:rsid w:val="00873053"/>
    <w:rsid w:val="00873D39"/>
    <w:rsid w:val="00873E11"/>
    <w:rsid w:val="00873E19"/>
    <w:rsid w:val="0087413E"/>
    <w:rsid w:val="00874781"/>
    <w:rsid w:val="008749A3"/>
    <w:rsid w:val="00874DD6"/>
    <w:rsid w:val="00875E5F"/>
    <w:rsid w:val="00875EE5"/>
    <w:rsid w:val="00875F29"/>
    <w:rsid w:val="00875FAB"/>
    <w:rsid w:val="0087636E"/>
    <w:rsid w:val="0087675A"/>
    <w:rsid w:val="00876F1F"/>
    <w:rsid w:val="00876F4C"/>
    <w:rsid w:val="008774D1"/>
    <w:rsid w:val="00877DFA"/>
    <w:rsid w:val="00877EE4"/>
    <w:rsid w:val="008802E9"/>
    <w:rsid w:val="00880A14"/>
    <w:rsid w:val="00881231"/>
    <w:rsid w:val="008827B1"/>
    <w:rsid w:val="00882ED4"/>
    <w:rsid w:val="008833D3"/>
    <w:rsid w:val="00883778"/>
    <w:rsid w:val="0088467C"/>
    <w:rsid w:val="00884D73"/>
    <w:rsid w:val="00885265"/>
    <w:rsid w:val="00885B5C"/>
    <w:rsid w:val="00886FD8"/>
    <w:rsid w:val="0088714A"/>
    <w:rsid w:val="00887239"/>
    <w:rsid w:val="00887E2C"/>
    <w:rsid w:val="00890272"/>
    <w:rsid w:val="00890687"/>
    <w:rsid w:val="00890DDF"/>
    <w:rsid w:val="008910F3"/>
    <w:rsid w:val="00891351"/>
    <w:rsid w:val="00891761"/>
    <w:rsid w:val="00891904"/>
    <w:rsid w:val="008924C0"/>
    <w:rsid w:val="00892D1A"/>
    <w:rsid w:val="00893384"/>
    <w:rsid w:val="008937D6"/>
    <w:rsid w:val="00893D37"/>
    <w:rsid w:val="00894013"/>
    <w:rsid w:val="008945D5"/>
    <w:rsid w:val="0089502A"/>
    <w:rsid w:val="00895305"/>
    <w:rsid w:val="00895A5E"/>
    <w:rsid w:val="00895BF2"/>
    <w:rsid w:val="00895F49"/>
    <w:rsid w:val="00896636"/>
    <w:rsid w:val="008969D2"/>
    <w:rsid w:val="00896BF0"/>
    <w:rsid w:val="00897045"/>
    <w:rsid w:val="00897AC6"/>
    <w:rsid w:val="008A0301"/>
    <w:rsid w:val="008A156D"/>
    <w:rsid w:val="008A2B39"/>
    <w:rsid w:val="008A33EF"/>
    <w:rsid w:val="008A394B"/>
    <w:rsid w:val="008A423D"/>
    <w:rsid w:val="008A42C9"/>
    <w:rsid w:val="008A4AE3"/>
    <w:rsid w:val="008A4D4D"/>
    <w:rsid w:val="008A4ECC"/>
    <w:rsid w:val="008A5204"/>
    <w:rsid w:val="008A56B6"/>
    <w:rsid w:val="008A5E49"/>
    <w:rsid w:val="008A6328"/>
    <w:rsid w:val="008A63B7"/>
    <w:rsid w:val="008A6A11"/>
    <w:rsid w:val="008A74FD"/>
    <w:rsid w:val="008B023F"/>
    <w:rsid w:val="008B168B"/>
    <w:rsid w:val="008B2000"/>
    <w:rsid w:val="008B247C"/>
    <w:rsid w:val="008B260B"/>
    <w:rsid w:val="008B43CD"/>
    <w:rsid w:val="008B4552"/>
    <w:rsid w:val="008B4924"/>
    <w:rsid w:val="008B4E5B"/>
    <w:rsid w:val="008B556F"/>
    <w:rsid w:val="008B55D2"/>
    <w:rsid w:val="008B5AE8"/>
    <w:rsid w:val="008B6ED9"/>
    <w:rsid w:val="008B70C9"/>
    <w:rsid w:val="008B7159"/>
    <w:rsid w:val="008B769E"/>
    <w:rsid w:val="008B77D8"/>
    <w:rsid w:val="008B79E5"/>
    <w:rsid w:val="008B7C50"/>
    <w:rsid w:val="008C02DE"/>
    <w:rsid w:val="008C0306"/>
    <w:rsid w:val="008C0B7C"/>
    <w:rsid w:val="008C0CF2"/>
    <w:rsid w:val="008C0D97"/>
    <w:rsid w:val="008C0EC2"/>
    <w:rsid w:val="008C1591"/>
    <w:rsid w:val="008C2580"/>
    <w:rsid w:val="008C330F"/>
    <w:rsid w:val="008C391D"/>
    <w:rsid w:val="008C3D1E"/>
    <w:rsid w:val="008C423B"/>
    <w:rsid w:val="008C47A6"/>
    <w:rsid w:val="008C4D95"/>
    <w:rsid w:val="008C4F4E"/>
    <w:rsid w:val="008C5708"/>
    <w:rsid w:val="008C5C0D"/>
    <w:rsid w:val="008C5FBB"/>
    <w:rsid w:val="008C6279"/>
    <w:rsid w:val="008C6BEA"/>
    <w:rsid w:val="008C7788"/>
    <w:rsid w:val="008C7CE5"/>
    <w:rsid w:val="008C7F9E"/>
    <w:rsid w:val="008D0214"/>
    <w:rsid w:val="008D0364"/>
    <w:rsid w:val="008D0F0D"/>
    <w:rsid w:val="008D1075"/>
    <w:rsid w:val="008D1CB2"/>
    <w:rsid w:val="008D1F5D"/>
    <w:rsid w:val="008D2602"/>
    <w:rsid w:val="008D29A0"/>
    <w:rsid w:val="008D3DB4"/>
    <w:rsid w:val="008D3EBB"/>
    <w:rsid w:val="008D4073"/>
    <w:rsid w:val="008D4317"/>
    <w:rsid w:val="008D4492"/>
    <w:rsid w:val="008D48B4"/>
    <w:rsid w:val="008D49B2"/>
    <w:rsid w:val="008D7A22"/>
    <w:rsid w:val="008D7FAB"/>
    <w:rsid w:val="008E028C"/>
    <w:rsid w:val="008E0769"/>
    <w:rsid w:val="008E0EAA"/>
    <w:rsid w:val="008E120A"/>
    <w:rsid w:val="008E1C3C"/>
    <w:rsid w:val="008E1D50"/>
    <w:rsid w:val="008E2360"/>
    <w:rsid w:val="008E2697"/>
    <w:rsid w:val="008E269C"/>
    <w:rsid w:val="008E29E4"/>
    <w:rsid w:val="008E2C36"/>
    <w:rsid w:val="008E2F63"/>
    <w:rsid w:val="008E498C"/>
    <w:rsid w:val="008E4FE0"/>
    <w:rsid w:val="008E647C"/>
    <w:rsid w:val="008E688D"/>
    <w:rsid w:val="008E6B85"/>
    <w:rsid w:val="008E6DF3"/>
    <w:rsid w:val="008E7257"/>
    <w:rsid w:val="008E72DA"/>
    <w:rsid w:val="008E732B"/>
    <w:rsid w:val="008E7422"/>
    <w:rsid w:val="008E7A96"/>
    <w:rsid w:val="008F0316"/>
    <w:rsid w:val="008F07A2"/>
    <w:rsid w:val="008F0B45"/>
    <w:rsid w:val="008F1291"/>
    <w:rsid w:val="008F1780"/>
    <w:rsid w:val="008F17D4"/>
    <w:rsid w:val="008F1D8C"/>
    <w:rsid w:val="008F3B5F"/>
    <w:rsid w:val="008F3B8A"/>
    <w:rsid w:val="008F3C4A"/>
    <w:rsid w:val="008F40FE"/>
    <w:rsid w:val="008F546C"/>
    <w:rsid w:val="008F54D6"/>
    <w:rsid w:val="008F5579"/>
    <w:rsid w:val="008F5AB5"/>
    <w:rsid w:val="008F6245"/>
    <w:rsid w:val="008F6563"/>
    <w:rsid w:val="008F6823"/>
    <w:rsid w:val="008F740B"/>
    <w:rsid w:val="008F7BB9"/>
    <w:rsid w:val="008F7E92"/>
    <w:rsid w:val="008F7EC8"/>
    <w:rsid w:val="009002FA"/>
    <w:rsid w:val="00900C79"/>
    <w:rsid w:val="009018D9"/>
    <w:rsid w:val="0090261C"/>
    <w:rsid w:val="00903027"/>
    <w:rsid w:val="00903CC7"/>
    <w:rsid w:val="0090423B"/>
    <w:rsid w:val="009056BB"/>
    <w:rsid w:val="009058B0"/>
    <w:rsid w:val="00906109"/>
    <w:rsid w:val="00906365"/>
    <w:rsid w:val="00906757"/>
    <w:rsid w:val="00906ABB"/>
    <w:rsid w:val="0090792D"/>
    <w:rsid w:val="00907E43"/>
    <w:rsid w:val="00910138"/>
    <w:rsid w:val="009111B7"/>
    <w:rsid w:val="00911AB5"/>
    <w:rsid w:val="009126FA"/>
    <w:rsid w:val="00914159"/>
    <w:rsid w:val="009145A5"/>
    <w:rsid w:val="00914716"/>
    <w:rsid w:val="00914F82"/>
    <w:rsid w:val="00915617"/>
    <w:rsid w:val="00915C0C"/>
    <w:rsid w:val="0091777C"/>
    <w:rsid w:val="00917C6A"/>
    <w:rsid w:val="00920C83"/>
    <w:rsid w:val="00920D78"/>
    <w:rsid w:val="00921454"/>
    <w:rsid w:val="009214B6"/>
    <w:rsid w:val="00921950"/>
    <w:rsid w:val="00921B1C"/>
    <w:rsid w:val="00922B94"/>
    <w:rsid w:val="00922C03"/>
    <w:rsid w:val="0092347C"/>
    <w:rsid w:val="00924C9F"/>
    <w:rsid w:val="00925164"/>
    <w:rsid w:val="00925631"/>
    <w:rsid w:val="009259AB"/>
    <w:rsid w:val="00925B06"/>
    <w:rsid w:val="00925D23"/>
    <w:rsid w:val="00925EFF"/>
    <w:rsid w:val="00926F63"/>
    <w:rsid w:val="00927B9D"/>
    <w:rsid w:val="00931158"/>
    <w:rsid w:val="009314A6"/>
    <w:rsid w:val="0093164A"/>
    <w:rsid w:val="00931DCF"/>
    <w:rsid w:val="00932123"/>
    <w:rsid w:val="00932C8F"/>
    <w:rsid w:val="0093338E"/>
    <w:rsid w:val="00933587"/>
    <w:rsid w:val="00933930"/>
    <w:rsid w:val="00933CA9"/>
    <w:rsid w:val="00933ED0"/>
    <w:rsid w:val="009343C9"/>
    <w:rsid w:val="00934890"/>
    <w:rsid w:val="009352A9"/>
    <w:rsid w:val="0093538C"/>
    <w:rsid w:val="009359B2"/>
    <w:rsid w:val="00935CE0"/>
    <w:rsid w:val="009361B6"/>
    <w:rsid w:val="0093623F"/>
    <w:rsid w:val="00937702"/>
    <w:rsid w:val="00937C2E"/>
    <w:rsid w:val="00937CC0"/>
    <w:rsid w:val="0094031A"/>
    <w:rsid w:val="0094082D"/>
    <w:rsid w:val="00940857"/>
    <w:rsid w:val="00940E1B"/>
    <w:rsid w:val="00941057"/>
    <w:rsid w:val="00941928"/>
    <w:rsid w:val="00941BC4"/>
    <w:rsid w:val="00941DEF"/>
    <w:rsid w:val="00942D54"/>
    <w:rsid w:val="00942E61"/>
    <w:rsid w:val="0094346A"/>
    <w:rsid w:val="00943681"/>
    <w:rsid w:val="009448F2"/>
    <w:rsid w:val="00945741"/>
    <w:rsid w:val="00945DA6"/>
    <w:rsid w:val="00947167"/>
    <w:rsid w:val="009471CD"/>
    <w:rsid w:val="0094728B"/>
    <w:rsid w:val="009477B6"/>
    <w:rsid w:val="009479E9"/>
    <w:rsid w:val="00947E5E"/>
    <w:rsid w:val="00947EB3"/>
    <w:rsid w:val="00947F0A"/>
    <w:rsid w:val="00947F4D"/>
    <w:rsid w:val="009508D1"/>
    <w:rsid w:val="00951540"/>
    <w:rsid w:val="00951672"/>
    <w:rsid w:val="0095169E"/>
    <w:rsid w:val="00951FBA"/>
    <w:rsid w:val="009523CF"/>
    <w:rsid w:val="009527EC"/>
    <w:rsid w:val="0095287B"/>
    <w:rsid w:val="009536C2"/>
    <w:rsid w:val="009542BA"/>
    <w:rsid w:val="009546A1"/>
    <w:rsid w:val="0095493C"/>
    <w:rsid w:val="009557D7"/>
    <w:rsid w:val="00955919"/>
    <w:rsid w:val="00955961"/>
    <w:rsid w:val="00956555"/>
    <w:rsid w:val="009565DC"/>
    <w:rsid w:val="00956871"/>
    <w:rsid w:val="0095693E"/>
    <w:rsid w:val="00956A0B"/>
    <w:rsid w:val="00956E24"/>
    <w:rsid w:val="00956F59"/>
    <w:rsid w:val="00957052"/>
    <w:rsid w:val="00957097"/>
    <w:rsid w:val="00957512"/>
    <w:rsid w:val="009575AE"/>
    <w:rsid w:val="00957886"/>
    <w:rsid w:val="00957927"/>
    <w:rsid w:val="00957AAC"/>
    <w:rsid w:val="00960234"/>
    <w:rsid w:val="00960464"/>
    <w:rsid w:val="00961A99"/>
    <w:rsid w:val="00962E82"/>
    <w:rsid w:val="009631DB"/>
    <w:rsid w:val="0096425A"/>
    <w:rsid w:val="00964290"/>
    <w:rsid w:val="00964CC9"/>
    <w:rsid w:val="00965400"/>
    <w:rsid w:val="009660B1"/>
    <w:rsid w:val="00966A58"/>
    <w:rsid w:val="00967757"/>
    <w:rsid w:val="00967A13"/>
    <w:rsid w:val="00967F1D"/>
    <w:rsid w:val="0097062D"/>
    <w:rsid w:val="009710B6"/>
    <w:rsid w:val="0097164E"/>
    <w:rsid w:val="00971D61"/>
    <w:rsid w:val="0097240B"/>
    <w:rsid w:val="0097267D"/>
    <w:rsid w:val="0097300E"/>
    <w:rsid w:val="00973FE0"/>
    <w:rsid w:val="00974435"/>
    <w:rsid w:val="00974742"/>
    <w:rsid w:val="00974E0C"/>
    <w:rsid w:val="009753B1"/>
    <w:rsid w:val="00975589"/>
    <w:rsid w:val="009757A1"/>
    <w:rsid w:val="00975D44"/>
    <w:rsid w:val="00977573"/>
    <w:rsid w:val="009777C1"/>
    <w:rsid w:val="009779BA"/>
    <w:rsid w:val="00980AC4"/>
    <w:rsid w:val="00980EB1"/>
    <w:rsid w:val="009810C6"/>
    <w:rsid w:val="009814B4"/>
    <w:rsid w:val="00981ABD"/>
    <w:rsid w:val="00981E39"/>
    <w:rsid w:val="00982026"/>
    <w:rsid w:val="00982034"/>
    <w:rsid w:val="009822CC"/>
    <w:rsid w:val="00982631"/>
    <w:rsid w:val="009826E9"/>
    <w:rsid w:val="00982700"/>
    <w:rsid w:val="00983214"/>
    <w:rsid w:val="0098339E"/>
    <w:rsid w:val="00983556"/>
    <w:rsid w:val="00983DEB"/>
    <w:rsid w:val="00983EB9"/>
    <w:rsid w:val="00984158"/>
    <w:rsid w:val="00984168"/>
    <w:rsid w:val="0098460C"/>
    <w:rsid w:val="00984649"/>
    <w:rsid w:val="00984BB0"/>
    <w:rsid w:val="00985321"/>
    <w:rsid w:val="009859ED"/>
    <w:rsid w:val="00985A92"/>
    <w:rsid w:val="00985BBD"/>
    <w:rsid w:val="0098642A"/>
    <w:rsid w:val="00986536"/>
    <w:rsid w:val="0098664A"/>
    <w:rsid w:val="0098673F"/>
    <w:rsid w:val="00986C0A"/>
    <w:rsid w:val="00986DD3"/>
    <w:rsid w:val="00987631"/>
    <w:rsid w:val="00987793"/>
    <w:rsid w:val="0098794B"/>
    <w:rsid w:val="009900A3"/>
    <w:rsid w:val="009900BE"/>
    <w:rsid w:val="00990153"/>
    <w:rsid w:val="0099034E"/>
    <w:rsid w:val="00990828"/>
    <w:rsid w:val="00990DCC"/>
    <w:rsid w:val="0099198F"/>
    <w:rsid w:val="00991D26"/>
    <w:rsid w:val="009931A1"/>
    <w:rsid w:val="009939BE"/>
    <w:rsid w:val="00993F0A"/>
    <w:rsid w:val="00994664"/>
    <w:rsid w:val="00994774"/>
    <w:rsid w:val="00994866"/>
    <w:rsid w:val="00994E8D"/>
    <w:rsid w:val="00995356"/>
    <w:rsid w:val="00995701"/>
    <w:rsid w:val="00995858"/>
    <w:rsid w:val="0099624C"/>
    <w:rsid w:val="00996CD5"/>
    <w:rsid w:val="00996D83"/>
    <w:rsid w:val="00996DBD"/>
    <w:rsid w:val="00997303"/>
    <w:rsid w:val="00997564"/>
    <w:rsid w:val="0099758B"/>
    <w:rsid w:val="009A0097"/>
    <w:rsid w:val="009A0396"/>
    <w:rsid w:val="009A16D1"/>
    <w:rsid w:val="009A195A"/>
    <w:rsid w:val="009A23C4"/>
    <w:rsid w:val="009A33C1"/>
    <w:rsid w:val="009A3580"/>
    <w:rsid w:val="009A37E7"/>
    <w:rsid w:val="009A4A17"/>
    <w:rsid w:val="009A5228"/>
    <w:rsid w:val="009A55E8"/>
    <w:rsid w:val="009A58DC"/>
    <w:rsid w:val="009A5EE3"/>
    <w:rsid w:val="009A68E3"/>
    <w:rsid w:val="009A6E04"/>
    <w:rsid w:val="009A7418"/>
    <w:rsid w:val="009A7626"/>
    <w:rsid w:val="009A7A78"/>
    <w:rsid w:val="009B00EB"/>
    <w:rsid w:val="009B0192"/>
    <w:rsid w:val="009B0C71"/>
    <w:rsid w:val="009B1163"/>
    <w:rsid w:val="009B1A9C"/>
    <w:rsid w:val="009B2433"/>
    <w:rsid w:val="009B28C4"/>
    <w:rsid w:val="009B2BA7"/>
    <w:rsid w:val="009B2EF0"/>
    <w:rsid w:val="009B319C"/>
    <w:rsid w:val="009B40D3"/>
    <w:rsid w:val="009B4C06"/>
    <w:rsid w:val="009B4D6F"/>
    <w:rsid w:val="009B52C3"/>
    <w:rsid w:val="009B5640"/>
    <w:rsid w:val="009B5666"/>
    <w:rsid w:val="009B57F3"/>
    <w:rsid w:val="009B5D45"/>
    <w:rsid w:val="009B5D95"/>
    <w:rsid w:val="009B615B"/>
    <w:rsid w:val="009B6188"/>
    <w:rsid w:val="009B6B55"/>
    <w:rsid w:val="009B6C60"/>
    <w:rsid w:val="009B700B"/>
    <w:rsid w:val="009B7161"/>
    <w:rsid w:val="009B71D8"/>
    <w:rsid w:val="009B730F"/>
    <w:rsid w:val="009B7FB0"/>
    <w:rsid w:val="009C096E"/>
    <w:rsid w:val="009C15DA"/>
    <w:rsid w:val="009C1924"/>
    <w:rsid w:val="009C21E8"/>
    <w:rsid w:val="009C22CB"/>
    <w:rsid w:val="009C233E"/>
    <w:rsid w:val="009C2405"/>
    <w:rsid w:val="009C2934"/>
    <w:rsid w:val="009C2D1F"/>
    <w:rsid w:val="009C2DBC"/>
    <w:rsid w:val="009C356F"/>
    <w:rsid w:val="009C449B"/>
    <w:rsid w:val="009C4600"/>
    <w:rsid w:val="009C46EC"/>
    <w:rsid w:val="009C518E"/>
    <w:rsid w:val="009C52AA"/>
    <w:rsid w:val="009C535F"/>
    <w:rsid w:val="009C5851"/>
    <w:rsid w:val="009C5F17"/>
    <w:rsid w:val="009C601F"/>
    <w:rsid w:val="009C62B3"/>
    <w:rsid w:val="009C6E3D"/>
    <w:rsid w:val="009C70C7"/>
    <w:rsid w:val="009C72DD"/>
    <w:rsid w:val="009C73FC"/>
    <w:rsid w:val="009D09C7"/>
    <w:rsid w:val="009D0A7C"/>
    <w:rsid w:val="009D16FA"/>
    <w:rsid w:val="009D17E4"/>
    <w:rsid w:val="009D1E6D"/>
    <w:rsid w:val="009D2F14"/>
    <w:rsid w:val="009D3102"/>
    <w:rsid w:val="009D31DB"/>
    <w:rsid w:val="009D3879"/>
    <w:rsid w:val="009D3B58"/>
    <w:rsid w:val="009D42BC"/>
    <w:rsid w:val="009D452C"/>
    <w:rsid w:val="009D57D9"/>
    <w:rsid w:val="009D5A07"/>
    <w:rsid w:val="009D5C79"/>
    <w:rsid w:val="009D6A7F"/>
    <w:rsid w:val="009D6D62"/>
    <w:rsid w:val="009D7124"/>
    <w:rsid w:val="009D7C7C"/>
    <w:rsid w:val="009E01E8"/>
    <w:rsid w:val="009E054B"/>
    <w:rsid w:val="009E1981"/>
    <w:rsid w:val="009E1EB8"/>
    <w:rsid w:val="009E2439"/>
    <w:rsid w:val="009E2B60"/>
    <w:rsid w:val="009E2E09"/>
    <w:rsid w:val="009E3728"/>
    <w:rsid w:val="009E3947"/>
    <w:rsid w:val="009E3D07"/>
    <w:rsid w:val="009E4445"/>
    <w:rsid w:val="009E5719"/>
    <w:rsid w:val="009E5727"/>
    <w:rsid w:val="009E598D"/>
    <w:rsid w:val="009E5A7B"/>
    <w:rsid w:val="009E5DF3"/>
    <w:rsid w:val="009E63EF"/>
    <w:rsid w:val="009E6411"/>
    <w:rsid w:val="009E651F"/>
    <w:rsid w:val="009E6E89"/>
    <w:rsid w:val="009E7116"/>
    <w:rsid w:val="009E732B"/>
    <w:rsid w:val="009E7C3A"/>
    <w:rsid w:val="009E7D2C"/>
    <w:rsid w:val="009F08F8"/>
    <w:rsid w:val="009F0A24"/>
    <w:rsid w:val="009F166C"/>
    <w:rsid w:val="009F21FA"/>
    <w:rsid w:val="009F2B28"/>
    <w:rsid w:val="009F2B5C"/>
    <w:rsid w:val="009F2BC2"/>
    <w:rsid w:val="009F3CBC"/>
    <w:rsid w:val="009F3EEA"/>
    <w:rsid w:val="009F3FDA"/>
    <w:rsid w:val="009F4402"/>
    <w:rsid w:val="009F44C9"/>
    <w:rsid w:val="009F4722"/>
    <w:rsid w:val="009F4808"/>
    <w:rsid w:val="009F544F"/>
    <w:rsid w:val="009F56A3"/>
    <w:rsid w:val="009F5767"/>
    <w:rsid w:val="009F5B77"/>
    <w:rsid w:val="009F5CD0"/>
    <w:rsid w:val="009F5D35"/>
    <w:rsid w:val="009F5ED4"/>
    <w:rsid w:val="009F63E7"/>
    <w:rsid w:val="009F6662"/>
    <w:rsid w:val="009F6822"/>
    <w:rsid w:val="009F6FF9"/>
    <w:rsid w:val="009F728C"/>
    <w:rsid w:val="009F7436"/>
    <w:rsid w:val="009F7F5E"/>
    <w:rsid w:val="00A00190"/>
    <w:rsid w:val="00A00A13"/>
    <w:rsid w:val="00A00A69"/>
    <w:rsid w:val="00A00C92"/>
    <w:rsid w:val="00A00D71"/>
    <w:rsid w:val="00A00E5E"/>
    <w:rsid w:val="00A01010"/>
    <w:rsid w:val="00A013FF"/>
    <w:rsid w:val="00A0262F"/>
    <w:rsid w:val="00A02720"/>
    <w:rsid w:val="00A02BF8"/>
    <w:rsid w:val="00A02FDA"/>
    <w:rsid w:val="00A038CD"/>
    <w:rsid w:val="00A03B0A"/>
    <w:rsid w:val="00A03B6A"/>
    <w:rsid w:val="00A04720"/>
    <w:rsid w:val="00A04D8D"/>
    <w:rsid w:val="00A05715"/>
    <w:rsid w:val="00A06298"/>
    <w:rsid w:val="00A062BA"/>
    <w:rsid w:val="00A06642"/>
    <w:rsid w:val="00A06956"/>
    <w:rsid w:val="00A06DA9"/>
    <w:rsid w:val="00A06E93"/>
    <w:rsid w:val="00A07AE1"/>
    <w:rsid w:val="00A07DD2"/>
    <w:rsid w:val="00A10550"/>
    <w:rsid w:val="00A105FE"/>
    <w:rsid w:val="00A12808"/>
    <w:rsid w:val="00A1290C"/>
    <w:rsid w:val="00A12A18"/>
    <w:rsid w:val="00A12F4B"/>
    <w:rsid w:val="00A1496B"/>
    <w:rsid w:val="00A14CBC"/>
    <w:rsid w:val="00A14CDE"/>
    <w:rsid w:val="00A14D68"/>
    <w:rsid w:val="00A15099"/>
    <w:rsid w:val="00A15344"/>
    <w:rsid w:val="00A154EB"/>
    <w:rsid w:val="00A159C5"/>
    <w:rsid w:val="00A15F42"/>
    <w:rsid w:val="00A16E77"/>
    <w:rsid w:val="00A17507"/>
    <w:rsid w:val="00A200C2"/>
    <w:rsid w:val="00A205FE"/>
    <w:rsid w:val="00A20A71"/>
    <w:rsid w:val="00A20B5E"/>
    <w:rsid w:val="00A2153C"/>
    <w:rsid w:val="00A215A9"/>
    <w:rsid w:val="00A21C98"/>
    <w:rsid w:val="00A21D24"/>
    <w:rsid w:val="00A22444"/>
    <w:rsid w:val="00A2264D"/>
    <w:rsid w:val="00A230F4"/>
    <w:rsid w:val="00A23733"/>
    <w:rsid w:val="00A247FC"/>
    <w:rsid w:val="00A24DC1"/>
    <w:rsid w:val="00A24DF4"/>
    <w:rsid w:val="00A251C5"/>
    <w:rsid w:val="00A25C2C"/>
    <w:rsid w:val="00A25FFC"/>
    <w:rsid w:val="00A26720"/>
    <w:rsid w:val="00A2695B"/>
    <w:rsid w:val="00A269AF"/>
    <w:rsid w:val="00A26F00"/>
    <w:rsid w:val="00A27827"/>
    <w:rsid w:val="00A30040"/>
    <w:rsid w:val="00A30288"/>
    <w:rsid w:val="00A30364"/>
    <w:rsid w:val="00A3093F"/>
    <w:rsid w:val="00A314B1"/>
    <w:rsid w:val="00A31C21"/>
    <w:rsid w:val="00A31C92"/>
    <w:rsid w:val="00A322A9"/>
    <w:rsid w:val="00A32678"/>
    <w:rsid w:val="00A336F5"/>
    <w:rsid w:val="00A33BBB"/>
    <w:rsid w:val="00A33FA3"/>
    <w:rsid w:val="00A34DE6"/>
    <w:rsid w:val="00A34E76"/>
    <w:rsid w:val="00A364FC"/>
    <w:rsid w:val="00A36855"/>
    <w:rsid w:val="00A3685A"/>
    <w:rsid w:val="00A36C12"/>
    <w:rsid w:val="00A37117"/>
    <w:rsid w:val="00A37EDA"/>
    <w:rsid w:val="00A37FD8"/>
    <w:rsid w:val="00A40B89"/>
    <w:rsid w:val="00A411D7"/>
    <w:rsid w:val="00A415D7"/>
    <w:rsid w:val="00A4173E"/>
    <w:rsid w:val="00A41BEB"/>
    <w:rsid w:val="00A42283"/>
    <w:rsid w:val="00A426D9"/>
    <w:rsid w:val="00A42E4C"/>
    <w:rsid w:val="00A43609"/>
    <w:rsid w:val="00A43A0B"/>
    <w:rsid w:val="00A43BB1"/>
    <w:rsid w:val="00A44220"/>
    <w:rsid w:val="00A452D9"/>
    <w:rsid w:val="00A459CC"/>
    <w:rsid w:val="00A45BA1"/>
    <w:rsid w:val="00A463E4"/>
    <w:rsid w:val="00A47131"/>
    <w:rsid w:val="00A475EA"/>
    <w:rsid w:val="00A47B80"/>
    <w:rsid w:val="00A47CAC"/>
    <w:rsid w:val="00A47EF6"/>
    <w:rsid w:val="00A50631"/>
    <w:rsid w:val="00A5100F"/>
    <w:rsid w:val="00A51031"/>
    <w:rsid w:val="00A51C39"/>
    <w:rsid w:val="00A522B0"/>
    <w:rsid w:val="00A52B09"/>
    <w:rsid w:val="00A5445E"/>
    <w:rsid w:val="00A55692"/>
    <w:rsid w:val="00A5715C"/>
    <w:rsid w:val="00A57966"/>
    <w:rsid w:val="00A57DDB"/>
    <w:rsid w:val="00A6041B"/>
    <w:rsid w:val="00A605E6"/>
    <w:rsid w:val="00A60973"/>
    <w:rsid w:val="00A60DCE"/>
    <w:rsid w:val="00A6138A"/>
    <w:rsid w:val="00A61521"/>
    <w:rsid w:val="00A615BF"/>
    <w:rsid w:val="00A61BD8"/>
    <w:rsid w:val="00A61CC4"/>
    <w:rsid w:val="00A6204C"/>
    <w:rsid w:val="00A62429"/>
    <w:rsid w:val="00A62A10"/>
    <w:rsid w:val="00A635AE"/>
    <w:rsid w:val="00A63736"/>
    <w:rsid w:val="00A6394E"/>
    <w:rsid w:val="00A63DFE"/>
    <w:rsid w:val="00A64346"/>
    <w:rsid w:val="00A6493F"/>
    <w:rsid w:val="00A64A9A"/>
    <w:rsid w:val="00A64BE5"/>
    <w:rsid w:val="00A650B2"/>
    <w:rsid w:val="00A65235"/>
    <w:rsid w:val="00A653E5"/>
    <w:rsid w:val="00A6580A"/>
    <w:rsid w:val="00A665A7"/>
    <w:rsid w:val="00A666D0"/>
    <w:rsid w:val="00A66ABC"/>
    <w:rsid w:val="00A66B48"/>
    <w:rsid w:val="00A66CC2"/>
    <w:rsid w:val="00A67054"/>
    <w:rsid w:val="00A679FC"/>
    <w:rsid w:val="00A67DF3"/>
    <w:rsid w:val="00A67DF5"/>
    <w:rsid w:val="00A705B7"/>
    <w:rsid w:val="00A705DF"/>
    <w:rsid w:val="00A708FC"/>
    <w:rsid w:val="00A70FF1"/>
    <w:rsid w:val="00A720EE"/>
    <w:rsid w:val="00A72209"/>
    <w:rsid w:val="00A72234"/>
    <w:rsid w:val="00A73937"/>
    <w:rsid w:val="00A73F3E"/>
    <w:rsid w:val="00A7424D"/>
    <w:rsid w:val="00A74F4A"/>
    <w:rsid w:val="00A75267"/>
    <w:rsid w:val="00A753E1"/>
    <w:rsid w:val="00A75A0C"/>
    <w:rsid w:val="00A76DCA"/>
    <w:rsid w:val="00A77039"/>
    <w:rsid w:val="00A77183"/>
    <w:rsid w:val="00A77A2E"/>
    <w:rsid w:val="00A77C79"/>
    <w:rsid w:val="00A77CC4"/>
    <w:rsid w:val="00A77F10"/>
    <w:rsid w:val="00A80DE3"/>
    <w:rsid w:val="00A812C5"/>
    <w:rsid w:val="00A81575"/>
    <w:rsid w:val="00A81C29"/>
    <w:rsid w:val="00A821B9"/>
    <w:rsid w:val="00A83163"/>
    <w:rsid w:val="00A83EED"/>
    <w:rsid w:val="00A84071"/>
    <w:rsid w:val="00A84565"/>
    <w:rsid w:val="00A852D7"/>
    <w:rsid w:val="00A85639"/>
    <w:rsid w:val="00A86ED1"/>
    <w:rsid w:val="00A87058"/>
    <w:rsid w:val="00A87612"/>
    <w:rsid w:val="00A87B49"/>
    <w:rsid w:val="00A87C98"/>
    <w:rsid w:val="00A90BEF"/>
    <w:rsid w:val="00A915A6"/>
    <w:rsid w:val="00A91941"/>
    <w:rsid w:val="00A9200C"/>
    <w:rsid w:val="00A92818"/>
    <w:rsid w:val="00A92929"/>
    <w:rsid w:val="00A93090"/>
    <w:rsid w:val="00A9341C"/>
    <w:rsid w:val="00A93E59"/>
    <w:rsid w:val="00A95FBB"/>
    <w:rsid w:val="00A961EB"/>
    <w:rsid w:val="00A962CD"/>
    <w:rsid w:val="00A96B8B"/>
    <w:rsid w:val="00A96C49"/>
    <w:rsid w:val="00A97253"/>
    <w:rsid w:val="00A978F3"/>
    <w:rsid w:val="00A97B2E"/>
    <w:rsid w:val="00AA07FC"/>
    <w:rsid w:val="00AA0941"/>
    <w:rsid w:val="00AA1266"/>
    <w:rsid w:val="00AA1E68"/>
    <w:rsid w:val="00AA2502"/>
    <w:rsid w:val="00AA26B9"/>
    <w:rsid w:val="00AA31CD"/>
    <w:rsid w:val="00AA38EA"/>
    <w:rsid w:val="00AA47F7"/>
    <w:rsid w:val="00AA4C8D"/>
    <w:rsid w:val="00AA4D2E"/>
    <w:rsid w:val="00AA4FF7"/>
    <w:rsid w:val="00AA722E"/>
    <w:rsid w:val="00AA795B"/>
    <w:rsid w:val="00AA7A25"/>
    <w:rsid w:val="00AA7E23"/>
    <w:rsid w:val="00AB02F6"/>
    <w:rsid w:val="00AB0506"/>
    <w:rsid w:val="00AB0C16"/>
    <w:rsid w:val="00AB0D66"/>
    <w:rsid w:val="00AB0DFE"/>
    <w:rsid w:val="00AB0FDF"/>
    <w:rsid w:val="00AB10D8"/>
    <w:rsid w:val="00AB255E"/>
    <w:rsid w:val="00AB3268"/>
    <w:rsid w:val="00AB332D"/>
    <w:rsid w:val="00AB3978"/>
    <w:rsid w:val="00AB3CCC"/>
    <w:rsid w:val="00AB58EC"/>
    <w:rsid w:val="00AB5F7E"/>
    <w:rsid w:val="00AB65DC"/>
    <w:rsid w:val="00AB6C9A"/>
    <w:rsid w:val="00AB7E3E"/>
    <w:rsid w:val="00AC014C"/>
    <w:rsid w:val="00AC094F"/>
    <w:rsid w:val="00AC11DC"/>
    <w:rsid w:val="00AC17FA"/>
    <w:rsid w:val="00AC1CF9"/>
    <w:rsid w:val="00AC225C"/>
    <w:rsid w:val="00AC2867"/>
    <w:rsid w:val="00AC28A6"/>
    <w:rsid w:val="00AC2CC6"/>
    <w:rsid w:val="00AC31CB"/>
    <w:rsid w:val="00AC4341"/>
    <w:rsid w:val="00AC44C4"/>
    <w:rsid w:val="00AC480D"/>
    <w:rsid w:val="00AC4903"/>
    <w:rsid w:val="00AC4B34"/>
    <w:rsid w:val="00AC4E44"/>
    <w:rsid w:val="00AC538C"/>
    <w:rsid w:val="00AC72DE"/>
    <w:rsid w:val="00AC74BF"/>
    <w:rsid w:val="00AC787A"/>
    <w:rsid w:val="00AC7EFE"/>
    <w:rsid w:val="00AC7F9B"/>
    <w:rsid w:val="00AD031D"/>
    <w:rsid w:val="00AD0505"/>
    <w:rsid w:val="00AD063F"/>
    <w:rsid w:val="00AD0EAD"/>
    <w:rsid w:val="00AD0F70"/>
    <w:rsid w:val="00AD1194"/>
    <w:rsid w:val="00AD15AB"/>
    <w:rsid w:val="00AD1BAA"/>
    <w:rsid w:val="00AD1FC2"/>
    <w:rsid w:val="00AD2BAF"/>
    <w:rsid w:val="00AD30FD"/>
    <w:rsid w:val="00AD32FC"/>
    <w:rsid w:val="00AD35AD"/>
    <w:rsid w:val="00AD370C"/>
    <w:rsid w:val="00AD3AC0"/>
    <w:rsid w:val="00AD3C23"/>
    <w:rsid w:val="00AD41DD"/>
    <w:rsid w:val="00AD4514"/>
    <w:rsid w:val="00AD4878"/>
    <w:rsid w:val="00AD5302"/>
    <w:rsid w:val="00AD57E1"/>
    <w:rsid w:val="00AD6DF8"/>
    <w:rsid w:val="00AD6E45"/>
    <w:rsid w:val="00AD6F5A"/>
    <w:rsid w:val="00AD70C2"/>
    <w:rsid w:val="00AD76AF"/>
    <w:rsid w:val="00AD77BC"/>
    <w:rsid w:val="00AD79F7"/>
    <w:rsid w:val="00AE01C3"/>
    <w:rsid w:val="00AE0276"/>
    <w:rsid w:val="00AE1980"/>
    <w:rsid w:val="00AE1F9A"/>
    <w:rsid w:val="00AE208A"/>
    <w:rsid w:val="00AE2892"/>
    <w:rsid w:val="00AE3204"/>
    <w:rsid w:val="00AE494A"/>
    <w:rsid w:val="00AE5693"/>
    <w:rsid w:val="00AE5CC0"/>
    <w:rsid w:val="00AE5FD6"/>
    <w:rsid w:val="00AE6346"/>
    <w:rsid w:val="00AE6FBB"/>
    <w:rsid w:val="00AE7234"/>
    <w:rsid w:val="00AE7B66"/>
    <w:rsid w:val="00AF0599"/>
    <w:rsid w:val="00AF0F88"/>
    <w:rsid w:val="00AF0FB7"/>
    <w:rsid w:val="00AF16E2"/>
    <w:rsid w:val="00AF1A45"/>
    <w:rsid w:val="00AF1E9B"/>
    <w:rsid w:val="00AF22D4"/>
    <w:rsid w:val="00AF2944"/>
    <w:rsid w:val="00AF2B11"/>
    <w:rsid w:val="00AF3315"/>
    <w:rsid w:val="00AF3A7F"/>
    <w:rsid w:val="00AF3AB3"/>
    <w:rsid w:val="00AF41D8"/>
    <w:rsid w:val="00AF583F"/>
    <w:rsid w:val="00AF5BCC"/>
    <w:rsid w:val="00AF638C"/>
    <w:rsid w:val="00AF64CD"/>
    <w:rsid w:val="00AF65B9"/>
    <w:rsid w:val="00AF67D7"/>
    <w:rsid w:val="00B000A8"/>
    <w:rsid w:val="00B00339"/>
    <w:rsid w:val="00B00C17"/>
    <w:rsid w:val="00B01476"/>
    <w:rsid w:val="00B01A17"/>
    <w:rsid w:val="00B031BF"/>
    <w:rsid w:val="00B03585"/>
    <w:rsid w:val="00B038F1"/>
    <w:rsid w:val="00B03976"/>
    <w:rsid w:val="00B04229"/>
    <w:rsid w:val="00B0441F"/>
    <w:rsid w:val="00B04B3A"/>
    <w:rsid w:val="00B04F94"/>
    <w:rsid w:val="00B05A2D"/>
    <w:rsid w:val="00B05B36"/>
    <w:rsid w:val="00B05B68"/>
    <w:rsid w:val="00B0613A"/>
    <w:rsid w:val="00B0651D"/>
    <w:rsid w:val="00B06683"/>
    <w:rsid w:val="00B06C41"/>
    <w:rsid w:val="00B07103"/>
    <w:rsid w:val="00B07D01"/>
    <w:rsid w:val="00B07D72"/>
    <w:rsid w:val="00B07F45"/>
    <w:rsid w:val="00B100AD"/>
    <w:rsid w:val="00B10999"/>
    <w:rsid w:val="00B11311"/>
    <w:rsid w:val="00B1134E"/>
    <w:rsid w:val="00B11D2D"/>
    <w:rsid w:val="00B128E7"/>
    <w:rsid w:val="00B12C8C"/>
    <w:rsid w:val="00B133F6"/>
    <w:rsid w:val="00B13622"/>
    <w:rsid w:val="00B1371B"/>
    <w:rsid w:val="00B141C9"/>
    <w:rsid w:val="00B14539"/>
    <w:rsid w:val="00B15075"/>
    <w:rsid w:val="00B1511B"/>
    <w:rsid w:val="00B1530A"/>
    <w:rsid w:val="00B15325"/>
    <w:rsid w:val="00B16246"/>
    <w:rsid w:val="00B1633C"/>
    <w:rsid w:val="00B164BF"/>
    <w:rsid w:val="00B16F7B"/>
    <w:rsid w:val="00B171EA"/>
    <w:rsid w:val="00B17FA6"/>
    <w:rsid w:val="00B20527"/>
    <w:rsid w:val="00B205D2"/>
    <w:rsid w:val="00B207D1"/>
    <w:rsid w:val="00B20B57"/>
    <w:rsid w:val="00B20C29"/>
    <w:rsid w:val="00B20F48"/>
    <w:rsid w:val="00B2244D"/>
    <w:rsid w:val="00B226B2"/>
    <w:rsid w:val="00B22B02"/>
    <w:rsid w:val="00B238B9"/>
    <w:rsid w:val="00B24C24"/>
    <w:rsid w:val="00B25382"/>
    <w:rsid w:val="00B2541A"/>
    <w:rsid w:val="00B255B2"/>
    <w:rsid w:val="00B25658"/>
    <w:rsid w:val="00B25B19"/>
    <w:rsid w:val="00B26083"/>
    <w:rsid w:val="00B2615A"/>
    <w:rsid w:val="00B263B3"/>
    <w:rsid w:val="00B266DA"/>
    <w:rsid w:val="00B26831"/>
    <w:rsid w:val="00B268F9"/>
    <w:rsid w:val="00B26AC6"/>
    <w:rsid w:val="00B27008"/>
    <w:rsid w:val="00B27632"/>
    <w:rsid w:val="00B27738"/>
    <w:rsid w:val="00B27BE7"/>
    <w:rsid w:val="00B307D6"/>
    <w:rsid w:val="00B3107F"/>
    <w:rsid w:val="00B31210"/>
    <w:rsid w:val="00B31CF0"/>
    <w:rsid w:val="00B31E2A"/>
    <w:rsid w:val="00B31E85"/>
    <w:rsid w:val="00B3234E"/>
    <w:rsid w:val="00B3274E"/>
    <w:rsid w:val="00B34290"/>
    <w:rsid w:val="00B3465E"/>
    <w:rsid w:val="00B34DFA"/>
    <w:rsid w:val="00B36791"/>
    <w:rsid w:val="00B37317"/>
    <w:rsid w:val="00B40C5B"/>
    <w:rsid w:val="00B40CE4"/>
    <w:rsid w:val="00B41C82"/>
    <w:rsid w:val="00B41D6D"/>
    <w:rsid w:val="00B421D8"/>
    <w:rsid w:val="00B42788"/>
    <w:rsid w:val="00B430F2"/>
    <w:rsid w:val="00B43EF9"/>
    <w:rsid w:val="00B44390"/>
    <w:rsid w:val="00B44622"/>
    <w:rsid w:val="00B448DB"/>
    <w:rsid w:val="00B4503E"/>
    <w:rsid w:val="00B45681"/>
    <w:rsid w:val="00B46B8D"/>
    <w:rsid w:val="00B50516"/>
    <w:rsid w:val="00B5083B"/>
    <w:rsid w:val="00B50A97"/>
    <w:rsid w:val="00B50E71"/>
    <w:rsid w:val="00B510A5"/>
    <w:rsid w:val="00B51442"/>
    <w:rsid w:val="00B514CB"/>
    <w:rsid w:val="00B51A60"/>
    <w:rsid w:val="00B5213D"/>
    <w:rsid w:val="00B5221B"/>
    <w:rsid w:val="00B52A1E"/>
    <w:rsid w:val="00B52D95"/>
    <w:rsid w:val="00B537D2"/>
    <w:rsid w:val="00B53C9A"/>
    <w:rsid w:val="00B5412E"/>
    <w:rsid w:val="00B542FE"/>
    <w:rsid w:val="00B5456E"/>
    <w:rsid w:val="00B54A58"/>
    <w:rsid w:val="00B54A9D"/>
    <w:rsid w:val="00B5516E"/>
    <w:rsid w:val="00B55758"/>
    <w:rsid w:val="00B55765"/>
    <w:rsid w:val="00B565F3"/>
    <w:rsid w:val="00B5686A"/>
    <w:rsid w:val="00B56881"/>
    <w:rsid w:val="00B576BB"/>
    <w:rsid w:val="00B57A8D"/>
    <w:rsid w:val="00B6007B"/>
    <w:rsid w:val="00B60A68"/>
    <w:rsid w:val="00B60BF4"/>
    <w:rsid w:val="00B60D9B"/>
    <w:rsid w:val="00B60EEA"/>
    <w:rsid w:val="00B61534"/>
    <w:rsid w:val="00B61ABD"/>
    <w:rsid w:val="00B61B5F"/>
    <w:rsid w:val="00B630AE"/>
    <w:rsid w:val="00B633B2"/>
    <w:rsid w:val="00B63F4C"/>
    <w:rsid w:val="00B643F3"/>
    <w:rsid w:val="00B646EA"/>
    <w:rsid w:val="00B65594"/>
    <w:rsid w:val="00B6567A"/>
    <w:rsid w:val="00B65ABC"/>
    <w:rsid w:val="00B65ABE"/>
    <w:rsid w:val="00B65F3D"/>
    <w:rsid w:val="00B65FCC"/>
    <w:rsid w:val="00B6660E"/>
    <w:rsid w:val="00B666AE"/>
    <w:rsid w:val="00B6736C"/>
    <w:rsid w:val="00B6743C"/>
    <w:rsid w:val="00B674F8"/>
    <w:rsid w:val="00B676A8"/>
    <w:rsid w:val="00B67907"/>
    <w:rsid w:val="00B67AB1"/>
    <w:rsid w:val="00B67D9F"/>
    <w:rsid w:val="00B70066"/>
    <w:rsid w:val="00B701FE"/>
    <w:rsid w:val="00B70D5C"/>
    <w:rsid w:val="00B70EE0"/>
    <w:rsid w:val="00B71C89"/>
    <w:rsid w:val="00B722A6"/>
    <w:rsid w:val="00B73BBD"/>
    <w:rsid w:val="00B74E49"/>
    <w:rsid w:val="00B75315"/>
    <w:rsid w:val="00B757FB"/>
    <w:rsid w:val="00B7594A"/>
    <w:rsid w:val="00B75A4F"/>
    <w:rsid w:val="00B75D9F"/>
    <w:rsid w:val="00B76101"/>
    <w:rsid w:val="00B772E6"/>
    <w:rsid w:val="00B80112"/>
    <w:rsid w:val="00B80172"/>
    <w:rsid w:val="00B80507"/>
    <w:rsid w:val="00B8052D"/>
    <w:rsid w:val="00B80AD3"/>
    <w:rsid w:val="00B81169"/>
    <w:rsid w:val="00B81638"/>
    <w:rsid w:val="00B81724"/>
    <w:rsid w:val="00B822BB"/>
    <w:rsid w:val="00B829CE"/>
    <w:rsid w:val="00B8301F"/>
    <w:rsid w:val="00B832D7"/>
    <w:rsid w:val="00B83316"/>
    <w:rsid w:val="00B83A8B"/>
    <w:rsid w:val="00B83DFD"/>
    <w:rsid w:val="00B8439B"/>
    <w:rsid w:val="00B84760"/>
    <w:rsid w:val="00B84798"/>
    <w:rsid w:val="00B8625C"/>
    <w:rsid w:val="00B86BEF"/>
    <w:rsid w:val="00B86F05"/>
    <w:rsid w:val="00B8701E"/>
    <w:rsid w:val="00B8768D"/>
    <w:rsid w:val="00B87EF5"/>
    <w:rsid w:val="00B90B50"/>
    <w:rsid w:val="00B90ED2"/>
    <w:rsid w:val="00B9133D"/>
    <w:rsid w:val="00B91775"/>
    <w:rsid w:val="00B9210C"/>
    <w:rsid w:val="00B92DEC"/>
    <w:rsid w:val="00B92F19"/>
    <w:rsid w:val="00B93E76"/>
    <w:rsid w:val="00B94433"/>
    <w:rsid w:val="00B9456C"/>
    <w:rsid w:val="00B94AAD"/>
    <w:rsid w:val="00B95119"/>
    <w:rsid w:val="00B951DA"/>
    <w:rsid w:val="00B951E9"/>
    <w:rsid w:val="00B959D9"/>
    <w:rsid w:val="00B96050"/>
    <w:rsid w:val="00B96A62"/>
    <w:rsid w:val="00B96F77"/>
    <w:rsid w:val="00B97509"/>
    <w:rsid w:val="00B9757C"/>
    <w:rsid w:val="00BA0057"/>
    <w:rsid w:val="00BA0BE1"/>
    <w:rsid w:val="00BA0D3A"/>
    <w:rsid w:val="00BA1039"/>
    <w:rsid w:val="00BA131C"/>
    <w:rsid w:val="00BA2128"/>
    <w:rsid w:val="00BA21BC"/>
    <w:rsid w:val="00BA2703"/>
    <w:rsid w:val="00BA2A2D"/>
    <w:rsid w:val="00BA2E5F"/>
    <w:rsid w:val="00BA3081"/>
    <w:rsid w:val="00BA3DCE"/>
    <w:rsid w:val="00BA4248"/>
    <w:rsid w:val="00BA4760"/>
    <w:rsid w:val="00BA50EA"/>
    <w:rsid w:val="00BA52C7"/>
    <w:rsid w:val="00BA60FE"/>
    <w:rsid w:val="00BA6605"/>
    <w:rsid w:val="00BA6C60"/>
    <w:rsid w:val="00BA6E6C"/>
    <w:rsid w:val="00BA7419"/>
    <w:rsid w:val="00BB0291"/>
    <w:rsid w:val="00BB02D6"/>
    <w:rsid w:val="00BB030D"/>
    <w:rsid w:val="00BB0A89"/>
    <w:rsid w:val="00BB0CFA"/>
    <w:rsid w:val="00BB12D6"/>
    <w:rsid w:val="00BB231C"/>
    <w:rsid w:val="00BB243B"/>
    <w:rsid w:val="00BB28AE"/>
    <w:rsid w:val="00BB2A58"/>
    <w:rsid w:val="00BB2D25"/>
    <w:rsid w:val="00BB3123"/>
    <w:rsid w:val="00BB32AE"/>
    <w:rsid w:val="00BB368F"/>
    <w:rsid w:val="00BB382D"/>
    <w:rsid w:val="00BB3E85"/>
    <w:rsid w:val="00BB48DF"/>
    <w:rsid w:val="00BB495B"/>
    <w:rsid w:val="00BB4D0F"/>
    <w:rsid w:val="00BB529E"/>
    <w:rsid w:val="00BB5C89"/>
    <w:rsid w:val="00BB6495"/>
    <w:rsid w:val="00BB6D6C"/>
    <w:rsid w:val="00BB7283"/>
    <w:rsid w:val="00BB7672"/>
    <w:rsid w:val="00BB794D"/>
    <w:rsid w:val="00BB7995"/>
    <w:rsid w:val="00BC00A1"/>
    <w:rsid w:val="00BC0908"/>
    <w:rsid w:val="00BC0E20"/>
    <w:rsid w:val="00BC1041"/>
    <w:rsid w:val="00BC15A0"/>
    <w:rsid w:val="00BC1BEA"/>
    <w:rsid w:val="00BC1BFE"/>
    <w:rsid w:val="00BC1CAB"/>
    <w:rsid w:val="00BC1F58"/>
    <w:rsid w:val="00BC2002"/>
    <w:rsid w:val="00BC260F"/>
    <w:rsid w:val="00BC27D6"/>
    <w:rsid w:val="00BC2B30"/>
    <w:rsid w:val="00BC3079"/>
    <w:rsid w:val="00BC3224"/>
    <w:rsid w:val="00BC43CA"/>
    <w:rsid w:val="00BC444F"/>
    <w:rsid w:val="00BC45F5"/>
    <w:rsid w:val="00BC4690"/>
    <w:rsid w:val="00BC4F6D"/>
    <w:rsid w:val="00BC549E"/>
    <w:rsid w:val="00BC6E9A"/>
    <w:rsid w:val="00BC7972"/>
    <w:rsid w:val="00BD08DE"/>
    <w:rsid w:val="00BD0A2E"/>
    <w:rsid w:val="00BD0AEA"/>
    <w:rsid w:val="00BD0C6A"/>
    <w:rsid w:val="00BD1363"/>
    <w:rsid w:val="00BD1FE8"/>
    <w:rsid w:val="00BD2342"/>
    <w:rsid w:val="00BD295D"/>
    <w:rsid w:val="00BD2C2C"/>
    <w:rsid w:val="00BD3113"/>
    <w:rsid w:val="00BD3F95"/>
    <w:rsid w:val="00BD3FAF"/>
    <w:rsid w:val="00BD40E0"/>
    <w:rsid w:val="00BD50E2"/>
    <w:rsid w:val="00BD5D7A"/>
    <w:rsid w:val="00BD60F1"/>
    <w:rsid w:val="00BD7325"/>
    <w:rsid w:val="00BD7518"/>
    <w:rsid w:val="00BD76E9"/>
    <w:rsid w:val="00BD772D"/>
    <w:rsid w:val="00BD79F4"/>
    <w:rsid w:val="00BD7D28"/>
    <w:rsid w:val="00BE0CFC"/>
    <w:rsid w:val="00BE12C9"/>
    <w:rsid w:val="00BE13C8"/>
    <w:rsid w:val="00BE238E"/>
    <w:rsid w:val="00BE2685"/>
    <w:rsid w:val="00BE27F5"/>
    <w:rsid w:val="00BE2AD1"/>
    <w:rsid w:val="00BE2D1B"/>
    <w:rsid w:val="00BE3CCC"/>
    <w:rsid w:val="00BE4057"/>
    <w:rsid w:val="00BE44A9"/>
    <w:rsid w:val="00BE49B2"/>
    <w:rsid w:val="00BE5798"/>
    <w:rsid w:val="00BE59B6"/>
    <w:rsid w:val="00BE619E"/>
    <w:rsid w:val="00BE687E"/>
    <w:rsid w:val="00BE6990"/>
    <w:rsid w:val="00BE6BC9"/>
    <w:rsid w:val="00BE6CC3"/>
    <w:rsid w:val="00BE6F36"/>
    <w:rsid w:val="00BE7E97"/>
    <w:rsid w:val="00BE7F00"/>
    <w:rsid w:val="00BF01BE"/>
    <w:rsid w:val="00BF0250"/>
    <w:rsid w:val="00BF04E1"/>
    <w:rsid w:val="00BF06B6"/>
    <w:rsid w:val="00BF0F3C"/>
    <w:rsid w:val="00BF120F"/>
    <w:rsid w:val="00BF1736"/>
    <w:rsid w:val="00BF1BE4"/>
    <w:rsid w:val="00BF219E"/>
    <w:rsid w:val="00BF281B"/>
    <w:rsid w:val="00BF2A8F"/>
    <w:rsid w:val="00BF2E1B"/>
    <w:rsid w:val="00BF3191"/>
    <w:rsid w:val="00BF3CCD"/>
    <w:rsid w:val="00BF4454"/>
    <w:rsid w:val="00BF4825"/>
    <w:rsid w:val="00BF6252"/>
    <w:rsid w:val="00BF6BDB"/>
    <w:rsid w:val="00BF6D91"/>
    <w:rsid w:val="00BF6E4D"/>
    <w:rsid w:val="00BF7889"/>
    <w:rsid w:val="00C0016A"/>
    <w:rsid w:val="00C005E1"/>
    <w:rsid w:val="00C00A18"/>
    <w:rsid w:val="00C01060"/>
    <w:rsid w:val="00C01172"/>
    <w:rsid w:val="00C01934"/>
    <w:rsid w:val="00C01D9F"/>
    <w:rsid w:val="00C01DB3"/>
    <w:rsid w:val="00C02016"/>
    <w:rsid w:val="00C028E9"/>
    <w:rsid w:val="00C033CF"/>
    <w:rsid w:val="00C03644"/>
    <w:rsid w:val="00C038E9"/>
    <w:rsid w:val="00C03BC6"/>
    <w:rsid w:val="00C03CF6"/>
    <w:rsid w:val="00C042F2"/>
    <w:rsid w:val="00C048E9"/>
    <w:rsid w:val="00C04C21"/>
    <w:rsid w:val="00C04EEF"/>
    <w:rsid w:val="00C053A6"/>
    <w:rsid w:val="00C054C5"/>
    <w:rsid w:val="00C056C1"/>
    <w:rsid w:val="00C06B74"/>
    <w:rsid w:val="00C06D86"/>
    <w:rsid w:val="00C06E89"/>
    <w:rsid w:val="00C0798F"/>
    <w:rsid w:val="00C07DD5"/>
    <w:rsid w:val="00C10663"/>
    <w:rsid w:val="00C10CBC"/>
    <w:rsid w:val="00C12237"/>
    <w:rsid w:val="00C14572"/>
    <w:rsid w:val="00C14861"/>
    <w:rsid w:val="00C1622F"/>
    <w:rsid w:val="00C164EC"/>
    <w:rsid w:val="00C16771"/>
    <w:rsid w:val="00C16815"/>
    <w:rsid w:val="00C16990"/>
    <w:rsid w:val="00C16AC7"/>
    <w:rsid w:val="00C16E37"/>
    <w:rsid w:val="00C16F0A"/>
    <w:rsid w:val="00C17080"/>
    <w:rsid w:val="00C2064B"/>
    <w:rsid w:val="00C20CD8"/>
    <w:rsid w:val="00C22A30"/>
    <w:rsid w:val="00C231A4"/>
    <w:rsid w:val="00C23FD5"/>
    <w:rsid w:val="00C24074"/>
    <w:rsid w:val="00C242F3"/>
    <w:rsid w:val="00C2432C"/>
    <w:rsid w:val="00C2437A"/>
    <w:rsid w:val="00C24DF2"/>
    <w:rsid w:val="00C24E7E"/>
    <w:rsid w:val="00C24F02"/>
    <w:rsid w:val="00C25B1F"/>
    <w:rsid w:val="00C25E4E"/>
    <w:rsid w:val="00C26039"/>
    <w:rsid w:val="00C26E41"/>
    <w:rsid w:val="00C26EAB"/>
    <w:rsid w:val="00C26F57"/>
    <w:rsid w:val="00C27CE5"/>
    <w:rsid w:val="00C27E09"/>
    <w:rsid w:val="00C27ECC"/>
    <w:rsid w:val="00C27EEA"/>
    <w:rsid w:val="00C305D3"/>
    <w:rsid w:val="00C307AE"/>
    <w:rsid w:val="00C3111E"/>
    <w:rsid w:val="00C31209"/>
    <w:rsid w:val="00C31868"/>
    <w:rsid w:val="00C319F8"/>
    <w:rsid w:val="00C31EFC"/>
    <w:rsid w:val="00C329EB"/>
    <w:rsid w:val="00C32E1A"/>
    <w:rsid w:val="00C333C2"/>
    <w:rsid w:val="00C33AAD"/>
    <w:rsid w:val="00C33DD6"/>
    <w:rsid w:val="00C33DE2"/>
    <w:rsid w:val="00C3406B"/>
    <w:rsid w:val="00C342A5"/>
    <w:rsid w:val="00C3463C"/>
    <w:rsid w:val="00C35441"/>
    <w:rsid w:val="00C35833"/>
    <w:rsid w:val="00C358DD"/>
    <w:rsid w:val="00C35CFC"/>
    <w:rsid w:val="00C35E1E"/>
    <w:rsid w:val="00C361DB"/>
    <w:rsid w:val="00C367A1"/>
    <w:rsid w:val="00C36C6F"/>
    <w:rsid w:val="00C36D9A"/>
    <w:rsid w:val="00C370CD"/>
    <w:rsid w:val="00C37345"/>
    <w:rsid w:val="00C40085"/>
    <w:rsid w:val="00C40714"/>
    <w:rsid w:val="00C409E6"/>
    <w:rsid w:val="00C414A0"/>
    <w:rsid w:val="00C42D58"/>
    <w:rsid w:val="00C42FFB"/>
    <w:rsid w:val="00C435F6"/>
    <w:rsid w:val="00C43672"/>
    <w:rsid w:val="00C4395F"/>
    <w:rsid w:val="00C43DE9"/>
    <w:rsid w:val="00C4498C"/>
    <w:rsid w:val="00C45EE5"/>
    <w:rsid w:val="00C460E3"/>
    <w:rsid w:val="00C4622D"/>
    <w:rsid w:val="00C4632B"/>
    <w:rsid w:val="00C47C08"/>
    <w:rsid w:val="00C5034C"/>
    <w:rsid w:val="00C504C7"/>
    <w:rsid w:val="00C50836"/>
    <w:rsid w:val="00C50BE0"/>
    <w:rsid w:val="00C51A24"/>
    <w:rsid w:val="00C51A7A"/>
    <w:rsid w:val="00C51DEB"/>
    <w:rsid w:val="00C5206F"/>
    <w:rsid w:val="00C5328A"/>
    <w:rsid w:val="00C533E6"/>
    <w:rsid w:val="00C54190"/>
    <w:rsid w:val="00C54C32"/>
    <w:rsid w:val="00C55ABC"/>
    <w:rsid w:val="00C55E18"/>
    <w:rsid w:val="00C57D51"/>
    <w:rsid w:val="00C60006"/>
    <w:rsid w:val="00C60DD5"/>
    <w:rsid w:val="00C6155A"/>
    <w:rsid w:val="00C62237"/>
    <w:rsid w:val="00C62A46"/>
    <w:rsid w:val="00C63CF7"/>
    <w:rsid w:val="00C6407A"/>
    <w:rsid w:val="00C64C38"/>
    <w:rsid w:val="00C668A3"/>
    <w:rsid w:val="00C66F18"/>
    <w:rsid w:val="00C67B12"/>
    <w:rsid w:val="00C70B65"/>
    <w:rsid w:val="00C70C15"/>
    <w:rsid w:val="00C70FE9"/>
    <w:rsid w:val="00C7119A"/>
    <w:rsid w:val="00C712DA"/>
    <w:rsid w:val="00C71509"/>
    <w:rsid w:val="00C71698"/>
    <w:rsid w:val="00C72DCD"/>
    <w:rsid w:val="00C7335B"/>
    <w:rsid w:val="00C73F60"/>
    <w:rsid w:val="00C74465"/>
    <w:rsid w:val="00C7470A"/>
    <w:rsid w:val="00C74BC5"/>
    <w:rsid w:val="00C75A12"/>
    <w:rsid w:val="00C75A9B"/>
    <w:rsid w:val="00C765CF"/>
    <w:rsid w:val="00C768BC"/>
    <w:rsid w:val="00C76F4F"/>
    <w:rsid w:val="00C7741F"/>
    <w:rsid w:val="00C77894"/>
    <w:rsid w:val="00C77CFF"/>
    <w:rsid w:val="00C801FF"/>
    <w:rsid w:val="00C808FB"/>
    <w:rsid w:val="00C81159"/>
    <w:rsid w:val="00C8186F"/>
    <w:rsid w:val="00C82A84"/>
    <w:rsid w:val="00C84126"/>
    <w:rsid w:val="00C85182"/>
    <w:rsid w:val="00C8544F"/>
    <w:rsid w:val="00C8594D"/>
    <w:rsid w:val="00C85B20"/>
    <w:rsid w:val="00C85E96"/>
    <w:rsid w:val="00C86E09"/>
    <w:rsid w:val="00C872EF"/>
    <w:rsid w:val="00C878A1"/>
    <w:rsid w:val="00C87DD4"/>
    <w:rsid w:val="00C87F91"/>
    <w:rsid w:val="00C9099E"/>
    <w:rsid w:val="00C91787"/>
    <w:rsid w:val="00C91EAF"/>
    <w:rsid w:val="00C91EEF"/>
    <w:rsid w:val="00C92027"/>
    <w:rsid w:val="00C92832"/>
    <w:rsid w:val="00C930D5"/>
    <w:rsid w:val="00C93651"/>
    <w:rsid w:val="00C93A44"/>
    <w:rsid w:val="00C93D97"/>
    <w:rsid w:val="00C93F2C"/>
    <w:rsid w:val="00C943DC"/>
    <w:rsid w:val="00C94AA2"/>
    <w:rsid w:val="00C9517D"/>
    <w:rsid w:val="00C95310"/>
    <w:rsid w:val="00C953B2"/>
    <w:rsid w:val="00C957B4"/>
    <w:rsid w:val="00C95B1E"/>
    <w:rsid w:val="00C95D2B"/>
    <w:rsid w:val="00C963A8"/>
    <w:rsid w:val="00C9670B"/>
    <w:rsid w:val="00C96D5B"/>
    <w:rsid w:val="00C973AF"/>
    <w:rsid w:val="00C97476"/>
    <w:rsid w:val="00C9795B"/>
    <w:rsid w:val="00C97B91"/>
    <w:rsid w:val="00CA0D86"/>
    <w:rsid w:val="00CA1187"/>
    <w:rsid w:val="00CA1D58"/>
    <w:rsid w:val="00CA22F2"/>
    <w:rsid w:val="00CA2337"/>
    <w:rsid w:val="00CA2477"/>
    <w:rsid w:val="00CA2786"/>
    <w:rsid w:val="00CA2D61"/>
    <w:rsid w:val="00CA2D6E"/>
    <w:rsid w:val="00CA41A1"/>
    <w:rsid w:val="00CA594F"/>
    <w:rsid w:val="00CA6603"/>
    <w:rsid w:val="00CA69BE"/>
    <w:rsid w:val="00CA69DC"/>
    <w:rsid w:val="00CA6E57"/>
    <w:rsid w:val="00CA7117"/>
    <w:rsid w:val="00CA715F"/>
    <w:rsid w:val="00CA7892"/>
    <w:rsid w:val="00CA7BF3"/>
    <w:rsid w:val="00CB00A6"/>
    <w:rsid w:val="00CB0331"/>
    <w:rsid w:val="00CB0399"/>
    <w:rsid w:val="00CB03D9"/>
    <w:rsid w:val="00CB0981"/>
    <w:rsid w:val="00CB0EBE"/>
    <w:rsid w:val="00CB1542"/>
    <w:rsid w:val="00CB1E54"/>
    <w:rsid w:val="00CB230D"/>
    <w:rsid w:val="00CB2EF3"/>
    <w:rsid w:val="00CB30DC"/>
    <w:rsid w:val="00CB31E7"/>
    <w:rsid w:val="00CB33F1"/>
    <w:rsid w:val="00CB4155"/>
    <w:rsid w:val="00CB4158"/>
    <w:rsid w:val="00CB4159"/>
    <w:rsid w:val="00CB4928"/>
    <w:rsid w:val="00CB66CB"/>
    <w:rsid w:val="00CB6EB9"/>
    <w:rsid w:val="00CB7062"/>
    <w:rsid w:val="00CB70A2"/>
    <w:rsid w:val="00CB70D3"/>
    <w:rsid w:val="00CB7383"/>
    <w:rsid w:val="00CB7909"/>
    <w:rsid w:val="00CC103E"/>
    <w:rsid w:val="00CC10EA"/>
    <w:rsid w:val="00CC192D"/>
    <w:rsid w:val="00CC1AEB"/>
    <w:rsid w:val="00CC1DE3"/>
    <w:rsid w:val="00CC2006"/>
    <w:rsid w:val="00CC234C"/>
    <w:rsid w:val="00CC24B7"/>
    <w:rsid w:val="00CC29DC"/>
    <w:rsid w:val="00CC2A4B"/>
    <w:rsid w:val="00CC3AC9"/>
    <w:rsid w:val="00CC3DCE"/>
    <w:rsid w:val="00CC3E5F"/>
    <w:rsid w:val="00CC40DE"/>
    <w:rsid w:val="00CC43E7"/>
    <w:rsid w:val="00CC4F59"/>
    <w:rsid w:val="00CC52DD"/>
    <w:rsid w:val="00CC5542"/>
    <w:rsid w:val="00CC58BE"/>
    <w:rsid w:val="00CC6252"/>
    <w:rsid w:val="00CC62C7"/>
    <w:rsid w:val="00CC62FB"/>
    <w:rsid w:val="00CC71C6"/>
    <w:rsid w:val="00CC7503"/>
    <w:rsid w:val="00CD0EC0"/>
    <w:rsid w:val="00CD1B5B"/>
    <w:rsid w:val="00CD1EDC"/>
    <w:rsid w:val="00CD2CD3"/>
    <w:rsid w:val="00CD30BC"/>
    <w:rsid w:val="00CD3E98"/>
    <w:rsid w:val="00CD4644"/>
    <w:rsid w:val="00CD4A85"/>
    <w:rsid w:val="00CD4B87"/>
    <w:rsid w:val="00CD4C55"/>
    <w:rsid w:val="00CD515E"/>
    <w:rsid w:val="00CD56D8"/>
    <w:rsid w:val="00CD5C75"/>
    <w:rsid w:val="00CD5F4B"/>
    <w:rsid w:val="00CD65C7"/>
    <w:rsid w:val="00CD6791"/>
    <w:rsid w:val="00CD704D"/>
    <w:rsid w:val="00CD7149"/>
    <w:rsid w:val="00CE044C"/>
    <w:rsid w:val="00CE0B4C"/>
    <w:rsid w:val="00CE156F"/>
    <w:rsid w:val="00CE1DB9"/>
    <w:rsid w:val="00CE1FBF"/>
    <w:rsid w:val="00CE2603"/>
    <w:rsid w:val="00CE2861"/>
    <w:rsid w:val="00CE3130"/>
    <w:rsid w:val="00CE3137"/>
    <w:rsid w:val="00CE3950"/>
    <w:rsid w:val="00CE3A12"/>
    <w:rsid w:val="00CE3A3D"/>
    <w:rsid w:val="00CE3C70"/>
    <w:rsid w:val="00CE3FAD"/>
    <w:rsid w:val="00CE4468"/>
    <w:rsid w:val="00CE537C"/>
    <w:rsid w:val="00CE5414"/>
    <w:rsid w:val="00CE5CDB"/>
    <w:rsid w:val="00CE5D5E"/>
    <w:rsid w:val="00CE62EF"/>
    <w:rsid w:val="00CE664D"/>
    <w:rsid w:val="00CE6CAB"/>
    <w:rsid w:val="00CE7A2C"/>
    <w:rsid w:val="00CF0399"/>
    <w:rsid w:val="00CF0710"/>
    <w:rsid w:val="00CF083C"/>
    <w:rsid w:val="00CF0AE6"/>
    <w:rsid w:val="00CF0D42"/>
    <w:rsid w:val="00CF13F8"/>
    <w:rsid w:val="00CF1403"/>
    <w:rsid w:val="00CF1787"/>
    <w:rsid w:val="00CF22D8"/>
    <w:rsid w:val="00CF25B9"/>
    <w:rsid w:val="00CF29DE"/>
    <w:rsid w:val="00CF2AC0"/>
    <w:rsid w:val="00CF2D57"/>
    <w:rsid w:val="00CF41A0"/>
    <w:rsid w:val="00CF4BDB"/>
    <w:rsid w:val="00CF4D1C"/>
    <w:rsid w:val="00CF4F85"/>
    <w:rsid w:val="00CF5228"/>
    <w:rsid w:val="00CF5FC5"/>
    <w:rsid w:val="00CF67A1"/>
    <w:rsid w:val="00CF68BB"/>
    <w:rsid w:val="00CF6A28"/>
    <w:rsid w:val="00CF6F5B"/>
    <w:rsid w:val="00CF739D"/>
    <w:rsid w:val="00CF7A07"/>
    <w:rsid w:val="00D00DC4"/>
    <w:rsid w:val="00D00FE8"/>
    <w:rsid w:val="00D02341"/>
    <w:rsid w:val="00D03EFE"/>
    <w:rsid w:val="00D0498E"/>
    <w:rsid w:val="00D04B54"/>
    <w:rsid w:val="00D052AE"/>
    <w:rsid w:val="00D061B0"/>
    <w:rsid w:val="00D0635E"/>
    <w:rsid w:val="00D06524"/>
    <w:rsid w:val="00D07159"/>
    <w:rsid w:val="00D07173"/>
    <w:rsid w:val="00D073A4"/>
    <w:rsid w:val="00D078F6"/>
    <w:rsid w:val="00D07ECF"/>
    <w:rsid w:val="00D1017D"/>
    <w:rsid w:val="00D1047A"/>
    <w:rsid w:val="00D1068B"/>
    <w:rsid w:val="00D10A13"/>
    <w:rsid w:val="00D10D88"/>
    <w:rsid w:val="00D12124"/>
    <w:rsid w:val="00D13431"/>
    <w:rsid w:val="00D139F7"/>
    <w:rsid w:val="00D13B9A"/>
    <w:rsid w:val="00D141B5"/>
    <w:rsid w:val="00D14216"/>
    <w:rsid w:val="00D143AF"/>
    <w:rsid w:val="00D1469C"/>
    <w:rsid w:val="00D149B0"/>
    <w:rsid w:val="00D15800"/>
    <w:rsid w:val="00D15B0A"/>
    <w:rsid w:val="00D16885"/>
    <w:rsid w:val="00D17E7A"/>
    <w:rsid w:val="00D17F36"/>
    <w:rsid w:val="00D20A6F"/>
    <w:rsid w:val="00D21B21"/>
    <w:rsid w:val="00D21CA0"/>
    <w:rsid w:val="00D220A0"/>
    <w:rsid w:val="00D220AF"/>
    <w:rsid w:val="00D220F8"/>
    <w:rsid w:val="00D22273"/>
    <w:rsid w:val="00D2286E"/>
    <w:rsid w:val="00D232BB"/>
    <w:rsid w:val="00D23526"/>
    <w:rsid w:val="00D23717"/>
    <w:rsid w:val="00D23BBE"/>
    <w:rsid w:val="00D23DA6"/>
    <w:rsid w:val="00D246AB"/>
    <w:rsid w:val="00D24C8D"/>
    <w:rsid w:val="00D254F2"/>
    <w:rsid w:val="00D25723"/>
    <w:rsid w:val="00D26296"/>
    <w:rsid w:val="00D26347"/>
    <w:rsid w:val="00D275E8"/>
    <w:rsid w:val="00D277C9"/>
    <w:rsid w:val="00D27C4C"/>
    <w:rsid w:val="00D3023D"/>
    <w:rsid w:val="00D30741"/>
    <w:rsid w:val="00D30B46"/>
    <w:rsid w:val="00D30BBB"/>
    <w:rsid w:val="00D31616"/>
    <w:rsid w:val="00D318AD"/>
    <w:rsid w:val="00D31B39"/>
    <w:rsid w:val="00D31BAC"/>
    <w:rsid w:val="00D31F06"/>
    <w:rsid w:val="00D327F4"/>
    <w:rsid w:val="00D32FA7"/>
    <w:rsid w:val="00D3365B"/>
    <w:rsid w:val="00D338D1"/>
    <w:rsid w:val="00D33A5C"/>
    <w:rsid w:val="00D3413A"/>
    <w:rsid w:val="00D34CE4"/>
    <w:rsid w:val="00D34F34"/>
    <w:rsid w:val="00D35133"/>
    <w:rsid w:val="00D35459"/>
    <w:rsid w:val="00D35489"/>
    <w:rsid w:val="00D356AF"/>
    <w:rsid w:val="00D35754"/>
    <w:rsid w:val="00D3610D"/>
    <w:rsid w:val="00D363D0"/>
    <w:rsid w:val="00D364A0"/>
    <w:rsid w:val="00D36913"/>
    <w:rsid w:val="00D36DF8"/>
    <w:rsid w:val="00D371AB"/>
    <w:rsid w:val="00D374F1"/>
    <w:rsid w:val="00D37935"/>
    <w:rsid w:val="00D37945"/>
    <w:rsid w:val="00D37C5F"/>
    <w:rsid w:val="00D40175"/>
    <w:rsid w:val="00D40240"/>
    <w:rsid w:val="00D4106D"/>
    <w:rsid w:val="00D419DA"/>
    <w:rsid w:val="00D41CD0"/>
    <w:rsid w:val="00D41CED"/>
    <w:rsid w:val="00D42ED1"/>
    <w:rsid w:val="00D43519"/>
    <w:rsid w:val="00D435C3"/>
    <w:rsid w:val="00D43D69"/>
    <w:rsid w:val="00D446B8"/>
    <w:rsid w:val="00D44B8B"/>
    <w:rsid w:val="00D44F51"/>
    <w:rsid w:val="00D45598"/>
    <w:rsid w:val="00D4568B"/>
    <w:rsid w:val="00D45926"/>
    <w:rsid w:val="00D4600A"/>
    <w:rsid w:val="00D467E6"/>
    <w:rsid w:val="00D46FD7"/>
    <w:rsid w:val="00D470EC"/>
    <w:rsid w:val="00D47174"/>
    <w:rsid w:val="00D471B9"/>
    <w:rsid w:val="00D4797D"/>
    <w:rsid w:val="00D47AEB"/>
    <w:rsid w:val="00D47AFC"/>
    <w:rsid w:val="00D47EC4"/>
    <w:rsid w:val="00D504A2"/>
    <w:rsid w:val="00D51502"/>
    <w:rsid w:val="00D520D1"/>
    <w:rsid w:val="00D52D27"/>
    <w:rsid w:val="00D53443"/>
    <w:rsid w:val="00D54055"/>
    <w:rsid w:val="00D5461F"/>
    <w:rsid w:val="00D54AF2"/>
    <w:rsid w:val="00D54DFB"/>
    <w:rsid w:val="00D55257"/>
    <w:rsid w:val="00D5542F"/>
    <w:rsid w:val="00D56A22"/>
    <w:rsid w:val="00D5728C"/>
    <w:rsid w:val="00D57A57"/>
    <w:rsid w:val="00D600D7"/>
    <w:rsid w:val="00D611E8"/>
    <w:rsid w:val="00D61359"/>
    <w:rsid w:val="00D6143A"/>
    <w:rsid w:val="00D61761"/>
    <w:rsid w:val="00D617C2"/>
    <w:rsid w:val="00D620D6"/>
    <w:rsid w:val="00D632AA"/>
    <w:rsid w:val="00D632D6"/>
    <w:rsid w:val="00D63A62"/>
    <w:rsid w:val="00D63B22"/>
    <w:rsid w:val="00D64132"/>
    <w:rsid w:val="00D642B0"/>
    <w:rsid w:val="00D64723"/>
    <w:rsid w:val="00D65A5A"/>
    <w:rsid w:val="00D65AD5"/>
    <w:rsid w:val="00D66227"/>
    <w:rsid w:val="00D700AD"/>
    <w:rsid w:val="00D70464"/>
    <w:rsid w:val="00D717CD"/>
    <w:rsid w:val="00D71EB6"/>
    <w:rsid w:val="00D7302B"/>
    <w:rsid w:val="00D73A8D"/>
    <w:rsid w:val="00D745D0"/>
    <w:rsid w:val="00D7499F"/>
    <w:rsid w:val="00D75E7F"/>
    <w:rsid w:val="00D765E6"/>
    <w:rsid w:val="00D766F4"/>
    <w:rsid w:val="00D76DEE"/>
    <w:rsid w:val="00D77473"/>
    <w:rsid w:val="00D80147"/>
    <w:rsid w:val="00D80DA8"/>
    <w:rsid w:val="00D81614"/>
    <w:rsid w:val="00D81753"/>
    <w:rsid w:val="00D8207E"/>
    <w:rsid w:val="00D82269"/>
    <w:rsid w:val="00D822C1"/>
    <w:rsid w:val="00D82372"/>
    <w:rsid w:val="00D83413"/>
    <w:rsid w:val="00D83568"/>
    <w:rsid w:val="00D83FCB"/>
    <w:rsid w:val="00D844C4"/>
    <w:rsid w:val="00D84713"/>
    <w:rsid w:val="00D84844"/>
    <w:rsid w:val="00D84D6E"/>
    <w:rsid w:val="00D84F79"/>
    <w:rsid w:val="00D85039"/>
    <w:rsid w:val="00D8621C"/>
    <w:rsid w:val="00D86649"/>
    <w:rsid w:val="00D8673F"/>
    <w:rsid w:val="00D870D3"/>
    <w:rsid w:val="00D870F6"/>
    <w:rsid w:val="00D87AC4"/>
    <w:rsid w:val="00D90638"/>
    <w:rsid w:val="00D90C43"/>
    <w:rsid w:val="00D90D98"/>
    <w:rsid w:val="00D914DF"/>
    <w:rsid w:val="00D9162F"/>
    <w:rsid w:val="00D92CC7"/>
    <w:rsid w:val="00D93854"/>
    <w:rsid w:val="00D941B2"/>
    <w:rsid w:val="00D947D2"/>
    <w:rsid w:val="00D95896"/>
    <w:rsid w:val="00D95BE3"/>
    <w:rsid w:val="00D960DF"/>
    <w:rsid w:val="00D96761"/>
    <w:rsid w:val="00D96C16"/>
    <w:rsid w:val="00DA03B7"/>
    <w:rsid w:val="00DA0B73"/>
    <w:rsid w:val="00DA0C1E"/>
    <w:rsid w:val="00DA0D7F"/>
    <w:rsid w:val="00DA0E4C"/>
    <w:rsid w:val="00DA137F"/>
    <w:rsid w:val="00DA1842"/>
    <w:rsid w:val="00DA1A89"/>
    <w:rsid w:val="00DA2AC4"/>
    <w:rsid w:val="00DA2D97"/>
    <w:rsid w:val="00DA2EBD"/>
    <w:rsid w:val="00DA354B"/>
    <w:rsid w:val="00DA4A93"/>
    <w:rsid w:val="00DA4F89"/>
    <w:rsid w:val="00DA58A9"/>
    <w:rsid w:val="00DA58E9"/>
    <w:rsid w:val="00DA5DB2"/>
    <w:rsid w:val="00DA5F56"/>
    <w:rsid w:val="00DA7313"/>
    <w:rsid w:val="00DA7410"/>
    <w:rsid w:val="00DA7C60"/>
    <w:rsid w:val="00DB07CB"/>
    <w:rsid w:val="00DB0FC1"/>
    <w:rsid w:val="00DB1409"/>
    <w:rsid w:val="00DB1445"/>
    <w:rsid w:val="00DB18CD"/>
    <w:rsid w:val="00DB1F29"/>
    <w:rsid w:val="00DB280C"/>
    <w:rsid w:val="00DB2BD5"/>
    <w:rsid w:val="00DB33A4"/>
    <w:rsid w:val="00DB35E8"/>
    <w:rsid w:val="00DB3B2B"/>
    <w:rsid w:val="00DB3C24"/>
    <w:rsid w:val="00DB3D41"/>
    <w:rsid w:val="00DB4293"/>
    <w:rsid w:val="00DB5215"/>
    <w:rsid w:val="00DB5293"/>
    <w:rsid w:val="00DB5394"/>
    <w:rsid w:val="00DB63C7"/>
    <w:rsid w:val="00DB6466"/>
    <w:rsid w:val="00DB6F84"/>
    <w:rsid w:val="00DB756F"/>
    <w:rsid w:val="00DB7969"/>
    <w:rsid w:val="00DB7AC7"/>
    <w:rsid w:val="00DC076A"/>
    <w:rsid w:val="00DC158F"/>
    <w:rsid w:val="00DC1C17"/>
    <w:rsid w:val="00DC1C50"/>
    <w:rsid w:val="00DC1F20"/>
    <w:rsid w:val="00DC23BC"/>
    <w:rsid w:val="00DC2586"/>
    <w:rsid w:val="00DC25B9"/>
    <w:rsid w:val="00DC25CC"/>
    <w:rsid w:val="00DC26DE"/>
    <w:rsid w:val="00DC27F8"/>
    <w:rsid w:val="00DC29B3"/>
    <w:rsid w:val="00DC2F93"/>
    <w:rsid w:val="00DC3D44"/>
    <w:rsid w:val="00DC403A"/>
    <w:rsid w:val="00DC407A"/>
    <w:rsid w:val="00DC4354"/>
    <w:rsid w:val="00DC5152"/>
    <w:rsid w:val="00DC553A"/>
    <w:rsid w:val="00DC5617"/>
    <w:rsid w:val="00DC6499"/>
    <w:rsid w:val="00DC66B8"/>
    <w:rsid w:val="00DC7013"/>
    <w:rsid w:val="00DD0C2A"/>
    <w:rsid w:val="00DD0CC5"/>
    <w:rsid w:val="00DD1D52"/>
    <w:rsid w:val="00DD263F"/>
    <w:rsid w:val="00DD2898"/>
    <w:rsid w:val="00DD2DE3"/>
    <w:rsid w:val="00DD2E0A"/>
    <w:rsid w:val="00DD3542"/>
    <w:rsid w:val="00DD430A"/>
    <w:rsid w:val="00DD450B"/>
    <w:rsid w:val="00DD465D"/>
    <w:rsid w:val="00DD4FBB"/>
    <w:rsid w:val="00DD5A1A"/>
    <w:rsid w:val="00DD5B74"/>
    <w:rsid w:val="00DD5BCA"/>
    <w:rsid w:val="00DD5EFE"/>
    <w:rsid w:val="00DD75D3"/>
    <w:rsid w:val="00DE0191"/>
    <w:rsid w:val="00DE0265"/>
    <w:rsid w:val="00DE0AE5"/>
    <w:rsid w:val="00DE177A"/>
    <w:rsid w:val="00DE190E"/>
    <w:rsid w:val="00DE19AF"/>
    <w:rsid w:val="00DE203F"/>
    <w:rsid w:val="00DE29BB"/>
    <w:rsid w:val="00DE2A7D"/>
    <w:rsid w:val="00DE2C6B"/>
    <w:rsid w:val="00DE2D68"/>
    <w:rsid w:val="00DE46FE"/>
    <w:rsid w:val="00DE489D"/>
    <w:rsid w:val="00DE4D75"/>
    <w:rsid w:val="00DE5164"/>
    <w:rsid w:val="00DE517B"/>
    <w:rsid w:val="00DE6071"/>
    <w:rsid w:val="00DE69F8"/>
    <w:rsid w:val="00DE7467"/>
    <w:rsid w:val="00DE775F"/>
    <w:rsid w:val="00DF0975"/>
    <w:rsid w:val="00DF16FB"/>
    <w:rsid w:val="00DF1AF6"/>
    <w:rsid w:val="00DF293C"/>
    <w:rsid w:val="00DF2FA9"/>
    <w:rsid w:val="00DF305B"/>
    <w:rsid w:val="00DF3075"/>
    <w:rsid w:val="00DF30D3"/>
    <w:rsid w:val="00DF3158"/>
    <w:rsid w:val="00DF320F"/>
    <w:rsid w:val="00DF328D"/>
    <w:rsid w:val="00DF366A"/>
    <w:rsid w:val="00DF36C8"/>
    <w:rsid w:val="00DF3CE2"/>
    <w:rsid w:val="00DF3F05"/>
    <w:rsid w:val="00DF44D5"/>
    <w:rsid w:val="00DF5010"/>
    <w:rsid w:val="00DF6AD3"/>
    <w:rsid w:val="00E004A2"/>
    <w:rsid w:val="00E0051E"/>
    <w:rsid w:val="00E00540"/>
    <w:rsid w:val="00E00888"/>
    <w:rsid w:val="00E01087"/>
    <w:rsid w:val="00E0123E"/>
    <w:rsid w:val="00E016FC"/>
    <w:rsid w:val="00E017BC"/>
    <w:rsid w:val="00E02254"/>
    <w:rsid w:val="00E0288E"/>
    <w:rsid w:val="00E02A45"/>
    <w:rsid w:val="00E02DEE"/>
    <w:rsid w:val="00E02E96"/>
    <w:rsid w:val="00E034C8"/>
    <w:rsid w:val="00E035E9"/>
    <w:rsid w:val="00E03A84"/>
    <w:rsid w:val="00E03E27"/>
    <w:rsid w:val="00E04386"/>
    <w:rsid w:val="00E0444E"/>
    <w:rsid w:val="00E04950"/>
    <w:rsid w:val="00E04C06"/>
    <w:rsid w:val="00E04F9D"/>
    <w:rsid w:val="00E0501C"/>
    <w:rsid w:val="00E05C15"/>
    <w:rsid w:val="00E06598"/>
    <w:rsid w:val="00E06B48"/>
    <w:rsid w:val="00E07AF5"/>
    <w:rsid w:val="00E10580"/>
    <w:rsid w:val="00E10CD0"/>
    <w:rsid w:val="00E10FB8"/>
    <w:rsid w:val="00E11B24"/>
    <w:rsid w:val="00E12783"/>
    <w:rsid w:val="00E12A76"/>
    <w:rsid w:val="00E1341D"/>
    <w:rsid w:val="00E14032"/>
    <w:rsid w:val="00E141F5"/>
    <w:rsid w:val="00E15305"/>
    <w:rsid w:val="00E15B9A"/>
    <w:rsid w:val="00E15F08"/>
    <w:rsid w:val="00E15F25"/>
    <w:rsid w:val="00E16543"/>
    <w:rsid w:val="00E175D3"/>
    <w:rsid w:val="00E17DEE"/>
    <w:rsid w:val="00E2001C"/>
    <w:rsid w:val="00E20112"/>
    <w:rsid w:val="00E202C6"/>
    <w:rsid w:val="00E21084"/>
    <w:rsid w:val="00E2119E"/>
    <w:rsid w:val="00E21381"/>
    <w:rsid w:val="00E214B2"/>
    <w:rsid w:val="00E21A0C"/>
    <w:rsid w:val="00E21A8D"/>
    <w:rsid w:val="00E22086"/>
    <w:rsid w:val="00E22626"/>
    <w:rsid w:val="00E2263C"/>
    <w:rsid w:val="00E23935"/>
    <w:rsid w:val="00E23C20"/>
    <w:rsid w:val="00E23E1D"/>
    <w:rsid w:val="00E2407F"/>
    <w:rsid w:val="00E24B14"/>
    <w:rsid w:val="00E250E6"/>
    <w:rsid w:val="00E251C6"/>
    <w:rsid w:val="00E268D3"/>
    <w:rsid w:val="00E26B5C"/>
    <w:rsid w:val="00E26FDB"/>
    <w:rsid w:val="00E26FFB"/>
    <w:rsid w:val="00E27557"/>
    <w:rsid w:val="00E27D0D"/>
    <w:rsid w:val="00E27D8C"/>
    <w:rsid w:val="00E27FDA"/>
    <w:rsid w:val="00E300AD"/>
    <w:rsid w:val="00E30A9C"/>
    <w:rsid w:val="00E30E82"/>
    <w:rsid w:val="00E3121D"/>
    <w:rsid w:val="00E3124D"/>
    <w:rsid w:val="00E3213F"/>
    <w:rsid w:val="00E32C62"/>
    <w:rsid w:val="00E32F21"/>
    <w:rsid w:val="00E33272"/>
    <w:rsid w:val="00E339AB"/>
    <w:rsid w:val="00E34B02"/>
    <w:rsid w:val="00E34DED"/>
    <w:rsid w:val="00E36C2B"/>
    <w:rsid w:val="00E36F5D"/>
    <w:rsid w:val="00E374F1"/>
    <w:rsid w:val="00E37F0A"/>
    <w:rsid w:val="00E40512"/>
    <w:rsid w:val="00E40A84"/>
    <w:rsid w:val="00E415C1"/>
    <w:rsid w:val="00E41815"/>
    <w:rsid w:val="00E41978"/>
    <w:rsid w:val="00E41B63"/>
    <w:rsid w:val="00E41BA2"/>
    <w:rsid w:val="00E41CF7"/>
    <w:rsid w:val="00E41E9C"/>
    <w:rsid w:val="00E4210C"/>
    <w:rsid w:val="00E42A1B"/>
    <w:rsid w:val="00E42A96"/>
    <w:rsid w:val="00E43640"/>
    <w:rsid w:val="00E43B43"/>
    <w:rsid w:val="00E43FD6"/>
    <w:rsid w:val="00E44131"/>
    <w:rsid w:val="00E445F6"/>
    <w:rsid w:val="00E448F1"/>
    <w:rsid w:val="00E44B43"/>
    <w:rsid w:val="00E4562B"/>
    <w:rsid w:val="00E461A4"/>
    <w:rsid w:val="00E46249"/>
    <w:rsid w:val="00E46621"/>
    <w:rsid w:val="00E46914"/>
    <w:rsid w:val="00E46B24"/>
    <w:rsid w:val="00E46BAE"/>
    <w:rsid w:val="00E46D2A"/>
    <w:rsid w:val="00E46E8A"/>
    <w:rsid w:val="00E47A06"/>
    <w:rsid w:val="00E5027E"/>
    <w:rsid w:val="00E50F72"/>
    <w:rsid w:val="00E5163F"/>
    <w:rsid w:val="00E52266"/>
    <w:rsid w:val="00E52F31"/>
    <w:rsid w:val="00E53799"/>
    <w:rsid w:val="00E5394A"/>
    <w:rsid w:val="00E53F64"/>
    <w:rsid w:val="00E53F93"/>
    <w:rsid w:val="00E55C66"/>
    <w:rsid w:val="00E561FE"/>
    <w:rsid w:val="00E5621A"/>
    <w:rsid w:val="00E5687C"/>
    <w:rsid w:val="00E56A03"/>
    <w:rsid w:val="00E56BB7"/>
    <w:rsid w:val="00E5701B"/>
    <w:rsid w:val="00E57637"/>
    <w:rsid w:val="00E5763A"/>
    <w:rsid w:val="00E577B6"/>
    <w:rsid w:val="00E57DA2"/>
    <w:rsid w:val="00E60393"/>
    <w:rsid w:val="00E6066C"/>
    <w:rsid w:val="00E606B9"/>
    <w:rsid w:val="00E60F24"/>
    <w:rsid w:val="00E6232B"/>
    <w:rsid w:val="00E629AD"/>
    <w:rsid w:val="00E62A5F"/>
    <w:rsid w:val="00E63006"/>
    <w:rsid w:val="00E633D4"/>
    <w:rsid w:val="00E634BA"/>
    <w:rsid w:val="00E63F5A"/>
    <w:rsid w:val="00E64D87"/>
    <w:rsid w:val="00E650C5"/>
    <w:rsid w:val="00E654A1"/>
    <w:rsid w:val="00E65758"/>
    <w:rsid w:val="00E65EBE"/>
    <w:rsid w:val="00E66037"/>
    <w:rsid w:val="00E66B04"/>
    <w:rsid w:val="00E66BD9"/>
    <w:rsid w:val="00E66F8F"/>
    <w:rsid w:val="00E6776C"/>
    <w:rsid w:val="00E6779F"/>
    <w:rsid w:val="00E700A6"/>
    <w:rsid w:val="00E70337"/>
    <w:rsid w:val="00E70584"/>
    <w:rsid w:val="00E71B54"/>
    <w:rsid w:val="00E71BCA"/>
    <w:rsid w:val="00E71DBD"/>
    <w:rsid w:val="00E721AD"/>
    <w:rsid w:val="00E7284C"/>
    <w:rsid w:val="00E7304F"/>
    <w:rsid w:val="00E731C1"/>
    <w:rsid w:val="00E7375C"/>
    <w:rsid w:val="00E7394B"/>
    <w:rsid w:val="00E742B9"/>
    <w:rsid w:val="00E748AE"/>
    <w:rsid w:val="00E75308"/>
    <w:rsid w:val="00E756FE"/>
    <w:rsid w:val="00E75930"/>
    <w:rsid w:val="00E76057"/>
    <w:rsid w:val="00E76341"/>
    <w:rsid w:val="00E771E2"/>
    <w:rsid w:val="00E7780E"/>
    <w:rsid w:val="00E77AAC"/>
    <w:rsid w:val="00E77CB5"/>
    <w:rsid w:val="00E8036E"/>
    <w:rsid w:val="00E811FB"/>
    <w:rsid w:val="00E8121E"/>
    <w:rsid w:val="00E8170F"/>
    <w:rsid w:val="00E81855"/>
    <w:rsid w:val="00E823B7"/>
    <w:rsid w:val="00E82803"/>
    <w:rsid w:val="00E82D9C"/>
    <w:rsid w:val="00E831D3"/>
    <w:rsid w:val="00E83976"/>
    <w:rsid w:val="00E83B16"/>
    <w:rsid w:val="00E83E67"/>
    <w:rsid w:val="00E83EB0"/>
    <w:rsid w:val="00E84974"/>
    <w:rsid w:val="00E8584D"/>
    <w:rsid w:val="00E86393"/>
    <w:rsid w:val="00E87009"/>
    <w:rsid w:val="00E8753C"/>
    <w:rsid w:val="00E87811"/>
    <w:rsid w:val="00E90C51"/>
    <w:rsid w:val="00E90C89"/>
    <w:rsid w:val="00E90CC5"/>
    <w:rsid w:val="00E90F1D"/>
    <w:rsid w:val="00E913A1"/>
    <w:rsid w:val="00E9201F"/>
    <w:rsid w:val="00E92046"/>
    <w:rsid w:val="00E920C8"/>
    <w:rsid w:val="00E9240A"/>
    <w:rsid w:val="00E93660"/>
    <w:rsid w:val="00E93903"/>
    <w:rsid w:val="00E941C2"/>
    <w:rsid w:val="00E94A3E"/>
    <w:rsid w:val="00E9515C"/>
    <w:rsid w:val="00E95439"/>
    <w:rsid w:val="00E95C18"/>
    <w:rsid w:val="00E9691A"/>
    <w:rsid w:val="00E97384"/>
    <w:rsid w:val="00E978E8"/>
    <w:rsid w:val="00E97F83"/>
    <w:rsid w:val="00EA0060"/>
    <w:rsid w:val="00EA0284"/>
    <w:rsid w:val="00EA0670"/>
    <w:rsid w:val="00EA078E"/>
    <w:rsid w:val="00EA09E9"/>
    <w:rsid w:val="00EA0B40"/>
    <w:rsid w:val="00EA0EDA"/>
    <w:rsid w:val="00EA0F91"/>
    <w:rsid w:val="00EA1661"/>
    <w:rsid w:val="00EA1943"/>
    <w:rsid w:val="00EA1BE7"/>
    <w:rsid w:val="00EA29AA"/>
    <w:rsid w:val="00EA2A57"/>
    <w:rsid w:val="00EA3380"/>
    <w:rsid w:val="00EA355E"/>
    <w:rsid w:val="00EA45F2"/>
    <w:rsid w:val="00EA4A76"/>
    <w:rsid w:val="00EA4E72"/>
    <w:rsid w:val="00EA53F2"/>
    <w:rsid w:val="00EA5D42"/>
    <w:rsid w:val="00EA664B"/>
    <w:rsid w:val="00EA6AAD"/>
    <w:rsid w:val="00EA73A4"/>
    <w:rsid w:val="00EA7442"/>
    <w:rsid w:val="00EA76B3"/>
    <w:rsid w:val="00EA77A1"/>
    <w:rsid w:val="00EA7D3D"/>
    <w:rsid w:val="00EB0039"/>
    <w:rsid w:val="00EB0084"/>
    <w:rsid w:val="00EB0616"/>
    <w:rsid w:val="00EB0FC3"/>
    <w:rsid w:val="00EB14BA"/>
    <w:rsid w:val="00EB150F"/>
    <w:rsid w:val="00EB1539"/>
    <w:rsid w:val="00EB1C56"/>
    <w:rsid w:val="00EB1C97"/>
    <w:rsid w:val="00EB2355"/>
    <w:rsid w:val="00EB301D"/>
    <w:rsid w:val="00EB3281"/>
    <w:rsid w:val="00EB413E"/>
    <w:rsid w:val="00EB488D"/>
    <w:rsid w:val="00EB4AFC"/>
    <w:rsid w:val="00EB6390"/>
    <w:rsid w:val="00EB6ADB"/>
    <w:rsid w:val="00EB6CF4"/>
    <w:rsid w:val="00EB6E82"/>
    <w:rsid w:val="00EB77AA"/>
    <w:rsid w:val="00EB7F75"/>
    <w:rsid w:val="00EC0322"/>
    <w:rsid w:val="00EC1BA3"/>
    <w:rsid w:val="00EC1CCD"/>
    <w:rsid w:val="00EC1D30"/>
    <w:rsid w:val="00EC1EB2"/>
    <w:rsid w:val="00EC20A9"/>
    <w:rsid w:val="00EC44FC"/>
    <w:rsid w:val="00EC4FC6"/>
    <w:rsid w:val="00EC5B1D"/>
    <w:rsid w:val="00EC6F19"/>
    <w:rsid w:val="00EC7164"/>
    <w:rsid w:val="00EC73BA"/>
    <w:rsid w:val="00EC799B"/>
    <w:rsid w:val="00EC7B0C"/>
    <w:rsid w:val="00EC7B72"/>
    <w:rsid w:val="00ED03B6"/>
    <w:rsid w:val="00ED04C4"/>
    <w:rsid w:val="00ED0601"/>
    <w:rsid w:val="00ED09EE"/>
    <w:rsid w:val="00ED1063"/>
    <w:rsid w:val="00ED11BF"/>
    <w:rsid w:val="00ED12D1"/>
    <w:rsid w:val="00ED1349"/>
    <w:rsid w:val="00ED1D4E"/>
    <w:rsid w:val="00ED1E68"/>
    <w:rsid w:val="00ED1E70"/>
    <w:rsid w:val="00ED2921"/>
    <w:rsid w:val="00ED2BE7"/>
    <w:rsid w:val="00ED434C"/>
    <w:rsid w:val="00ED44B1"/>
    <w:rsid w:val="00ED4AB0"/>
    <w:rsid w:val="00ED4B73"/>
    <w:rsid w:val="00ED5002"/>
    <w:rsid w:val="00ED589F"/>
    <w:rsid w:val="00ED6DC5"/>
    <w:rsid w:val="00ED6E14"/>
    <w:rsid w:val="00ED7150"/>
    <w:rsid w:val="00ED78AA"/>
    <w:rsid w:val="00ED7904"/>
    <w:rsid w:val="00ED7B38"/>
    <w:rsid w:val="00ED7BCB"/>
    <w:rsid w:val="00EE06BA"/>
    <w:rsid w:val="00EE0B8C"/>
    <w:rsid w:val="00EE0D35"/>
    <w:rsid w:val="00EE0DFF"/>
    <w:rsid w:val="00EE1968"/>
    <w:rsid w:val="00EE1F7D"/>
    <w:rsid w:val="00EE2DE8"/>
    <w:rsid w:val="00EE3047"/>
    <w:rsid w:val="00EE3595"/>
    <w:rsid w:val="00EE3C06"/>
    <w:rsid w:val="00EE3D77"/>
    <w:rsid w:val="00EE3FA8"/>
    <w:rsid w:val="00EE44AA"/>
    <w:rsid w:val="00EE4542"/>
    <w:rsid w:val="00EE4D7A"/>
    <w:rsid w:val="00EE4DB3"/>
    <w:rsid w:val="00EE4FFA"/>
    <w:rsid w:val="00EE52FF"/>
    <w:rsid w:val="00EE5846"/>
    <w:rsid w:val="00EE5E34"/>
    <w:rsid w:val="00EE64BD"/>
    <w:rsid w:val="00EE674D"/>
    <w:rsid w:val="00EF0319"/>
    <w:rsid w:val="00EF0E9C"/>
    <w:rsid w:val="00EF1091"/>
    <w:rsid w:val="00EF2CF8"/>
    <w:rsid w:val="00EF3167"/>
    <w:rsid w:val="00EF3F60"/>
    <w:rsid w:val="00EF583F"/>
    <w:rsid w:val="00EF5F7B"/>
    <w:rsid w:val="00EF62BA"/>
    <w:rsid w:val="00EF6DF9"/>
    <w:rsid w:val="00EF703B"/>
    <w:rsid w:val="00EF72C7"/>
    <w:rsid w:val="00F002CE"/>
    <w:rsid w:val="00F00581"/>
    <w:rsid w:val="00F00F88"/>
    <w:rsid w:val="00F017FA"/>
    <w:rsid w:val="00F01B23"/>
    <w:rsid w:val="00F01F01"/>
    <w:rsid w:val="00F01F14"/>
    <w:rsid w:val="00F03067"/>
    <w:rsid w:val="00F038C3"/>
    <w:rsid w:val="00F03922"/>
    <w:rsid w:val="00F03988"/>
    <w:rsid w:val="00F03990"/>
    <w:rsid w:val="00F03E8D"/>
    <w:rsid w:val="00F042DE"/>
    <w:rsid w:val="00F04358"/>
    <w:rsid w:val="00F04DD7"/>
    <w:rsid w:val="00F054EE"/>
    <w:rsid w:val="00F05CCB"/>
    <w:rsid w:val="00F05DEC"/>
    <w:rsid w:val="00F060E6"/>
    <w:rsid w:val="00F067E9"/>
    <w:rsid w:val="00F06BB4"/>
    <w:rsid w:val="00F07506"/>
    <w:rsid w:val="00F07A0C"/>
    <w:rsid w:val="00F10ECF"/>
    <w:rsid w:val="00F1116C"/>
    <w:rsid w:val="00F112B4"/>
    <w:rsid w:val="00F12418"/>
    <w:rsid w:val="00F13127"/>
    <w:rsid w:val="00F131D3"/>
    <w:rsid w:val="00F13A3A"/>
    <w:rsid w:val="00F13E00"/>
    <w:rsid w:val="00F16589"/>
    <w:rsid w:val="00F16A0B"/>
    <w:rsid w:val="00F1766A"/>
    <w:rsid w:val="00F20145"/>
    <w:rsid w:val="00F213BC"/>
    <w:rsid w:val="00F21580"/>
    <w:rsid w:val="00F216A8"/>
    <w:rsid w:val="00F2171A"/>
    <w:rsid w:val="00F217B2"/>
    <w:rsid w:val="00F22216"/>
    <w:rsid w:val="00F224FA"/>
    <w:rsid w:val="00F22596"/>
    <w:rsid w:val="00F225B0"/>
    <w:rsid w:val="00F225CE"/>
    <w:rsid w:val="00F230AE"/>
    <w:rsid w:val="00F240A2"/>
    <w:rsid w:val="00F240F1"/>
    <w:rsid w:val="00F24218"/>
    <w:rsid w:val="00F24753"/>
    <w:rsid w:val="00F2547A"/>
    <w:rsid w:val="00F25A61"/>
    <w:rsid w:val="00F268C1"/>
    <w:rsid w:val="00F26DF5"/>
    <w:rsid w:val="00F26F00"/>
    <w:rsid w:val="00F26F39"/>
    <w:rsid w:val="00F27593"/>
    <w:rsid w:val="00F2792E"/>
    <w:rsid w:val="00F27F0D"/>
    <w:rsid w:val="00F3020F"/>
    <w:rsid w:val="00F306F9"/>
    <w:rsid w:val="00F3099E"/>
    <w:rsid w:val="00F30B82"/>
    <w:rsid w:val="00F30CC5"/>
    <w:rsid w:val="00F315A3"/>
    <w:rsid w:val="00F31829"/>
    <w:rsid w:val="00F31C72"/>
    <w:rsid w:val="00F31D4C"/>
    <w:rsid w:val="00F31DE1"/>
    <w:rsid w:val="00F323EC"/>
    <w:rsid w:val="00F3277E"/>
    <w:rsid w:val="00F32C8D"/>
    <w:rsid w:val="00F32EE2"/>
    <w:rsid w:val="00F330D3"/>
    <w:rsid w:val="00F33150"/>
    <w:rsid w:val="00F334EB"/>
    <w:rsid w:val="00F339F7"/>
    <w:rsid w:val="00F33BCB"/>
    <w:rsid w:val="00F34F5B"/>
    <w:rsid w:val="00F358E6"/>
    <w:rsid w:val="00F35ADE"/>
    <w:rsid w:val="00F364F7"/>
    <w:rsid w:val="00F36752"/>
    <w:rsid w:val="00F36CA0"/>
    <w:rsid w:val="00F3795F"/>
    <w:rsid w:val="00F37C82"/>
    <w:rsid w:val="00F40816"/>
    <w:rsid w:val="00F40A7F"/>
    <w:rsid w:val="00F40AAE"/>
    <w:rsid w:val="00F40C84"/>
    <w:rsid w:val="00F41368"/>
    <w:rsid w:val="00F41DA2"/>
    <w:rsid w:val="00F41DDD"/>
    <w:rsid w:val="00F41EB1"/>
    <w:rsid w:val="00F4204F"/>
    <w:rsid w:val="00F4294E"/>
    <w:rsid w:val="00F42DDC"/>
    <w:rsid w:val="00F42F55"/>
    <w:rsid w:val="00F43108"/>
    <w:rsid w:val="00F439A3"/>
    <w:rsid w:val="00F449B7"/>
    <w:rsid w:val="00F451CF"/>
    <w:rsid w:val="00F458AD"/>
    <w:rsid w:val="00F45DC0"/>
    <w:rsid w:val="00F4603D"/>
    <w:rsid w:val="00F462D4"/>
    <w:rsid w:val="00F46799"/>
    <w:rsid w:val="00F46D70"/>
    <w:rsid w:val="00F4712D"/>
    <w:rsid w:val="00F472D1"/>
    <w:rsid w:val="00F4757F"/>
    <w:rsid w:val="00F51267"/>
    <w:rsid w:val="00F5165B"/>
    <w:rsid w:val="00F51CBE"/>
    <w:rsid w:val="00F5434E"/>
    <w:rsid w:val="00F5468A"/>
    <w:rsid w:val="00F55520"/>
    <w:rsid w:val="00F5580E"/>
    <w:rsid w:val="00F5604B"/>
    <w:rsid w:val="00F561C3"/>
    <w:rsid w:val="00F56C3F"/>
    <w:rsid w:val="00F56CC0"/>
    <w:rsid w:val="00F56D6D"/>
    <w:rsid w:val="00F57109"/>
    <w:rsid w:val="00F57622"/>
    <w:rsid w:val="00F5768B"/>
    <w:rsid w:val="00F60826"/>
    <w:rsid w:val="00F60A91"/>
    <w:rsid w:val="00F60BB7"/>
    <w:rsid w:val="00F60D16"/>
    <w:rsid w:val="00F61193"/>
    <w:rsid w:val="00F61AB6"/>
    <w:rsid w:val="00F62937"/>
    <w:rsid w:val="00F62FAC"/>
    <w:rsid w:val="00F6362D"/>
    <w:rsid w:val="00F6377D"/>
    <w:rsid w:val="00F63B1C"/>
    <w:rsid w:val="00F64773"/>
    <w:rsid w:val="00F64B31"/>
    <w:rsid w:val="00F64DB8"/>
    <w:rsid w:val="00F64E16"/>
    <w:rsid w:val="00F65227"/>
    <w:rsid w:val="00F66425"/>
    <w:rsid w:val="00F669BB"/>
    <w:rsid w:val="00F66FB7"/>
    <w:rsid w:val="00F70926"/>
    <w:rsid w:val="00F70A35"/>
    <w:rsid w:val="00F71D40"/>
    <w:rsid w:val="00F72150"/>
    <w:rsid w:val="00F724C6"/>
    <w:rsid w:val="00F72B77"/>
    <w:rsid w:val="00F73244"/>
    <w:rsid w:val="00F73458"/>
    <w:rsid w:val="00F73C5C"/>
    <w:rsid w:val="00F73EE2"/>
    <w:rsid w:val="00F74304"/>
    <w:rsid w:val="00F7497F"/>
    <w:rsid w:val="00F75413"/>
    <w:rsid w:val="00F75A44"/>
    <w:rsid w:val="00F75EB9"/>
    <w:rsid w:val="00F76670"/>
    <w:rsid w:val="00F7674D"/>
    <w:rsid w:val="00F76C1E"/>
    <w:rsid w:val="00F771F0"/>
    <w:rsid w:val="00F7772D"/>
    <w:rsid w:val="00F80A35"/>
    <w:rsid w:val="00F80C06"/>
    <w:rsid w:val="00F80D23"/>
    <w:rsid w:val="00F80D61"/>
    <w:rsid w:val="00F81EA5"/>
    <w:rsid w:val="00F82934"/>
    <w:rsid w:val="00F8372B"/>
    <w:rsid w:val="00F83B25"/>
    <w:rsid w:val="00F84B70"/>
    <w:rsid w:val="00F8500F"/>
    <w:rsid w:val="00F8526B"/>
    <w:rsid w:val="00F86098"/>
    <w:rsid w:val="00F8637E"/>
    <w:rsid w:val="00F8640B"/>
    <w:rsid w:val="00F86B17"/>
    <w:rsid w:val="00F86CAA"/>
    <w:rsid w:val="00F86D8F"/>
    <w:rsid w:val="00F86FEB"/>
    <w:rsid w:val="00F872B1"/>
    <w:rsid w:val="00F87762"/>
    <w:rsid w:val="00F8786E"/>
    <w:rsid w:val="00F9072D"/>
    <w:rsid w:val="00F90836"/>
    <w:rsid w:val="00F90C55"/>
    <w:rsid w:val="00F91007"/>
    <w:rsid w:val="00F91187"/>
    <w:rsid w:val="00F913F5"/>
    <w:rsid w:val="00F914ED"/>
    <w:rsid w:val="00F9157A"/>
    <w:rsid w:val="00F91586"/>
    <w:rsid w:val="00F91724"/>
    <w:rsid w:val="00F91978"/>
    <w:rsid w:val="00F92895"/>
    <w:rsid w:val="00F92A10"/>
    <w:rsid w:val="00F93077"/>
    <w:rsid w:val="00F930D2"/>
    <w:rsid w:val="00F93290"/>
    <w:rsid w:val="00F93D2C"/>
    <w:rsid w:val="00F94C88"/>
    <w:rsid w:val="00F94CCE"/>
    <w:rsid w:val="00F9645D"/>
    <w:rsid w:val="00F9687F"/>
    <w:rsid w:val="00F97026"/>
    <w:rsid w:val="00F973CA"/>
    <w:rsid w:val="00FA01D4"/>
    <w:rsid w:val="00FA0CDD"/>
    <w:rsid w:val="00FA0F02"/>
    <w:rsid w:val="00FA1053"/>
    <w:rsid w:val="00FA1500"/>
    <w:rsid w:val="00FA1C69"/>
    <w:rsid w:val="00FA1CAD"/>
    <w:rsid w:val="00FA1E72"/>
    <w:rsid w:val="00FA2248"/>
    <w:rsid w:val="00FA24C9"/>
    <w:rsid w:val="00FA2509"/>
    <w:rsid w:val="00FA2619"/>
    <w:rsid w:val="00FA261D"/>
    <w:rsid w:val="00FA284B"/>
    <w:rsid w:val="00FA2F6F"/>
    <w:rsid w:val="00FA30CD"/>
    <w:rsid w:val="00FA3D22"/>
    <w:rsid w:val="00FA3D8C"/>
    <w:rsid w:val="00FA4A62"/>
    <w:rsid w:val="00FA4B53"/>
    <w:rsid w:val="00FA4B88"/>
    <w:rsid w:val="00FA51E3"/>
    <w:rsid w:val="00FA580F"/>
    <w:rsid w:val="00FA59A2"/>
    <w:rsid w:val="00FA5B66"/>
    <w:rsid w:val="00FA5BA5"/>
    <w:rsid w:val="00FA5BFE"/>
    <w:rsid w:val="00FA65F3"/>
    <w:rsid w:val="00FA7193"/>
    <w:rsid w:val="00FA7431"/>
    <w:rsid w:val="00FA7754"/>
    <w:rsid w:val="00FA7937"/>
    <w:rsid w:val="00FA79C9"/>
    <w:rsid w:val="00FB04EA"/>
    <w:rsid w:val="00FB0528"/>
    <w:rsid w:val="00FB0544"/>
    <w:rsid w:val="00FB1FF9"/>
    <w:rsid w:val="00FB247F"/>
    <w:rsid w:val="00FB42A2"/>
    <w:rsid w:val="00FB5AA5"/>
    <w:rsid w:val="00FB5DBF"/>
    <w:rsid w:val="00FB6DDB"/>
    <w:rsid w:val="00FB74F7"/>
    <w:rsid w:val="00FB76DF"/>
    <w:rsid w:val="00FB796B"/>
    <w:rsid w:val="00FB7FFE"/>
    <w:rsid w:val="00FC05EC"/>
    <w:rsid w:val="00FC07EB"/>
    <w:rsid w:val="00FC0894"/>
    <w:rsid w:val="00FC0C98"/>
    <w:rsid w:val="00FC0D5F"/>
    <w:rsid w:val="00FC0EC6"/>
    <w:rsid w:val="00FC0FF9"/>
    <w:rsid w:val="00FC2242"/>
    <w:rsid w:val="00FC3161"/>
    <w:rsid w:val="00FC4557"/>
    <w:rsid w:val="00FC4880"/>
    <w:rsid w:val="00FC551A"/>
    <w:rsid w:val="00FC58C9"/>
    <w:rsid w:val="00FC5D9C"/>
    <w:rsid w:val="00FC6769"/>
    <w:rsid w:val="00FC709A"/>
    <w:rsid w:val="00FC7234"/>
    <w:rsid w:val="00FD181A"/>
    <w:rsid w:val="00FD1A59"/>
    <w:rsid w:val="00FD1C41"/>
    <w:rsid w:val="00FD1C72"/>
    <w:rsid w:val="00FD20B7"/>
    <w:rsid w:val="00FD3086"/>
    <w:rsid w:val="00FD32C0"/>
    <w:rsid w:val="00FD38C4"/>
    <w:rsid w:val="00FD4BD7"/>
    <w:rsid w:val="00FD4E82"/>
    <w:rsid w:val="00FD5343"/>
    <w:rsid w:val="00FD5A89"/>
    <w:rsid w:val="00FD6369"/>
    <w:rsid w:val="00FD69B0"/>
    <w:rsid w:val="00FD6D45"/>
    <w:rsid w:val="00FD6ECC"/>
    <w:rsid w:val="00FD75C8"/>
    <w:rsid w:val="00FD76A1"/>
    <w:rsid w:val="00FD79B6"/>
    <w:rsid w:val="00FD7D71"/>
    <w:rsid w:val="00FD7DED"/>
    <w:rsid w:val="00FE065C"/>
    <w:rsid w:val="00FE193F"/>
    <w:rsid w:val="00FE1E8E"/>
    <w:rsid w:val="00FE31C0"/>
    <w:rsid w:val="00FE31DF"/>
    <w:rsid w:val="00FE37B5"/>
    <w:rsid w:val="00FE3B22"/>
    <w:rsid w:val="00FE3F7E"/>
    <w:rsid w:val="00FE4315"/>
    <w:rsid w:val="00FE44D4"/>
    <w:rsid w:val="00FE45AC"/>
    <w:rsid w:val="00FE4B43"/>
    <w:rsid w:val="00FE4D02"/>
    <w:rsid w:val="00FE5178"/>
    <w:rsid w:val="00FE6242"/>
    <w:rsid w:val="00FE62B6"/>
    <w:rsid w:val="00FE66AE"/>
    <w:rsid w:val="00FE6B08"/>
    <w:rsid w:val="00FE6BE5"/>
    <w:rsid w:val="00FE6FC9"/>
    <w:rsid w:val="00FE7109"/>
    <w:rsid w:val="00FE716D"/>
    <w:rsid w:val="00FE718B"/>
    <w:rsid w:val="00FE7D53"/>
    <w:rsid w:val="00FF015A"/>
    <w:rsid w:val="00FF131E"/>
    <w:rsid w:val="00FF1503"/>
    <w:rsid w:val="00FF2006"/>
    <w:rsid w:val="00FF22CE"/>
    <w:rsid w:val="00FF28B6"/>
    <w:rsid w:val="00FF292C"/>
    <w:rsid w:val="00FF31BB"/>
    <w:rsid w:val="00FF371D"/>
    <w:rsid w:val="00FF397E"/>
    <w:rsid w:val="00FF3E42"/>
    <w:rsid w:val="00FF434B"/>
    <w:rsid w:val="00FF46FA"/>
    <w:rsid w:val="00FF474E"/>
    <w:rsid w:val="00FF51A5"/>
    <w:rsid w:val="00FF5A86"/>
    <w:rsid w:val="00FF5AA0"/>
    <w:rsid w:val="00FF68CF"/>
    <w:rsid w:val="00FF6DA2"/>
    <w:rsid w:val="00FF7118"/>
    <w:rsid w:val="00FF7144"/>
    <w:rsid w:val="00FF77AD"/>
    <w:rsid w:val="00FF7CDE"/>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42C3E"/>
    <w:rPr>
      <w:rFonts w:ascii="Arial" w:hAnsi="Arial"/>
      <w:sz w:val="20"/>
      <w:szCs w:val="24"/>
      <w:lang w:val="en-US" w:eastAsia="en-US"/>
    </w:rPr>
  </w:style>
  <w:style w:type="paragraph" w:styleId="Heading1">
    <w:name w:val="heading 1"/>
    <w:aliases w:val="Naslov 1"/>
    <w:basedOn w:val="Normal"/>
    <w:next w:val="BodyText"/>
    <w:qFormat/>
    <w:rsid w:val="00142C3E"/>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142C3E"/>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142C3E"/>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142C3E"/>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142C3E"/>
    <w:pPr>
      <w:numPr>
        <w:ilvl w:val="4"/>
      </w:numPr>
      <w:outlineLvl w:val="4"/>
    </w:pPr>
  </w:style>
  <w:style w:type="paragraph" w:styleId="Heading6">
    <w:name w:val="heading 6"/>
    <w:basedOn w:val="Heading5"/>
    <w:next w:val="Normal"/>
    <w:qFormat/>
    <w:rsid w:val="00142C3E"/>
    <w:pPr>
      <w:numPr>
        <w:ilvl w:val="5"/>
      </w:numPr>
      <w:outlineLvl w:val="5"/>
    </w:pPr>
    <w:rPr>
      <w:i/>
    </w:rPr>
  </w:style>
  <w:style w:type="paragraph" w:styleId="Heading7">
    <w:name w:val="heading 7"/>
    <w:aliases w:val="Appendix 1"/>
    <w:basedOn w:val="Heading1"/>
    <w:next w:val="Normal"/>
    <w:rsid w:val="00142C3E"/>
    <w:pPr>
      <w:numPr>
        <w:ilvl w:val="6"/>
      </w:numPr>
      <w:spacing w:after="60"/>
      <w:outlineLvl w:val="6"/>
    </w:pPr>
  </w:style>
  <w:style w:type="paragraph" w:styleId="Heading8">
    <w:name w:val="heading 8"/>
    <w:aliases w:val="Appendix 2"/>
    <w:basedOn w:val="Heading2"/>
    <w:next w:val="Normal"/>
    <w:rsid w:val="00142C3E"/>
    <w:pPr>
      <w:numPr>
        <w:ilvl w:val="7"/>
      </w:numPr>
      <w:outlineLvl w:val="7"/>
    </w:pPr>
  </w:style>
  <w:style w:type="paragraph" w:styleId="Heading9">
    <w:name w:val="heading 9"/>
    <w:aliases w:val="Appendix 3"/>
    <w:basedOn w:val="Heading3"/>
    <w:next w:val="Normal"/>
    <w:rsid w:val="00142C3E"/>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142C3E"/>
    <w:rPr>
      <w:rFonts w:asciiTheme="minorHAnsi" w:hAnsiTheme="minorHAnsi"/>
      <w:szCs w:val="24"/>
      <w:lang w:val="en-US" w:eastAsia="en-US"/>
    </w:rPr>
  </w:style>
  <w:style w:type="table" w:styleId="TableGrid">
    <w:name w:val="Table Grid"/>
    <w:basedOn w:val="TableNormal"/>
    <w:rsid w:val="00142C3E"/>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142C3E"/>
    <w:rPr>
      <w:sz w:val="16"/>
      <w:szCs w:val="16"/>
    </w:rPr>
  </w:style>
  <w:style w:type="paragraph" w:styleId="Footer">
    <w:name w:val="footer"/>
    <w:basedOn w:val="Normal"/>
    <w:rsid w:val="00142C3E"/>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142C3E"/>
    <w:rPr>
      <w:rFonts w:ascii="Calibri" w:hAnsi="Calibri" w:cs="Arial"/>
      <w:i w:val="0"/>
      <w:noProof/>
      <w:sz w:val="22"/>
      <w:szCs w:val="20"/>
      <w:u w:val="single"/>
    </w:rPr>
  </w:style>
  <w:style w:type="paragraph" w:styleId="TableofFigures">
    <w:name w:val="table of figures"/>
    <w:basedOn w:val="Normal"/>
    <w:next w:val="Normal"/>
    <w:uiPriority w:val="99"/>
    <w:rsid w:val="00142C3E"/>
    <w:pPr>
      <w:tabs>
        <w:tab w:val="right" w:leader="dot" w:pos="8505"/>
      </w:tabs>
      <w:ind w:left="1134" w:right="1134" w:hanging="1134"/>
    </w:pPr>
    <w:rPr>
      <w:color w:val="993300"/>
    </w:rPr>
  </w:style>
  <w:style w:type="paragraph" w:styleId="FootnoteText">
    <w:name w:val="footnote text"/>
    <w:basedOn w:val="Normal"/>
    <w:semiHidden/>
    <w:rsid w:val="00142C3E"/>
  </w:style>
  <w:style w:type="character" w:customStyle="1" w:styleId="Currency">
    <w:name w:val="Currency"/>
    <w:rsid w:val="00142C3E"/>
    <w:rPr>
      <w:sz w:val="22"/>
    </w:rPr>
  </w:style>
  <w:style w:type="numbering" w:customStyle="1" w:styleId="Bulleted">
    <w:name w:val="Bulleted"/>
    <w:rsid w:val="00142C3E"/>
    <w:pPr>
      <w:numPr>
        <w:numId w:val="1"/>
      </w:numPr>
    </w:pPr>
  </w:style>
  <w:style w:type="table" w:customStyle="1" w:styleId="Table-grid">
    <w:name w:val="Table - grid"/>
    <w:aliases w:val="gray"/>
    <w:basedOn w:val="TableNormal"/>
    <w:rsid w:val="00142C3E"/>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142C3E"/>
    <w:rPr>
      <w:bdr w:val="none" w:sz="0" w:space="0" w:color="auto"/>
      <w:shd w:val="clear" w:color="auto" w:fill="FFCC00"/>
    </w:rPr>
  </w:style>
  <w:style w:type="paragraph" w:styleId="CommentText">
    <w:name w:val="annotation text"/>
    <w:basedOn w:val="Normal"/>
    <w:semiHidden/>
    <w:rsid w:val="00142C3E"/>
    <w:rPr>
      <w:szCs w:val="20"/>
    </w:rPr>
  </w:style>
  <w:style w:type="paragraph" w:styleId="BalloonText">
    <w:name w:val="Balloon Text"/>
    <w:basedOn w:val="Normal"/>
    <w:semiHidden/>
    <w:rsid w:val="00142C3E"/>
    <w:rPr>
      <w:rFonts w:ascii="Lucida Grande" w:hAnsi="Lucida Grande"/>
      <w:szCs w:val="18"/>
    </w:rPr>
  </w:style>
  <w:style w:type="paragraph" w:customStyle="1" w:styleId="SourceCode">
    <w:name w:val="Source Code"/>
    <w:basedOn w:val="BodyText"/>
    <w:link w:val="SourceCodeChar"/>
    <w:qFormat/>
    <w:rsid w:val="00142C3E"/>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142C3E"/>
    <w:pPr>
      <w:ind w:left="1440"/>
    </w:pPr>
  </w:style>
  <w:style w:type="paragraph" w:styleId="TOC3">
    <w:name w:val="toc 3"/>
    <w:basedOn w:val="TOC2"/>
    <w:next w:val="Normal"/>
    <w:uiPriority w:val="39"/>
    <w:rsid w:val="00142C3E"/>
    <w:pPr>
      <w:tabs>
        <w:tab w:val="clear" w:pos="0"/>
      </w:tabs>
      <w:ind w:left="340"/>
    </w:pPr>
    <w:rPr>
      <w:szCs w:val="18"/>
    </w:rPr>
  </w:style>
  <w:style w:type="paragraph" w:styleId="TOC1">
    <w:name w:val="toc 1"/>
    <w:next w:val="Normal"/>
    <w:uiPriority w:val="39"/>
    <w:rsid w:val="00142C3E"/>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142C3E"/>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142C3E"/>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142C3E"/>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142C3E"/>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142C3E"/>
    <w:pPr>
      <w:ind w:left="1680"/>
    </w:pPr>
  </w:style>
  <w:style w:type="paragraph" w:styleId="TOC9">
    <w:name w:val="toc 9"/>
    <w:basedOn w:val="Normal"/>
    <w:next w:val="Normal"/>
    <w:semiHidden/>
    <w:rsid w:val="00142C3E"/>
    <w:pPr>
      <w:ind w:left="1920"/>
    </w:pPr>
  </w:style>
  <w:style w:type="paragraph" w:styleId="TOAHeading">
    <w:name w:val="toa heading"/>
    <w:basedOn w:val="Normal"/>
    <w:next w:val="Normal"/>
    <w:semiHidden/>
    <w:rsid w:val="00142C3E"/>
    <w:pPr>
      <w:pBdr>
        <w:bottom w:val="single" w:sz="18" w:space="1" w:color="999999"/>
      </w:pBdr>
      <w:spacing w:before="120" w:after="360"/>
    </w:pPr>
    <w:rPr>
      <w:sz w:val="36"/>
      <w:szCs w:val="48"/>
    </w:rPr>
  </w:style>
  <w:style w:type="paragraph" w:styleId="List">
    <w:name w:val="List"/>
    <w:basedOn w:val="Normal"/>
    <w:semiHidden/>
    <w:rsid w:val="00142C3E"/>
    <w:pPr>
      <w:ind w:left="360" w:hanging="360"/>
    </w:pPr>
  </w:style>
  <w:style w:type="paragraph" w:customStyle="1" w:styleId="BodyText-denser">
    <w:name w:val="Body Text - denser"/>
    <w:basedOn w:val="BodyText"/>
    <w:link w:val="BodyText-denserChar"/>
    <w:qFormat/>
    <w:rsid w:val="00142C3E"/>
    <w:pPr>
      <w:spacing w:before="40" w:after="40" w:line="240" w:lineRule="auto"/>
    </w:pPr>
  </w:style>
  <w:style w:type="paragraph" w:styleId="BodyText">
    <w:name w:val="Body Text"/>
    <w:basedOn w:val="Normal"/>
    <w:link w:val="BodyTextChar"/>
    <w:qFormat/>
    <w:rsid w:val="00142C3E"/>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142C3E"/>
    <w:pPr>
      <w:spacing w:before="120" w:after="300"/>
      <w:contextualSpacing/>
      <w:jc w:val="center"/>
    </w:pPr>
  </w:style>
  <w:style w:type="character" w:customStyle="1" w:styleId="BodyText-denserChar">
    <w:name w:val="Body Text - denser Char"/>
    <w:basedOn w:val="BodyTextChar"/>
    <w:link w:val="BodyText-denser"/>
    <w:rsid w:val="00142C3E"/>
    <w:rPr>
      <w:rFonts w:asciiTheme="minorHAnsi" w:hAnsiTheme="minorHAnsi"/>
      <w:szCs w:val="24"/>
      <w:lang w:val="en-US" w:eastAsia="en-US"/>
    </w:rPr>
  </w:style>
  <w:style w:type="paragraph" w:customStyle="1" w:styleId="Reference">
    <w:name w:val="Reference"/>
    <w:basedOn w:val="Normal"/>
    <w:rsid w:val="00142C3E"/>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142C3E"/>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142C3E"/>
    <w:pPr>
      <w:jc w:val="center"/>
    </w:pPr>
    <w:rPr>
      <w:rFonts w:ascii="Courier" w:hAnsi="Courier"/>
      <w:b/>
      <w:color w:val="F1F1F1"/>
      <w:sz w:val="128"/>
      <w:szCs w:val="96"/>
    </w:rPr>
  </w:style>
  <w:style w:type="numbering" w:customStyle="1" w:styleId="CharacterList">
    <w:name w:val="CharacterList"/>
    <w:basedOn w:val="Numbered"/>
    <w:rsid w:val="00142C3E"/>
    <w:pPr>
      <w:numPr>
        <w:numId w:val="3"/>
      </w:numPr>
    </w:pPr>
  </w:style>
  <w:style w:type="character" w:styleId="FootnoteReference">
    <w:name w:val="footnote reference"/>
    <w:semiHidden/>
    <w:rsid w:val="00142C3E"/>
    <w:rPr>
      <w:rFonts w:ascii="Garamond" w:hAnsi="Garamond"/>
      <w:sz w:val="18"/>
      <w:vertAlign w:val="superscript"/>
    </w:rPr>
  </w:style>
  <w:style w:type="numbering" w:customStyle="1" w:styleId="Numbered">
    <w:name w:val="Numbered"/>
    <w:rsid w:val="00142C3E"/>
    <w:pPr>
      <w:numPr>
        <w:numId w:val="2"/>
      </w:numPr>
    </w:pPr>
  </w:style>
  <w:style w:type="character" w:customStyle="1" w:styleId="Keystroke">
    <w:name w:val="Keystroke"/>
    <w:qFormat/>
    <w:rsid w:val="00142C3E"/>
    <w:rPr>
      <w:rFonts w:ascii="Arial" w:hAnsi="Arial"/>
      <w:spacing w:val="20"/>
      <w:sz w:val="20"/>
      <w:szCs w:val="22"/>
      <w:bdr w:val="single" w:sz="4" w:space="0" w:color="000000" w:shadow="1"/>
      <w:shd w:val="clear" w:color="auto" w:fill="C0C0C0"/>
    </w:rPr>
  </w:style>
  <w:style w:type="character" w:styleId="Hyperlink">
    <w:name w:val="Hyperlink"/>
    <w:uiPriority w:val="99"/>
    <w:rsid w:val="00142C3E"/>
    <w:rPr>
      <w:color w:val="0000FF"/>
      <w:u w:val="single"/>
    </w:rPr>
  </w:style>
  <w:style w:type="character" w:customStyle="1" w:styleId="GUIElement">
    <w:name w:val="GUI Element"/>
    <w:qFormat/>
    <w:rsid w:val="00142C3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142C3E"/>
    <w:rPr>
      <w:b/>
      <w:bCs/>
    </w:rPr>
  </w:style>
  <w:style w:type="character" w:styleId="FollowedHyperlink">
    <w:name w:val="FollowedHyperlink"/>
    <w:rsid w:val="00142C3E"/>
    <w:rPr>
      <w:color w:val="800080"/>
      <w:u w:val="single"/>
    </w:rPr>
  </w:style>
  <w:style w:type="paragraph" w:styleId="Header">
    <w:name w:val="header"/>
    <w:basedOn w:val="Normal"/>
    <w:link w:val="HeaderChar"/>
    <w:rsid w:val="00142C3E"/>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142C3E"/>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142C3E"/>
    <w:pPr>
      <w:keepNext/>
      <w:spacing w:before="300" w:after="120"/>
      <w:jc w:val="center"/>
    </w:pPr>
  </w:style>
  <w:style w:type="paragraph" w:styleId="Index1">
    <w:name w:val="index 1"/>
    <w:basedOn w:val="Normal"/>
    <w:next w:val="Normal"/>
    <w:semiHidden/>
    <w:rsid w:val="00142C3E"/>
    <w:pPr>
      <w:ind w:left="200" w:hanging="200"/>
    </w:pPr>
    <w:rPr>
      <w:rFonts w:ascii="Garamond" w:hAnsi="Garamond"/>
      <w:color w:val="993300"/>
    </w:rPr>
  </w:style>
  <w:style w:type="paragraph" w:styleId="Index2">
    <w:name w:val="index 2"/>
    <w:basedOn w:val="Normal"/>
    <w:next w:val="Normal"/>
    <w:semiHidden/>
    <w:rsid w:val="00142C3E"/>
    <w:pPr>
      <w:ind w:left="400" w:hanging="200"/>
    </w:pPr>
    <w:rPr>
      <w:rFonts w:ascii="Garamond" w:hAnsi="Garamond"/>
      <w:color w:val="993300"/>
    </w:rPr>
  </w:style>
  <w:style w:type="paragraph" w:styleId="Index3">
    <w:name w:val="index 3"/>
    <w:basedOn w:val="Normal"/>
    <w:next w:val="Normal"/>
    <w:semiHidden/>
    <w:rsid w:val="00142C3E"/>
    <w:pPr>
      <w:ind w:left="600" w:hanging="200"/>
    </w:pPr>
    <w:rPr>
      <w:rFonts w:ascii="Garamond" w:hAnsi="Garamond"/>
      <w:color w:val="993300"/>
    </w:rPr>
  </w:style>
  <w:style w:type="paragraph" w:customStyle="1" w:styleId="DocumentTitle">
    <w:name w:val="Document Title"/>
    <w:basedOn w:val="Heading0"/>
    <w:rsid w:val="00142C3E"/>
    <w:pPr>
      <w:pBdr>
        <w:bottom w:val="single" w:sz="12" w:space="2" w:color="auto"/>
      </w:pBdr>
      <w:spacing w:before="0" w:after="240"/>
    </w:pPr>
    <w:rPr>
      <w:sz w:val="48"/>
    </w:rPr>
  </w:style>
  <w:style w:type="paragraph" w:customStyle="1" w:styleId="DocumentSubject">
    <w:name w:val="Document Subject"/>
    <w:basedOn w:val="Heading0"/>
    <w:rsid w:val="00142C3E"/>
    <w:pPr>
      <w:pBdr>
        <w:bottom w:val="none" w:sz="0" w:space="0" w:color="auto"/>
      </w:pBdr>
    </w:pPr>
    <w:rPr>
      <w:rFonts w:ascii="Arial" w:hAnsi="Arial"/>
      <w:b/>
      <w:sz w:val="36"/>
      <w:szCs w:val="32"/>
    </w:rPr>
  </w:style>
  <w:style w:type="paragraph" w:styleId="DocumentMap">
    <w:name w:val="Document Map"/>
    <w:basedOn w:val="Normal"/>
    <w:semiHidden/>
    <w:rsid w:val="00142C3E"/>
    <w:pPr>
      <w:shd w:val="clear" w:color="auto" w:fill="000080"/>
    </w:pPr>
    <w:rPr>
      <w:rFonts w:ascii="Tahoma" w:hAnsi="Tahoma" w:cs="Tahoma"/>
      <w:szCs w:val="20"/>
    </w:rPr>
  </w:style>
  <w:style w:type="table" w:customStyle="1" w:styleId="TableGridBordered">
    <w:name w:val="Table Grid Bordered"/>
    <w:basedOn w:val="TableGrid"/>
    <w:rsid w:val="00142C3E"/>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142C3E"/>
    <w:rPr>
      <w:rFonts w:asciiTheme="minorHAnsi" w:hAnsiTheme="minorHAnsi"/>
      <w:sz w:val="14"/>
      <w:szCs w:val="24"/>
      <w:lang w:val="en-US" w:eastAsia="en-US"/>
    </w:rPr>
  </w:style>
  <w:style w:type="paragraph" w:customStyle="1" w:styleId="TemplateInstructions">
    <w:name w:val="Template Instructions"/>
    <w:basedOn w:val="BodyText"/>
    <w:rsid w:val="00142C3E"/>
    <w:pPr>
      <w:spacing w:line="240" w:lineRule="auto"/>
      <w:contextualSpacing/>
    </w:pPr>
    <w:rPr>
      <w:i/>
      <w:color w:val="7030A0"/>
    </w:rPr>
  </w:style>
  <w:style w:type="character" w:customStyle="1" w:styleId="Math">
    <w:name w:val="Math"/>
    <w:rsid w:val="00142C3E"/>
    <w:rPr>
      <w:rFonts w:ascii="Times New Roman" w:hAnsi="Times New Roman"/>
      <w:i/>
    </w:rPr>
  </w:style>
  <w:style w:type="table" w:customStyle="1" w:styleId="Table-info">
    <w:name w:val="Table - info"/>
    <w:basedOn w:val="TableNormal"/>
    <w:rsid w:val="00142C3E"/>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142C3E"/>
    <w:rPr>
      <w:rFonts w:ascii="Arial" w:hAnsi="Arial"/>
      <w:color w:val="993300"/>
      <w:sz w:val="24"/>
      <w:szCs w:val="18"/>
      <w:lang w:val="en-US" w:eastAsia="en-US"/>
    </w:rPr>
  </w:style>
  <w:style w:type="table" w:customStyle="1" w:styleId="Table-warningnote">
    <w:name w:val="Table - warning note"/>
    <w:basedOn w:val="Table-invisible"/>
    <w:rsid w:val="00142C3E"/>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1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142C3E"/>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uiPriority w:val="34"/>
    <w:rsid w:val="00142C3E"/>
    <w:pPr>
      <w:ind w:left="720"/>
      <w:contextualSpacing/>
    </w:pPr>
  </w:style>
  <w:style w:type="character" w:customStyle="1" w:styleId="Accent">
    <w:name w:val="Accent"/>
    <w:uiPriority w:val="1"/>
    <w:qFormat/>
    <w:rsid w:val="00142C3E"/>
    <w:rPr>
      <w:b/>
      <w:i/>
    </w:rPr>
  </w:style>
  <w:style w:type="character" w:styleId="PlaceholderText">
    <w:name w:val="Placeholder Text"/>
    <w:basedOn w:val="DefaultParagraphFont"/>
    <w:uiPriority w:val="99"/>
    <w:semiHidden/>
    <w:rsid w:val="00142C3E"/>
    <w:rPr>
      <w:color w:val="808080"/>
    </w:rPr>
  </w:style>
  <w:style w:type="character" w:customStyle="1" w:styleId="Identifier">
    <w:name w:val="Identifier"/>
    <w:uiPriority w:val="1"/>
    <w:qFormat/>
    <w:rsid w:val="00142C3E"/>
    <w:rPr>
      <w:rFonts w:ascii="Lucida Console" w:hAnsi="Lucida Console"/>
      <w:sz w:val="20"/>
    </w:rPr>
  </w:style>
  <w:style w:type="character" w:customStyle="1" w:styleId="SourceCodeCharacter">
    <w:name w:val="Source Code Character"/>
    <w:basedOn w:val="DefaultParagraphFont"/>
    <w:uiPriority w:val="1"/>
    <w:rsid w:val="00142C3E"/>
    <w:rPr>
      <w:rFonts w:ascii="Courier New" w:hAnsi="Courier New"/>
      <w:sz w:val="20"/>
      <w:szCs w:val="22"/>
    </w:rPr>
  </w:style>
  <w:style w:type="table" w:customStyle="1" w:styleId="SourceCodeTable">
    <w:name w:val="Source Code Table"/>
    <w:basedOn w:val="TableNormal"/>
    <w:uiPriority w:val="99"/>
    <w:rsid w:val="00142C3E"/>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142C3E"/>
    <w:pPr>
      <w:spacing w:before="0" w:after="0" w:line="240" w:lineRule="auto"/>
    </w:pPr>
    <w:rPr>
      <w:rFonts w:ascii="Consolas" w:hAnsi="Consolas"/>
      <w:sz w:val="19"/>
    </w:rPr>
  </w:style>
  <w:style w:type="numbering" w:styleId="111111">
    <w:name w:val="Outline List 2"/>
    <w:basedOn w:val="NoList"/>
    <w:rsid w:val="00142C3E"/>
    <w:pPr>
      <w:numPr>
        <w:numId w:val="6"/>
      </w:numPr>
    </w:pPr>
  </w:style>
  <w:style w:type="numbering" w:styleId="1ai">
    <w:name w:val="Outline List 1"/>
    <w:basedOn w:val="NoList"/>
    <w:rsid w:val="00142C3E"/>
    <w:pPr>
      <w:numPr>
        <w:numId w:val="7"/>
      </w:numPr>
    </w:pPr>
  </w:style>
  <w:style w:type="numbering" w:styleId="ArticleSection">
    <w:name w:val="Outline List 3"/>
    <w:basedOn w:val="NoList"/>
    <w:rsid w:val="00142C3E"/>
    <w:pPr>
      <w:numPr>
        <w:numId w:val="8"/>
      </w:numPr>
    </w:pPr>
  </w:style>
  <w:style w:type="paragraph" w:styleId="Bibliography">
    <w:name w:val="Bibliography"/>
    <w:basedOn w:val="Normal"/>
    <w:next w:val="Normal"/>
    <w:uiPriority w:val="37"/>
    <w:unhideWhenUsed/>
    <w:rsid w:val="00142C3E"/>
  </w:style>
  <w:style w:type="paragraph" w:styleId="BlockText">
    <w:name w:val="Block Text"/>
    <w:basedOn w:val="Normal"/>
    <w:rsid w:val="00142C3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142C3E"/>
    <w:pPr>
      <w:spacing w:after="120" w:line="480" w:lineRule="auto"/>
    </w:pPr>
  </w:style>
  <w:style w:type="character" w:customStyle="1" w:styleId="BodyText2Char">
    <w:name w:val="Body Text 2 Char"/>
    <w:basedOn w:val="DefaultParagraphFont"/>
    <w:link w:val="BodyText2"/>
    <w:rsid w:val="00142C3E"/>
    <w:rPr>
      <w:rFonts w:ascii="Arial" w:hAnsi="Arial"/>
      <w:sz w:val="20"/>
      <w:szCs w:val="24"/>
      <w:lang w:val="en-US" w:eastAsia="en-US"/>
    </w:rPr>
  </w:style>
  <w:style w:type="paragraph" w:styleId="BodyText3">
    <w:name w:val="Body Text 3"/>
    <w:basedOn w:val="Normal"/>
    <w:link w:val="BodyText3Char"/>
    <w:rsid w:val="00142C3E"/>
    <w:pPr>
      <w:spacing w:after="120"/>
    </w:pPr>
    <w:rPr>
      <w:sz w:val="16"/>
      <w:szCs w:val="16"/>
    </w:rPr>
  </w:style>
  <w:style w:type="character" w:customStyle="1" w:styleId="BodyText3Char">
    <w:name w:val="Body Text 3 Char"/>
    <w:basedOn w:val="DefaultParagraphFont"/>
    <w:link w:val="BodyText3"/>
    <w:rsid w:val="00142C3E"/>
    <w:rPr>
      <w:rFonts w:ascii="Arial" w:hAnsi="Arial"/>
      <w:sz w:val="16"/>
      <w:szCs w:val="16"/>
      <w:lang w:val="en-US" w:eastAsia="en-US"/>
    </w:rPr>
  </w:style>
  <w:style w:type="paragraph" w:styleId="BodyTextFirstIndent">
    <w:name w:val="Body Text First Indent"/>
    <w:basedOn w:val="BodyText"/>
    <w:link w:val="BodyTextFirstIndentChar"/>
    <w:rsid w:val="00142C3E"/>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142C3E"/>
    <w:rPr>
      <w:rFonts w:ascii="Arial" w:hAnsi="Arial"/>
      <w:sz w:val="20"/>
      <w:szCs w:val="24"/>
      <w:lang w:val="en-US" w:eastAsia="en-US"/>
    </w:rPr>
  </w:style>
  <w:style w:type="paragraph" w:styleId="BodyTextIndent">
    <w:name w:val="Body Text Indent"/>
    <w:basedOn w:val="Normal"/>
    <w:link w:val="BodyTextIndentChar"/>
    <w:rsid w:val="00142C3E"/>
    <w:pPr>
      <w:spacing w:after="120"/>
      <w:ind w:left="283"/>
    </w:pPr>
  </w:style>
  <w:style w:type="character" w:customStyle="1" w:styleId="BodyTextIndentChar">
    <w:name w:val="Body Text Indent Char"/>
    <w:basedOn w:val="DefaultParagraphFont"/>
    <w:link w:val="BodyTextIndent"/>
    <w:rsid w:val="00142C3E"/>
    <w:rPr>
      <w:rFonts w:ascii="Arial" w:hAnsi="Arial"/>
      <w:sz w:val="20"/>
      <w:szCs w:val="24"/>
      <w:lang w:val="en-US" w:eastAsia="en-US"/>
    </w:rPr>
  </w:style>
  <w:style w:type="paragraph" w:styleId="BodyTextFirstIndent2">
    <w:name w:val="Body Text First Indent 2"/>
    <w:basedOn w:val="BodyTextIndent"/>
    <w:link w:val="BodyTextFirstIndent2Char"/>
    <w:rsid w:val="00142C3E"/>
    <w:pPr>
      <w:spacing w:after="0"/>
      <w:ind w:left="360" w:firstLine="360"/>
    </w:pPr>
  </w:style>
  <w:style w:type="character" w:customStyle="1" w:styleId="BodyTextFirstIndent2Char">
    <w:name w:val="Body Text First Indent 2 Char"/>
    <w:basedOn w:val="BodyTextIndentChar"/>
    <w:link w:val="BodyTextFirstIndent2"/>
    <w:rsid w:val="00142C3E"/>
    <w:rPr>
      <w:rFonts w:ascii="Arial" w:hAnsi="Arial"/>
      <w:sz w:val="20"/>
      <w:szCs w:val="24"/>
      <w:lang w:val="en-US" w:eastAsia="en-US"/>
    </w:rPr>
  </w:style>
  <w:style w:type="paragraph" w:styleId="BodyTextIndent2">
    <w:name w:val="Body Text Indent 2"/>
    <w:basedOn w:val="Normal"/>
    <w:link w:val="BodyTextIndent2Char"/>
    <w:rsid w:val="00142C3E"/>
    <w:pPr>
      <w:spacing w:after="120" w:line="480" w:lineRule="auto"/>
      <w:ind w:left="283"/>
    </w:pPr>
  </w:style>
  <w:style w:type="character" w:customStyle="1" w:styleId="BodyTextIndent2Char">
    <w:name w:val="Body Text Indent 2 Char"/>
    <w:basedOn w:val="DefaultParagraphFont"/>
    <w:link w:val="BodyTextIndent2"/>
    <w:rsid w:val="00142C3E"/>
    <w:rPr>
      <w:rFonts w:ascii="Arial" w:hAnsi="Arial"/>
      <w:sz w:val="20"/>
      <w:szCs w:val="24"/>
      <w:lang w:val="en-US" w:eastAsia="en-US"/>
    </w:rPr>
  </w:style>
  <w:style w:type="paragraph" w:styleId="BodyTextIndent3">
    <w:name w:val="Body Text Indent 3"/>
    <w:basedOn w:val="Normal"/>
    <w:link w:val="BodyTextIndent3Char"/>
    <w:rsid w:val="00142C3E"/>
    <w:pPr>
      <w:spacing w:after="120"/>
      <w:ind w:left="283"/>
    </w:pPr>
    <w:rPr>
      <w:sz w:val="16"/>
      <w:szCs w:val="16"/>
    </w:rPr>
  </w:style>
  <w:style w:type="character" w:customStyle="1" w:styleId="BodyTextIndent3Char">
    <w:name w:val="Body Text Indent 3 Char"/>
    <w:basedOn w:val="DefaultParagraphFont"/>
    <w:link w:val="BodyTextIndent3"/>
    <w:rsid w:val="00142C3E"/>
    <w:rPr>
      <w:rFonts w:ascii="Arial" w:hAnsi="Arial"/>
      <w:sz w:val="16"/>
      <w:szCs w:val="16"/>
      <w:lang w:val="en-US" w:eastAsia="en-US"/>
    </w:rPr>
  </w:style>
  <w:style w:type="character" w:styleId="BookTitle">
    <w:name w:val="Book Title"/>
    <w:basedOn w:val="DefaultParagraphFont"/>
    <w:uiPriority w:val="33"/>
    <w:rsid w:val="00142C3E"/>
    <w:rPr>
      <w:b/>
      <w:bCs/>
      <w:smallCaps/>
      <w:spacing w:val="5"/>
    </w:rPr>
  </w:style>
  <w:style w:type="paragraph" w:styleId="Closing">
    <w:name w:val="Closing"/>
    <w:basedOn w:val="Normal"/>
    <w:link w:val="ClosingChar"/>
    <w:rsid w:val="00142C3E"/>
    <w:pPr>
      <w:ind w:left="4252"/>
    </w:pPr>
  </w:style>
  <w:style w:type="character" w:customStyle="1" w:styleId="ClosingChar">
    <w:name w:val="Closing Char"/>
    <w:basedOn w:val="DefaultParagraphFont"/>
    <w:link w:val="Closing"/>
    <w:rsid w:val="00142C3E"/>
    <w:rPr>
      <w:rFonts w:ascii="Arial" w:hAnsi="Arial"/>
      <w:sz w:val="20"/>
      <w:szCs w:val="24"/>
      <w:lang w:val="en-US" w:eastAsia="en-US"/>
    </w:rPr>
  </w:style>
  <w:style w:type="table" w:customStyle="1" w:styleId="ColorfulGrid1">
    <w:name w:val="Colorful Grid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42C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42C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42C3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42C3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142C3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42C3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42C3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42C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142C3E"/>
  </w:style>
  <w:style w:type="character" w:customStyle="1" w:styleId="DateChar">
    <w:name w:val="Date Char"/>
    <w:basedOn w:val="DefaultParagraphFont"/>
    <w:link w:val="Date"/>
    <w:rsid w:val="00142C3E"/>
    <w:rPr>
      <w:rFonts w:ascii="Arial" w:hAnsi="Arial"/>
      <w:sz w:val="20"/>
      <w:szCs w:val="24"/>
      <w:lang w:val="en-US" w:eastAsia="en-US"/>
    </w:rPr>
  </w:style>
  <w:style w:type="paragraph" w:styleId="E-mailSignature">
    <w:name w:val="E-mail Signature"/>
    <w:basedOn w:val="Normal"/>
    <w:link w:val="E-mailSignatureChar"/>
    <w:rsid w:val="00142C3E"/>
  </w:style>
  <w:style w:type="character" w:customStyle="1" w:styleId="E-mailSignatureChar">
    <w:name w:val="E-mail Signature Char"/>
    <w:basedOn w:val="DefaultParagraphFont"/>
    <w:link w:val="E-mailSignature"/>
    <w:rsid w:val="00142C3E"/>
    <w:rPr>
      <w:rFonts w:ascii="Arial" w:hAnsi="Arial"/>
      <w:sz w:val="20"/>
      <w:szCs w:val="24"/>
      <w:lang w:val="en-US" w:eastAsia="en-US"/>
    </w:rPr>
  </w:style>
  <w:style w:type="character" w:styleId="Emphasis">
    <w:name w:val="Emphasis"/>
    <w:basedOn w:val="DefaultParagraphFont"/>
    <w:rsid w:val="00142C3E"/>
    <w:rPr>
      <w:i/>
      <w:iCs/>
    </w:rPr>
  </w:style>
  <w:style w:type="character" w:styleId="EndnoteReference">
    <w:name w:val="endnote reference"/>
    <w:basedOn w:val="DefaultParagraphFont"/>
    <w:rsid w:val="00142C3E"/>
    <w:rPr>
      <w:vertAlign w:val="superscript"/>
    </w:rPr>
  </w:style>
  <w:style w:type="paragraph" w:styleId="EndnoteText">
    <w:name w:val="endnote text"/>
    <w:basedOn w:val="Normal"/>
    <w:link w:val="EndnoteTextChar"/>
    <w:rsid w:val="00142C3E"/>
    <w:rPr>
      <w:szCs w:val="20"/>
    </w:rPr>
  </w:style>
  <w:style w:type="character" w:customStyle="1" w:styleId="EndnoteTextChar">
    <w:name w:val="Endnote Text Char"/>
    <w:basedOn w:val="DefaultParagraphFont"/>
    <w:link w:val="EndnoteText"/>
    <w:rsid w:val="00142C3E"/>
    <w:rPr>
      <w:rFonts w:ascii="Arial" w:hAnsi="Arial"/>
      <w:sz w:val="20"/>
      <w:szCs w:val="20"/>
      <w:lang w:val="en-US" w:eastAsia="en-US"/>
    </w:rPr>
  </w:style>
  <w:style w:type="paragraph" w:styleId="EnvelopeAddress">
    <w:name w:val="envelope address"/>
    <w:basedOn w:val="Normal"/>
    <w:rsid w:val="00142C3E"/>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42C3E"/>
    <w:rPr>
      <w:rFonts w:asciiTheme="majorHAnsi" w:eastAsiaTheme="majorEastAsia" w:hAnsiTheme="majorHAnsi" w:cstheme="majorBidi"/>
      <w:szCs w:val="20"/>
    </w:rPr>
  </w:style>
  <w:style w:type="character" w:styleId="HTMLAcronym">
    <w:name w:val="HTML Acronym"/>
    <w:basedOn w:val="DefaultParagraphFont"/>
    <w:rsid w:val="00142C3E"/>
  </w:style>
  <w:style w:type="paragraph" w:styleId="HTMLAddress">
    <w:name w:val="HTML Address"/>
    <w:basedOn w:val="Normal"/>
    <w:link w:val="HTMLAddressChar"/>
    <w:rsid w:val="00142C3E"/>
    <w:rPr>
      <w:i/>
      <w:iCs/>
    </w:rPr>
  </w:style>
  <w:style w:type="character" w:customStyle="1" w:styleId="HTMLAddressChar">
    <w:name w:val="HTML Address Char"/>
    <w:basedOn w:val="DefaultParagraphFont"/>
    <w:link w:val="HTMLAddress"/>
    <w:rsid w:val="00142C3E"/>
    <w:rPr>
      <w:rFonts w:ascii="Arial" w:hAnsi="Arial"/>
      <w:i/>
      <w:iCs/>
      <w:sz w:val="20"/>
      <w:szCs w:val="24"/>
      <w:lang w:val="en-US" w:eastAsia="en-US"/>
    </w:rPr>
  </w:style>
  <w:style w:type="character" w:styleId="HTMLCite">
    <w:name w:val="HTML Cite"/>
    <w:basedOn w:val="DefaultParagraphFont"/>
    <w:rsid w:val="00142C3E"/>
    <w:rPr>
      <w:i/>
      <w:iCs/>
    </w:rPr>
  </w:style>
  <w:style w:type="character" w:styleId="HTMLCode">
    <w:name w:val="HTML Code"/>
    <w:basedOn w:val="DefaultParagraphFont"/>
    <w:rsid w:val="00142C3E"/>
    <w:rPr>
      <w:rFonts w:ascii="Consolas" w:hAnsi="Consolas"/>
      <w:sz w:val="20"/>
      <w:szCs w:val="20"/>
    </w:rPr>
  </w:style>
  <w:style w:type="character" w:styleId="HTMLDefinition">
    <w:name w:val="HTML Definition"/>
    <w:basedOn w:val="DefaultParagraphFont"/>
    <w:rsid w:val="00142C3E"/>
    <w:rPr>
      <w:i/>
      <w:iCs/>
    </w:rPr>
  </w:style>
  <w:style w:type="character" w:styleId="HTMLKeyboard">
    <w:name w:val="HTML Keyboard"/>
    <w:basedOn w:val="DefaultParagraphFont"/>
    <w:rsid w:val="00142C3E"/>
    <w:rPr>
      <w:rFonts w:ascii="Consolas" w:hAnsi="Consolas"/>
      <w:sz w:val="20"/>
      <w:szCs w:val="20"/>
    </w:rPr>
  </w:style>
  <w:style w:type="character" w:styleId="HTMLSample">
    <w:name w:val="HTML Sample"/>
    <w:basedOn w:val="DefaultParagraphFont"/>
    <w:rsid w:val="00142C3E"/>
    <w:rPr>
      <w:rFonts w:ascii="Consolas" w:hAnsi="Consolas"/>
      <w:sz w:val="24"/>
      <w:szCs w:val="24"/>
    </w:rPr>
  </w:style>
  <w:style w:type="character" w:styleId="HTMLTypewriter">
    <w:name w:val="HTML Typewriter"/>
    <w:basedOn w:val="DefaultParagraphFont"/>
    <w:rsid w:val="00142C3E"/>
    <w:rPr>
      <w:rFonts w:ascii="Consolas" w:hAnsi="Consolas"/>
      <w:sz w:val="20"/>
      <w:szCs w:val="20"/>
    </w:rPr>
  </w:style>
  <w:style w:type="character" w:styleId="HTMLVariable">
    <w:name w:val="HTML Variable"/>
    <w:basedOn w:val="DefaultParagraphFont"/>
    <w:rsid w:val="00142C3E"/>
    <w:rPr>
      <w:i/>
      <w:iCs/>
    </w:rPr>
  </w:style>
  <w:style w:type="paragraph" w:styleId="Index4">
    <w:name w:val="index 4"/>
    <w:basedOn w:val="Normal"/>
    <w:next w:val="Normal"/>
    <w:rsid w:val="00142C3E"/>
    <w:pPr>
      <w:ind w:left="800" w:hanging="200"/>
    </w:pPr>
  </w:style>
  <w:style w:type="paragraph" w:styleId="Index5">
    <w:name w:val="index 5"/>
    <w:basedOn w:val="Normal"/>
    <w:next w:val="Normal"/>
    <w:rsid w:val="00142C3E"/>
    <w:pPr>
      <w:ind w:left="1000" w:hanging="200"/>
    </w:pPr>
  </w:style>
  <w:style w:type="paragraph" w:styleId="Index6">
    <w:name w:val="index 6"/>
    <w:basedOn w:val="Normal"/>
    <w:next w:val="Normal"/>
    <w:rsid w:val="00142C3E"/>
    <w:pPr>
      <w:ind w:left="1200" w:hanging="200"/>
    </w:pPr>
  </w:style>
  <w:style w:type="paragraph" w:styleId="Index7">
    <w:name w:val="index 7"/>
    <w:basedOn w:val="Normal"/>
    <w:next w:val="Normal"/>
    <w:rsid w:val="00142C3E"/>
    <w:pPr>
      <w:ind w:left="1400" w:hanging="200"/>
    </w:pPr>
  </w:style>
  <w:style w:type="paragraph" w:styleId="Index8">
    <w:name w:val="index 8"/>
    <w:basedOn w:val="Normal"/>
    <w:next w:val="Normal"/>
    <w:rsid w:val="00142C3E"/>
    <w:pPr>
      <w:ind w:left="1600" w:hanging="200"/>
    </w:pPr>
  </w:style>
  <w:style w:type="paragraph" w:styleId="Index9">
    <w:name w:val="index 9"/>
    <w:basedOn w:val="Normal"/>
    <w:next w:val="Normal"/>
    <w:rsid w:val="00142C3E"/>
    <w:pPr>
      <w:ind w:left="1800" w:hanging="200"/>
    </w:pPr>
  </w:style>
  <w:style w:type="paragraph" w:styleId="IndexHeading">
    <w:name w:val="index heading"/>
    <w:basedOn w:val="Normal"/>
    <w:next w:val="Index1"/>
    <w:rsid w:val="00142C3E"/>
    <w:rPr>
      <w:rFonts w:asciiTheme="majorHAnsi" w:eastAsiaTheme="majorEastAsia" w:hAnsiTheme="majorHAnsi" w:cstheme="majorBidi"/>
      <w:b/>
      <w:bCs/>
    </w:rPr>
  </w:style>
  <w:style w:type="character" w:styleId="IntenseEmphasis">
    <w:name w:val="Intense Emphasis"/>
    <w:basedOn w:val="DefaultParagraphFont"/>
    <w:uiPriority w:val="21"/>
    <w:rsid w:val="00142C3E"/>
    <w:rPr>
      <w:b/>
      <w:bCs/>
      <w:i/>
      <w:iCs/>
      <w:color w:val="4F81BD" w:themeColor="accent1"/>
    </w:rPr>
  </w:style>
  <w:style w:type="paragraph" w:styleId="IntenseQuote">
    <w:name w:val="Intense Quote"/>
    <w:basedOn w:val="Normal"/>
    <w:next w:val="Normal"/>
    <w:link w:val="IntenseQuoteChar"/>
    <w:uiPriority w:val="30"/>
    <w:rsid w:val="00142C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2C3E"/>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142C3E"/>
    <w:rPr>
      <w:b/>
      <w:bCs/>
      <w:smallCaps/>
      <w:color w:val="C0504D" w:themeColor="accent2"/>
      <w:spacing w:val="5"/>
      <w:u w:val="single"/>
    </w:rPr>
  </w:style>
  <w:style w:type="table" w:customStyle="1" w:styleId="LightGrid1">
    <w:name w:val="Light Grid1"/>
    <w:basedOn w:val="TableNormal"/>
    <w:uiPriority w:val="62"/>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142C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42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42C3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142C3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142C3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142C3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142C3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142C3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42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42C3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42C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42C3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42C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42C3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142C3E"/>
  </w:style>
  <w:style w:type="paragraph" w:styleId="List2">
    <w:name w:val="List 2"/>
    <w:basedOn w:val="Normal"/>
    <w:rsid w:val="00142C3E"/>
    <w:pPr>
      <w:ind w:left="566" w:hanging="283"/>
      <w:contextualSpacing/>
    </w:pPr>
  </w:style>
  <w:style w:type="paragraph" w:styleId="List3">
    <w:name w:val="List 3"/>
    <w:basedOn w:val="Normal"/>
    <w:rsid w:val="00142C3E"/>
    <w:pPr>
      <w:ind w:left="849" w:hanging="283"/>
      <w:contextualSpacing/>
    </w:pPr>
  </w:style>
  <w:style w:type="paragraph" w:styleId="List4">
    <w:name w:val="List 4"/>
    <w:basedOn w:val="Normal"/>
    <w:rsid w:val="00142C3E"/>
    <w:pPr>
      <w:ind w:left="1132" w:hanging="283"/>
      <w:contextualSpacing/>
    </w:pPr>
  </w:style>
  <w:style w:type="paragraph" w:styleId="List5">
    <w:name w:val="List 5"/>
    <w:basedOn w:val="Normal"/>
    <w:rsid w:val="00142C3E"/>
    <w:pPr>
      <w:ind w:left="1415" w:hanging="283"/>
      <w:contextualSpacing/>
    </w:pPr>
  </w:style>
  <w:style w:type="paragraph" w:styleId="ListBullet">
    <w:name w:val="List Bullet"/>
    <w:basedOn w:val="Normal"/>
    <w:rsid w:val="00142C3E"/>
    <w:pPr>
      <w:numPr>
        <w:numId w:val="9"/>
      </w:numPr>
      <w:contextualSpacing/>
    </w:pPr>
  </w:style>
  <w:style w:type="paragraph" w:styleId="ListBullet2">
    <w:name w:val="List Bullet 2"/>
    <w:basedOn w:val="Normal"/>
    <w:rsid w:val="00142C3E"/>
    <w:pPr>
      <w:numPr>
        <w:numId w:val="10"/>
      </w:numPr>
      <w:contextualSpacing/>
    </w:pPr>
  </w:style>
  <w:style w:type="paragraph" w:styleId="ListBullet3">
    <w:name w:val="List Bullet 3"/>
    <w:basedOn w:val="Normal"/>
    <w:rsid w:val="00142C3E"/>
    <w:pPr>
      <w:numPr>
        <w:numId w:val="11"/>
      </w:numPr>
      <w:contextualSpacing/>
    </w:pPr>
  </w:style>
  <w:style w:type="paragraph" w:styleId="ListBullet4">
    <w:name w:val="List Bullet 4"/>
    <w:basedOn w:val="Normal"/>
    <w:rsid w:val="00142C3E"/>
    <w:pPr>
      <w:numPr>
        <w:numId w:val="12"/>
      </w:numPr>
      <w:contextualSpacing/>
    </w:pPr>
  </w:style>
  <w:style w:type="paragraph" w:styleId="ListBullet5">
    <w:name w:val="List Bullet 5"/>
    <w:basedOn w:val="Normal"/>
    <w:rsid w:val="00142C3E"/>
    <w:pPr>
      <w:numPr>
        <w:numId w:val="13"/>
      </w:numPr>
      <w:contextualSpacing/>
    </w:pPr>
  </w:style>
  <w:style w:type="paragraph" w:styleId="ListContinue">
    <w:name w:val="List Continue"/>
    <w:basedOn w:val="Normal"/>
    <w:rsid w:val="00142C3E"/>
    <w:pPr>
      <w:spacing w:after="120"/>
      <w:ind w:left="283"/>
      <w:contextualSpacing/>
    </w:pPr>
  </w:style>
  <w:style w:type="paragraph" w:styleId="ListContinue2">
    <w:name w:val="List Continue 2"/>
    <w:basedOn w:val="Normal"/>
    <w:rsid w:val="00142C3E"/>
    <w:pPr>
      <w:spacing w:after="120"/>
      <w:ind w:left="566"/>
      <w:contextualSpacing/>
    </w:pPr>
  </w:style>
  <w:style w:type="paragraph" w:styleId="ListContinue3">
    <w:name w:val="List Continue 3"/>
    <w:basedOn w:val="Normal"/>
    <w:rsid w:val="00142C3E"/>
    <w:pPr>
      <w:spacing w:after="120"/>
      <w:ind w:left="849"/>
      <w:contextualSpacing/>
    </w:pPr>
  </w:style>
  <w:style w:type="paragraph" w:styleId="ListContinue4">
    <w:name w:val="List Continue 4"/>
    <w:basedOn w:val="Normal"/>
    <w:rsid w:val="00142C3E"/>
    <w:pPr>
      <w:spacing w:after="120"/>
      <w:ind w:left="1132"/>
      <w:contextualSpacing/>
    </w:pPr>
  </w:style>
  <w:style w:type="paragraph" w:styleId="ListContinue5">
    <w:name w:val="List Continue 5"/>
    <w:basedOn w:val="Normal"/>
    <w:rsid w:val="00142C3E"/>
    <w:pPr>
      <w:spacing w:after="120"/>
      <w:ind w:left="1415"/>
      <w:contextualSpacing/>
    </w:pPr>
  </w:style>
  <w:style w:type="paragraph" w:styleId="ListNumber">
    <w:name w:val="List Number"/>
    <w:basedOn w:val="Normal"/>
    <w:rsid w:val="00142C3E"/>
    <w:pPr>
      <w:numPr>
        <w:numId w:val="14"/>
      </w:numPr>
      <w:contextualSpacing/>
    </w:pPr>
  </w:style>
  <w:style w:type="paragraph" w:styleId="ListNumber2">
    <w:name w:val="List Number 2"/>
    <w:basedOn w:val="Normal"/>
    <w:rsid w:val="00142C3E"/>
    <w:pPr>
      <w:numPr>
        <w:numId w:val="15"/>
      </w:numPr>
      <w:contextualSpacing/>
    </w:pPr>
  </w:style>
  <w:style w:type="paragraph" w:styleId="ListNumber3">
    <w:name w:val="List Number 3"/>
    <w:basedOn w:val="Normal"/>
    <w:rsid w:val="00142C3E"/>
    <w:pPr>
      <w:numPr>
        <w:numId w:val="16"/>
      </w:numPr>
      <w:contextualSpacing/>
    </w:pPr>
  </w:style>
  <w:style w:type="paragraph" w:styleId="ListNumber4">
    <w:name w:val="List Number 4"/>
    <w:basedOn w:val="Normal"/>
    <w:rsid w:val="00142C3E"/>
    <w:pPr>
      <w:numPr>
        <w:numId w:val="17"/>
      </w:numPr>
      <w:contextualSpacing/>
    </w:pPr>
  </w:style>
  <w:style w:type="paragraph" w:styleId="ListNumber5">
    <w:name w:val="List Number 5"/>
    <w:basedOn w:val="Normal"/>
    <w:rsid w:val="00142C3E"/>
    <w:pPr>
      <w:numPr>
        <w:numId w:val="18"/>
      </w:numPr>
      <w:contextualSpacing/>
    </w:pPr>
  </w:style>
  <w:style w:type="paragraph" w:styleId="MacroText">
    <w:name w:val="macro"/>
    <w:link w:val="MacroTextChar"/>
    <w:rsid w:val="00142C3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142C3E"/>
    <w:rPr>
      <w:rFonts w:ascii="Consolas" w:hAnsi="Consolas"/>
      <w:sz w:val="20"/>
      <w:szCs w:val="20"/>
      <w:lang w:val="en-US" w:eastAsia="en-US"/>
    </w:rPr>
  </w:style>
  <w:style w:type="table" w:customStyle="1" w:styleId="MediumGrid11">
    <w:name w:val="Medium Grid 11"/>
    <w:basedOn w:val="TableNormal"/>
    <w:uiPriority w:val="67"/>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142C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142C3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42C3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142C3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142C3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142C3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142C3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142C3E"/>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2C3E"/>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42C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42C3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42C3E"/>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42C3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42C3E"/>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42C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42C3E"/>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42C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42C3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142C3E"/>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142C3E"/>
    <w:rPr>
      <w:rFonts w:ascii="Arial" w:hAnsi="Arial"/>
      <w:sz w:val="20"/>
      <w:szCs w:val="24"/>
      <w:lang w:val="en-US" w:eastAsia="en-US"/>
    </w:rPr>
  </w:style>
  <w:style w:type="paragraph" w:styleId="NormalWeb">
    <w:name w:val="Normal (Web)"/>
    <w:basedOn w:val="Normal"/>
    <w:rsid w:val="00142C3E"/>
    <w:rPr>
      <w:rFonts w:ascii="Times New Roman" w:hAnsi="Times New Roman"/>
      <w:sz w:val="24"/>
    </w:rPr>
  </w:style>
  <w:style w:type="paragraph" w:styleId="NormalIndent">
    <w:name w:val="Normal Indent"/>
    <w:basedOn w:val="Normal"/>
    <w:rsid w:val="00142C3E"/>
    <w:pPr>
      <w:ind w:left="708"/>
    </w:pPr>
  </w:style>
  <w:style w:type="paragraph" w:styleId="NoteHeading">
    <w:name w:val="Note Heading"/>
    <w:basedOn w:val="Normal"/>
    <w:next w:val="Normal"/>
    <w:link w:val="NoteHeadingChar"/>
    <w:rsid w:val="00142C3E"/>
  </w:style>
  <w:style w:type="character" w:customStyle="1" w:styleId="NoteHeadingChar">
    <w:name w:val="Note Heading Char"/>
    <w:basedOn w:val="DefaultParagraphFont"/>
    <w:link w:val="NoteHeading"/>
    <w:rsid w:val="00142C3E"/>
    <w:rPr>
      <w:rFonts w:ascii="Arial" w:hAnsi="Arial"/>
      <w:sz w:val="20"/>
      <w:szCs w:val="24"/>
      <w:lang w:val="en-US" w:eastAsia="en-US"/>
    </w:rPr>
  </w:style>
  <w:style w:type="character" w:styleId="PageNumber">
    <w:name w:val="page number"/>
    <w:basedOn w:val="DefaultParagraphFont"/>
    <w:rsid w:val="00142C3E"/>
  </w:style>
  <w:style w:type="paragraph" w:styleId="PlainText">
    <w:name w:val="Plain Text"/>
    <w:basedOn w:val="Normal"/>
    <w:link w:val="PlainTextChar"/>
    <w:rsid w:val="00142C3E"/>
    <w:rPr>
      <w:rFonts w:ascii="Consolas" w:hAnsi="Consolas"/>
      <w:sz w:val="21"/>
      <w:szCs w:val="21"/>
    </w:rPr>
  </w:style>
  <w:style w:type="character" w:customStyle="1" w:styleId="PlainTextChar">
    <w:name w:val="Plain Text Char"/>
    <w:basedOn w:val="DefaultParagraphFont"/>
    <w:link w:val="PlainText"/>
    <w:rsid w:val="00142C3E"/>
    <w:rPr>
      <w:rFonts w:ascii="Consolas" w:hAnsi="Consolas"/>
      <w:sz w:val="21"/>
      <w:szCs w:val="21"/>
      <w:lang w:val="en-US" w:eastAsia="en-US"/>
    </w:rPr>
  </w:style>
  <w:style w:type="paragraph" w:styleId="Quote">
    <w:name w:val="Quote"/>
    <w:basedOn w:val="Normal"/>
    <w:next w:val="Normal"/>
    <w:link w:val="QuoteChar"/>
    <w:uiPriority w:val="29"/>
    <w:rsid w:val="00142C3E"/>
    <w:rPr>
      <w:i/>
      <w:iCs/>
      <w:color w:val="000000" w:themeColor="text1"/>
    </w:rPr>
  </w:style>
  <w:style w:type="character" w:customStyle="1" w:styleId="QuoteChar">
    <w:name w:val="Quote Char"/>
    <w:basedOn w:val="DefaultParagraphFont"/>
    <w:link w:val="Quote"/>
    <w:uiPriority w:val="29"/>
    <w:rsid w:val="00142C3E"/>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142C3E"/>
  </w:style>
  <w:style w:type="character" w:customStyle="1" w:styleId="SalutationChar">
    <w:name w:val="Salutation Char"/>
    <w:basedOn w:val="DefaultParagraphFont"/>
    <w:link w:val="Salutation"/>
    <w:rsid w:val="00142C3E"/>
    <w:rPr>
      <w:rFonts w:ascii="Arial" w:hAnsi="Arial"/>
      <w:sz w:val="20"/>
      <w:szCs w:val="24"/>
      <w:lang w:val="en-US" w:eastAsia="en-US"/>
    </w:rPr>
  </w:style>
  <w:style w:type="paragraph" w:styleId="Signature">
    <w:name w:val="Signature"/>
    <w:basedOn w:val="Normal"/>
    <w:link w:val="SignatureChar"/>
    <w:rsid w:val="00142C3E"/>
    <w:pPr>
      <w:ind w:left="4252"/>
    </w:pPr>
  </w:style>
  <w:style w:type="character" w:customStyle="1" w:styleId="SignatureChar">
    <w:name w:val="Signature Char"/>
    <w:basedOn w:val="DefaultParagraphFont"/>
    <w:link w:val="Signature"/>
    <w:rsid w:val="00142C3E"/>
    <w:rPr>
      <w:rFonts w:ascii="Arial" w:hAnsi="Arial"/>
      <w:sz w:val="20"/>
      <w:szCs w:val="24"/>
      <w:lang w:val="en-US" w:eastAsia="en-US"/>
    </w:rPr>
  </w:style>
  <w:style w:type="character" w:styleId="Strong">
    <w:name w:val="Strong"/>
    <w:basedOn w:val="DefaultParagraphFont"/>
    <w:rsid w:val="00142C3E"/>
    <w:rPr>
      <w:b/>
      <w:bCs/>
    </w:rPr>
  </w:style>
  <w:style w:type="paragraph" w:styleId="Subtitle">
    <w:name w:val="Subtitle"/>
    <w:basedOn w:val="Normal"/>
    <w:next w:val="Normal"/>
    <w:link w:val="SubtitleChar"/>
    <w:rsid w:val="00142C3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142C3E"/>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142C3E"/>
    <w:rPr>
      <w:i/>
      <w:iCs/>
      <w:color w:val="808080" w:themeColor="text1" w:themeTint="7F"/>
    </w:rPr>
  </w:style>
  <w:style w:type="character" w:styleId="SubtleReference">
    <w:name w:val="Subtle Reference"/>
    <w:basedOn w:val="DefaultParagraphFont"/>
    <w:uiPriority w:val="31"/>
    <w:rsid w:val="00142C3E"/>
    <w:rPr>
      <w:smallCaps/>
      <w:color w:val="C0504D" w:themeColor="accent2"/>
      <w:u w:val="single"/>
    </w:rPr>
  </w:style>
  <w:style w:type="table" w:styleId="Table3Deffects1">
    <w:name w:val="Table 3D effects 1"/>
    <w:basedOn w:val="TableNormal"/>
    <w:rsid w:val="00142C3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42C3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42C3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42C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42C3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42C3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42C3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42C3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42C3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42C3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42C3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42C3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42C3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42C3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42C3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42C3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42C3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42C3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42C3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42C3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42C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42C3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42C3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42C3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42C3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42C3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42C3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42C3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42C3E"/>
    <w:pPr>
      <w:ind w:left="200" w:hanging="200"/>
    </w:pPr>
  </w:style>
  <w:style w:type="table" w:styleId="TableProfessional">
    <w:name w:val="Table Professional"/>
    <w:basedOn w:val="TableNormal"/>
    <w:rsid w:val="00142C3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42C3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42C3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42C3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42C3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42C3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42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42C3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42C3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42C3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142C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42C3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142C3E"/>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142C3E"/>
    <w:rPr>
      <w:i/>
      <w:color w:val="008000"/>
    </w:rPr>
  </w:style>
  <w:style w:type="paragraph" w:customStyle="1" w:styleId="SourceCodeKeyword">
    <w:name w:val="Source Code Keyword"/>
    <w:basedOn w:val="SourceCodeParagraph"/>
    <w:link w:val="SourceCodeKeywordChar1"/>
    <w:qFormat/>
    <w:rsid w:val="00142C3E"/>
    <w:rPr>
      <w:b/>
      <w:color w:val="0000FF"/>
    </w:rPr>
  </w:style>
  <w:style w:type="paragraph" w:customStyle="1" w:styleId="SourceCodeLiteral">
    <w:name w:val="Source Code Literal"/>
    <w:basedOn w:val="SourceCodeParagraph"/>
    <w:link w:val="SourceCodeLiteralChar"/>
    <w:qFormat/>
    <w:rsid w:val="00142C3E"/>
    <w:rPr>
      <w:color w:val="A31515"/>
    </w:rPr>
  </w:style>
  <w:style w:type="character" w:customStyle="1" w:styleId="SourceCodeParagraphChar">
    <w:name w:val="Source Code Paragraph Char"/>
    <w:basedOn w:val="BodyTextChar"/>
    <w:link w:val="SourceCodeParagraph"/>
    <w:rsid w:val="00142C3E"/>
    <w:rPr>
      <w:rFonts w:ascii="Consolas" w:hAnsi="Consolas"/>
      <w:sz w:val="19"/>
      <w:szCs w:val="24"/>
      <w:lang w:val="en-US" w:eastAsia="en-US"/>
    </w:rPr>
  </w:style>
  <w:style w:type="character" w:customStyle="1" w:styleId="SourceCodeKeywordChar">
    <w:name w:val="Source Code Keyword Char"/>
    <w:basedOn w:val="SourceCodeParagraphChar"/>
    <w:rsid w:val="00142C3E"/>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142C3E"/>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142C3E"/>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142C3E"/>
    <w:rPr>
      <w:rFonts w:ascii="Consolas" w:hAnsi="Consolas"/>
      <w:color w:val="A31515"/>
      <w:sz w:val="19"/>
      <w:szCs w:val="24"/>
      <w:lang w:val="en-US" w:eastAsia="en-US"/>
    </w:rPr>
  </w:style>
  <w:style w:type="character" w:customStyle="1" w:styleId="HTMLPreformattedChar">
    <w:name w:val="HTML Preformatted Char"/>
    <w:basedOn w:val="DefaultParagraphFont"/>
    <w:link w:val="HTMLPreformatted"/>
    <w:rsid w:val="00006229"/>
    <w:rPr>
      <w:rFonts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93712">
      <w:bodyDiv w:val="1"/>
      <w:marLeft w:val="0"/>
      <w:marRight w:val="0"/>
      <w:marTop w:val="0"/>
      <w:marBottom w:val="0"/>
      <w:divBdr>
        <w:top w:val="none" w:sz="0" w:space="0" w:color="auto"/>
        <w:left w:val="none" w:sz="0" w:space="0" w:color="auto"/>
        <w:bottom w:val="none" w:sz="0" w:space="0" w:color="auto"/>
        <w:right w:val="none" w:sz="0" w:space="0" w:color="auto"/>
      </w:divBdr>
    </w:div>
    <w:div w:id="1406411159">
      <w:bodyDiv w:val="1"/>
      <w:marLeft w:val="0"/>
      <w:marRight w:val="0"/>
      <w:marTop w:val="0"/>
      <w:marBottom w:val="0"/>
      <w:divBdr>
        <w:top w:val="none" w:sz="0" w:space="0" w:color="auto"/>
        <w:left w:val="none" w:sz="0" w:space="0" w:color="auto"/>
        <w:bottom w:val="none" w:sz="0" w:space="0" w:color="auto"/>
        <w:right w:val="none" w:sz="0" w:space="0" w:color="auto"/>
      </w:divBdr>
    </w:div>
    <w:div w:id="1627395872">
      <w:bodyDiv w:val="1"/>
      <w:marLeft w:val="0"/>
      <w:marRight w:val="0"/>
      <w:marTop w:val="0"/>
      <w:marBottom w:val="0"/>
      <w:divBdr>
        <w:top w:val="none" w:sz="0" w:space="0" w:color="auto"/>
        <w:left w:val="none" w:sz="0" w:space="0" w:color="auto"/>
        <w:bottom w:val="none" w:sz="0" w:space="0" w:color="auto"/>
        <w:right w:val="none" w:sz="0" w:space="0" w:color="auto"/>
      </w:divBdr>
    </w:div>
    <w:div w:id="1907448167">
      <w:bodyDiv w:val="1"/>
      <w:marLeft w:val="0"/>
      <w:marRight w:val="0"/>
      <w:marTop w:val="0"/>
      <w:marBottom w:val="0"/>
      <w:divBdr>
        <w:top w:val="none" w:sz="0" w:space="0" w:color="auto"/>
        <w:left w:val="none" w:sz="0" w:space="0" w:color="auto"/>
        <w:bottom w:val="none" w:sz="0" w:space="0" w:color="auto"/>
        <w:right w:val="none" w:sz="0" w:space="0" w:color="auto"/>
      </w:divBdr>
    </w:div>
    <w:div w:id="1933733598">
      <w:bodyDiv w:val="1"/>
      <w:marLeft w:val="0"/>
      <w:marRight w:val="0"/>
      <w:marTop w:val="0"/>
      <w:marBottom w:val="0"/>
      <w:divBdr>
        <w:top w:val="none" w:sz="0" w:space="0" w:color="auto"/>
        <w:left w:val="none" w:sz="0" w:space="0" w:color="auto"/>
        <w:bottom w:val="none" w:sz="0" w:space="0" w:color="auto"/>
        <w:right w:val="none" w:sz="0" w:space="0" w:color="auto"/>
      </w:divBdr>
    </w:div>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m.cps.uj.edu.pl/controlroomsoftware/app-cosylab-controlprogram" TargetMode="Externa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2.emf"/><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tango-controls.org/" TargetMode="External"/><Relationship Id="rId17" Type="http://schemas.openxmlformats.org/officeDocument/2006/relationships/hyperlink" Target="http://git.m.cps.uj.edu.pl/controlroomsoftware/lib-cosylab-cosywidgets" TargetMode="Externa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aurus-scada.org/en/latest/docs.html" TargetMode="External"/><Relationship Id="rId20" Type="http://schemas.openxmlformats.org/officeDocument/2006/relationships/image" Target="media/image5.emf"/><Relationship Id="rId29" Type="http://schemas.openxmlformats.org/officeDocument/2006/relationships/oleObject" Target="embeddings/oleObject6.bin"/><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0.bin"/><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yqt.sourceforge.net/Docs/PyQt4/classes.html" TargetMode="External"/><Relationship Id="rId23" Type="http://schemas.openxmlformats.org/officeDocument/2006/relationships/oleObject" Target="embeddings/oleObject3.bin"/><Relationship Id="rId28" Type="http://schemas.openxmlformats.org/officeDocument/2006/relationships/image" Target="media/image9.emf"/><Relationship Id="rId36" Type="http://schemas.openxmlformats.org/officeDocument/2006/relationships/image" Target="media/image13.emf"/><Relationship Id="rId10" Type="http://schemas.openxmlformats.org/officeDocument/2006/relationships/image" Target="media/image2.emf"/><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git.m.cps.uj.edu.pl/controlroomsoftware/app-cosylab-templategroupgui" TargetMode="External"/><Relationship Id="rId22" Type="http://schemas.openxmlformats.org/officeDocument/2006/relationships/image" Target="media/image6.emf"/><Relationship Id="rId27" Type="http://schemas.openxmlformats.org/officeDocument/2006/relationships/oleObject" Target="embeddings/oleObject5.bin"/><Relationship Id="rId30" Type="http://schemas.openxmlformats.org/officeDocument/2006/relationships/image" Target="media/image10.emf"/><Relationship Id="rId35" Type="http://schemas.openxmlformats.org/officeDocument/2006/relationships/oleObject" Target="embeddings/oleObject9.bin"/><Relationship Id="rId43"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7.emf"/></Relationships>
</file>

<file path=word/_rels/footer2.xml.rels><?xml version="1.0" encoding="UTF-8" standalone="yes"?>
<Relationships xmlns="http://schemas.openxmlformats.org/package/2006/relationships"><Relationship Id="rId1" Type="http://schemas.openxmlformats.org/officeDocument/2006/relationships/image" Target="media/image17.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3" Type="http://schemas.openxmlformats.org/officeDocument/2006/relationships/image" Target="media/image16.emf"/><Relationship Id="rId2" Type="http://schemas.openxmlformats.org/officeDocument/2006/relationships/image" Target="media/image15.emf"/><Relationship Id="rId1" Type="http://schemas.openxmlformats.org/officeDocument/2006/relationships/image" Target="media/image14.emf"/><Relationship Id="rId4" Type="http://schemas.openxmlformats.org/officeDocument/2006/relationships/image" Target="media/image17.emf"/></Relationships>
</file>

<file path=word/_rels/header2.xml.rels><?xml version="1.0" encoding="UTF-8" standalone="yes"?>
<Relationships xmlns="http://schemas.openxmlformats.org/package/2006/relationships"><Relationship Id="rId3" Type="http://schemas.openxmlformats.org/officeDocument/2006/relationships/image" Target="media/image16.emf"/><Relationship Id="rId2" Type="http://schemas.openxmlformats.org/officeDocument/2006/relationships/image" Target="media/image15.emf"/><Relationship Id="rId1" Type="http://schemas.openxmlformats.org/officeDocument/2006/relationships/image" Target="media/image14.emf"/><Relationship Id="rId4" Type="http://schemas.openxmlformats.org/officeDocument/2006/relationships/image" Target="media/image17.emf"/></Relationships>
</file>

<file path=word/_rels/header3.xml.rels><?xml version="1.0" encoding="UTF-8" standalone="yes"?>
<Relationships xmlns="http://schemas.openxmlformats.org/package/2006/relationships"><Relationship Id="rId3" Type="http://schemas.openxmlformats.org/officeDocument/2006/relationships/image" Target="media/image16.emf"/><Relationship Id="rId2" Type="http://schemas.openxmlformats.org/officeDocument/2006/relationships/image" Target="media/image15.emf"/><Relationship Id="rId1" Type="http://schemas.openxmlformats.org/officeDocument/2006/relationships/image" Target="media/image14.emf"/><Relationship Id="rId5" Type="http://schemas.openxmlformats.org/officeDocument/2006/relationships/image" Target="media/image19.emf"/><Relationship Id="rId4"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linsek\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LimaCL</b:Tag>
    <b:SourceType>InternetSite</b:SourceType>
    <b:Guid>{33140CD4-B046-46A6-9DE8-9EE3F9B801B3}</b:Guid>
    <b:Title>Lima Control Specifications</b:Title>
    <b:InternetSiteTitle>Lima documentation</b:InternetSiteTitle>
    <b:URL>http://lima.blissgarden.org/lima_specification_control.html</b:URL>
    <b:LCID>en-US</b:LCID>
    <b:RefOrder>1</b:RefOrder>
  </b:Source>
  <b:Source>
    <b:Tag>Bas</b:Tag>
    <b:SourceType>DocumentFromInternetSite</b:SourceType>
    <b:Guid>{C30A8A68-E8A7-40E7-AF12-E990CF83BEC7}</b:Guid>
    <b:Title>Basler Camera User Manual</b:Title>
    <b:InternetSiteTitle>Basler Camera User Manual</b:InternetSiteTitle>
    <b:URL>http://www.baslerweb.com/media/documents/AW00089316000_ace%20GigE%20Users%20Manual.pdf</b:URL>
    <b:LCID>en-US</b:LCID>
    <b:RefOrder>2</b:RefOrder>
  </b:Source>
</b:Sources>
</file>

<file path=customXml/itemProps1.xml><?xml version="1.0" encoding="utf-8"?>
<ds:datastoreItem xmlns:ds="http://schemas.openxmlformats.org/officeDocument/2006/customXml" ds:itemID="{8AC26723-2D70-4A09-B706-9E91EED8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Template>
  <TotalTime>1933</TotalTime>
  <Pages>22</Pages>
  <Words>4599</Words>
  <Characters>26219</Characters>
  <Application>Microsoft Office Word</Application>
  <DocSecurity>0</DocSecurity>
  <Lines>218</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Solaris Synchrotron Control Program</vt:lpstr>
      <vt:lpstr>Cosylab Document Template</vt:lpstr>
    </vt:vector>
  </TitlesOfParts>
  <Manager/>
  <Company>Cosylab</Company>
  <LinksUpToDate>false</LinksUpToDate>
  <CharactersWithSpaces>30757</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Solaris Synchrotron Control Program</dc:title>
  <dc:subject>User Manual</dc:subject>
  <dc:creator>Vid Juvan</dc:creator>
  <cp:keywords>Facility View</cp:keywords>
  <cp:lastModifiedBy>vjuvan</cp:lastModifiedBy>
  <cp:revision>1354</cp:revision>
  <cp:lastPrinted>2012-09-28T12:22:00Z</cp:lastPrinted>
  <dcterms:created xsi:type="dcterms:W3CDTF">2014-04-28T16:55:00Z</dcterms:created>
  <dcterms:modified xsi:type="dcterms:W3CDTF">2015-06-19T12:59:00Z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1.0</vt:lpwstr>
  </property>
  <property fmtid="{D5CDD505-2E9C-101B-9397-08002B2CF9AE}" pid="4" name="Confidentiality">
    <vt:bool>false</vt:bool>
  </property>
  <property fmtid="{D5CDD505-2E9C-101B-9397-08002B2CF9AE}" pid="5" name="DSprint">
    <vt:bool>false</vt:bool>
  </property>
  <property fmtid="{D5CDD505-2E9C-101B-9397-08002B2CF9AE}" pid="6" name="Folder">
    <vt:lpwstr>//</vt:lpwstr>
  </property>
  <property fmtid="{D5CDD505-2E9C-101B-9397-08002B2CF9AE}" pid="7" name="Repository">
    <vt:lpwstr>acc</vt:lpwstr>
  </property>
  <property fmtid="{D5CDD505-2E9C-101B-9397-08002B2CF9AE}" pid="8" name="DocID">
    <vt:lpwstr>//</vt:lpwstr>
  </property>
  <property fmtid="{D5CDD505-2E9C-101B-9397-08002B2CF9AE}" pid="9" name="Reviewer">
    <vt:lpwstr>//</vt:lpwstr>
  </property>
  <property fmtid="{D5CDD505-2E9C-101B-9397-08002B2CF9AE}" pid="10" name="Language">
    <vt:lpwstr>English</vt:lpwstr>
  </property>
  <property fmtid="{D5CDD505-2E9C-101B-9397-08002B2CF9AE}" pid="11" name="LocalizedStatus">
    <vt:lpwstr>Released</vt:lpwstr>
  </property>
  <property fmtid="{D5CDD505-2E9C-101B-9397-08002B2CF9AE}" pid="12" name="LocalizedConfidentiality">
    <vt:lpwstr>Public</vt:lpwstr>
  </property>
  <property fmtid="{D5CDD505-2E9C-101B-9397-08002B2CF9AE}" pid="13" name="Status">
    <vt:lpwstr>Released</vt:lpwstr>
  </property>
</Properties>
</file>